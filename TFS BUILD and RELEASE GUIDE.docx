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3983A1" w14:textId="5557EE1E" w:rsidR="00122E01" w:rsidRPr="004535C0" w:rsidRDefault="00893F9E" w:rsidP="00122E01">
      <w:pPr>
        <w:spacing w:before="0" w:after="0"/>
        <w:rPr>
          <w:rFonts w:ascii="Verdana" w:eastAsia="Calibri" w:hAnsi="Verdana" w:cs="Arial"/>
          <w:sz w:val="20"/>
        </w:rPr>
      </w:pPr>
      <w:r>
        <w:rPr>
          <w:rFonts w:eastAsia="Calibri" w:cs="Arial"/>
          <w:noProof/>
          <w:sz w:val="22"/>
          <w:szCs w:val="22"/>
        </w:rPr>
        <mc:AlternateContent>
          <mc:Choice Requires="wpg">
            <w:drawing>
              <wp:anchor distT="0" distB="0" distL="114300" distR="114300" simplePos="0" relativeHeight="251660288" behindDoc="0" locked="0" layoutInCell="0" allowOverlap="1" wp14:anchorId="7E39862C" wp14:editId="7E39862D">
                <wp:simplePos x="0" y="0"/>
                <wp:positionH relativeFrom="page">
                  <wp:align>right</wp:align>
                </wp:positionH>
                <wp:positionV relativeFrom="page">
                  <wp:align>top</wp:align>
                </wp:positionV>
                <wp:extent cx="3108960" cy="1005840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27" name="Group 27"/>
                        <wpg:cNvGrpSpPr>
                          <a:grpSpLocks/>
                        </wpg:cNvGrpSpPr>
                        <wpg:grpSpPr bwMode="auto">
                          <a:xfrm>
                            <a:off x="7344" y="0"/>
                            <a:ext cx="4896" cy="15840"/>
                            <a:chOff x="7560" y="0"/>
                            <a:chExt cx="4700" cy="15840"/>
                          </a:xfrm>
                        </wpg:grpSpPr>
                        <wps:wsp>
                          <wps:cNvPr id="28" name="Rectangle 28"/>
                          <wps:cNvSpPr>
                            <a:spLocks noChangeArrowheads="1"/>
                          </wps:cNvSpPr>
                          <wps:spPr bwMode="auto">
                            <a:xfrm>
                              <a:off x="7755" y="0"/>
                              <a:ext cx="4505" cy="15840"/>
                            </a:xfrm>
                            <a:prstGeom prst="rect">
                              <a:avLst/>
                            </a:prstGeom>
                            <a:solidFill>
                              <a:srgbClr val="9BBB59"/>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9" name="Rectangle 5"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0"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E39864B" w14:textId="77777777" w:rsidR="000E0A8C" w:rsidRPr="00485538" w:rsidRDefault="000E0A8C" w:rsidP="00A325AF">
                              <w:pPr>
                                <w:pStyle w:val="NoSpacing"/>
                                <w:tabs>
                                  <w:tab w:val="left" w:pos="2880"/>
                                  <w:tab w:val="left" w:pos="3060"/>
                                </w:tabs>
                                <w:rPr>
                                  <w:rFonts w:ascii="Cambria" w:hAnsi="Cambria"/>
                                  <w:b/>
                                  <w:bCs/>
                                  <w:color w:val="FFFFFF"/>
                                  <w:sz w:val="96"/>
                                  <w:szCs w:val="96"/>
                                </w:rPr>
                              </w:pPr>
                            </w:p>
                          </w:txbxContent>
                        </wps:txbx>
                        <wps:bodyPr rot="0" vert="horz" wrap="square" lIns="365760" tIns="182880" rIns="182880" bIns="182880" anchor="b" anchorCtr="0" upright="1">
                          <a:noAutofit/>
                        </wps:bodyPr>
                      </wps:wsp>
                      <wps:wsp>
                        <wps:cNvPr id="31" name="Rectangle 7"/>
                        <wps:cNvSpPr>
                          <a:spLocks noChangeArrowheads="1"/>
                        </wps:cNvSpPr>
                        <wps:spPr bwMode="auto">
                          <a:xfrm>
                            <a:off x="7329" y="11137"/>
                            <a:ext cx="4889" cy="2243"/>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E39864C" w14:textId="77777777" w:rsidR="000E0A8C" w:rsidRPr="00485538" w:rsidRDefault="000E0A8C" w:rsidP="00A325AF">
                              <w:pPr>
                                <w:pStyle w:val="NoSpacing"/>
                                <w:spacing w:line="360" w:lineRule="auto"/>
                                <w:rPr>
                                  <w:color w:val="FFFFFF"/>
                                </w:rPr>
                              </w:pPr>
                            </w:p>
                            <w:p w14:paraId="7E39864D" w14:textId="77777777" w:rsidR="000E0A8C" w:rsidRDefault="000E0A8C" w:rsidP="00A325AF">
                              <w:pPr>
                                <w:pStyle w:val="NoSpacing"/>
                                <w:spacing w:line="360" w:lineRule="auto"/>
                                <w:rPr>
                                  <w:rFonts w:ascii="Arial" w:hAnsi="Arial" w:cs="Arial"/>
                                  <w:b/>
                                  <w:sz w:val="40"/>
                                  <w:szCs w:val="40"/>
                                </w:rPr>
                              </w:pPr>
                              <w:r w:rsidRPr="00E151F8">
                                <w:rPr>
                                  <w:rFonts w:ascii="Arial" w:hAnsi="Arial" w:cs="Arial"/>
                                  <w:b/>
                                  <w:sz w:val="40"/>
                                  <w:szCs w:val="40"/>
                                </w:rPr>
                                <w:t>NYC DOT IT&amp;T</w:t>
                              </w:r>
                            </w:p>
                            <w:p w14:paraId="7E39864E" w14:textId="586551F4" w:rsidR="000E0A8C" w:rsidRPr="00893F9E" w:rsidRDefault="000E0A8C" w:rsidP="00A325AF">
                              <w:pPr>
                                <w:pStyle w:val="NoSpacing"/>
                                <w:spacing w:line="360" w:lineRule="auto"/>
                                <w:rPr>
                                  <w:rFonts w:ascii="Arial" w:hAnsi="Arial" w:cs="Arial"/>
                                  <w:b/>
                                  <w:sz w:val="24"/>
                                  <w:szCs w:val="24"/>
                                </w:rPr>
                              </w:pPr>
                              <w:r>
                                <w:rPr>
                                  <w:rFonts w:ascii="Arial" w:hAnsi="Arial" w:cs="Arial"/>
                                  <w:b/>
                                  <w:sz w:val="24"/>
                                  <w:szCs w:val="24"/>
                                </w:rPr>
                                <w:t>April 28, 2016</w:t>
                              </w:r>
                            </w:p>
                            <w:p w14:paraId="7E39864F" w14:textId="77777777" w:rsidR="000E0A8C" w:rsidRDefault="000E0A8C" w:rsidP="00A325AF">
                              <w:pPr>
                                <w:pStyle w:val="NoSpacing"/>
                                <w:spacing w:line="360" w:lineRule="auto"/>
                                <w:rPr>
                                  <w:rFonts w:ascii="Arial" w:hAnsi="Arial" w:cs="Arial"/>
                                  <w:b/>
                                  <w:sz w:val="40"/>
                                  <w:szCs w:val="40"/>
                                </w:rPr>
                              </w:pPr>
                            </w:p>
                            <w:p w14:paraId="7E398650" w14:textId="77777777" w:rsidR="000E0A8C" w:rsidRDefault="000E0A8C" w:rsidP="00A325AF">
                              <w:pPr>
                                <w:pStyle w:val="NoSpacing"/>
                                <w:spacing w:line="360" w:lineRule="auto"/>
                                <w:rPr>
                                  <w:rFonts w:ascii="Arial" w:hAnsi="Arial" w:cs="Arial"/>
                                  <w:b/>
                                  <w:sz w:val="40"/>
                                  <w:szCs w:val="40"/>
                                </w:rPr>
                              </w:pPr>
                            </w:p>
                            <w:p w14:paraId="7E398651" w14:textId="77777777" w:rsidR="000E0A8C" w:rsidRPr="00E151F8" w:rsidRDefault="000E0A8C" w:rsidP="00A325AF">
                              <w:pPr>
                                <w:pStyle w:val="NoSpacing"/>
                                <w:spacing w:line="360" w:lineRule="auto"/>
                                <w:rPr>
                                  <w:rFonts w:ascii="Arial" w:hAnsi="Arial" w:cs="Arial"/>
                                  <w:b/>
                                  <w:sz w:val="40"/>
                                  <w:szCs w:val="40"/>
                                </w:rPr>
                              </w:pPr>
                            </w:p>
                            <w:p w14:paraId="7E398652" w14:textId="77777777" w:rsidR="000E0A8C" w:rsidRPr="00E151F8" w:rsidRDefault="000E0A8C" w:rsidP="00A325AF">
                              <w:pPr>
                                <w:pStyle w:val="NoSpacing"/>
                                <w:spacing w:line="360" w:lineRule="auto"/>
                                <w:rPr>
                                  <w:rFonts w:ascii="Arial" w:hAnsi="Arial" w:cs="Arial"/>
                                  <w:b/>
                                  <w:sz w:val="36"/>
                                  <w:szCs w:val="36"/>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6" o:spid="_x0000_s1026" style="position:absolute;margin-left:193.6pt;margin-top:0;width:244.8pt;height:11in;z-index:251660288;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" o:allowincell="f">
                <v:group id="Group 27"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8"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K3X8AA&#10;AADbAAAADwAAAGRycy9kb3ducmV2LnhtbERPy4rCMBTdD/gP4QruxtQuZKimRRRFhAFfiMtLc22r&#10;zU1Jonb+frIYmOXhvOdFb1rxIucbywom4wQEcWl1w5WC82n9+QXCB2SNrWVS8EMeinzwMcdM2zcf&#10;6HUMlYgh7DNUUIfQZVL6siaDfmw74sjdrDMYInSV1A7fMdy0Mk2SqTTYcGyosaNlTeXj+DQK9ri/&#10;mtNqe27vm4P5dg2ml/tOqdGwX8xABOrDv/jPvdUK0jg2fok/QO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K3X8AAAADbAAAADwAAAAAAAAAAAAAAAACYAgAAZHJzL2Rvd25y&#10;ZXYueG1sUEsFBgAAAAAEAAQA9QAAAIUDAAAAAA==&#10;" fillcolor="#9bbb59" stroked="f" strokecolor="#d8d8d8"/>
                  <v:rect id="Rectangle 5"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TmccA&#10;AADbAAAADwAAAGRycy9kb3ducmV2LnhtbESPT2sCMRTE7wW/Q3hCL6JZpRZ3NYoWhLZ4qH/B2+vm&#10;dXfbzcuySTV++6ZQ6HGYmd8ws0UwtbhQ6yrLCoaDBARxbnXFhYLDft2fgHAeWWNtmRTcyMFi3rmb&#10;Yabtlbd02flCRAi7DBWU3jeZlC4vyaAb2IY4eh+2NeijbAupW7xGuKnlKEkepcGK40KJDT2VlH/t&#10;vo2C1fj17bB5CKfl5/sxTZPeyzn0xkrdd8NyCsJT8P/hv/azVjBK4fdL/AFy/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v05nHAAAA2wAAAA8AAAAAAAAAAAAAAAAAmAIAAGRy&#10;cy9kb3ducmV2LnhtbFBLBQYAAAAABAAEAPUAAACMAwAAAAA=&#10;" fillcolor="#9bbb59" stroked="f" strokecolor="white" strokeweight="1pt">
                    <v:fill r:id="rId13" o:title="" opacity="52428f" o:opacity2="52428f" type="pattern"/>
                    <v:shadow color="#d8d8d8" offset="3pt,3pt"/>
                  </v:rect>
                </v:group>
                <v:rect id="Rectangle 6"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Al5MEA&#10;AADbAAAADwAAAGRycy9kb3ducmV2LnhtbERPz2vCMBS+D/Y/hCfsIpo4QbSaypAN5mVDN8Tja/Ns&#10;SpuX0mRa//vlMNjx4/u92Q6uFVfqQ+1Zw2yqQBCX3tRcafj+epssQYSIbLD1TBruFGCbPz5sMDP+&#10;xge6HmMlUgiHDDXYGLtMylBachimviNO3MX3DmOCfSVNj7cU7lr5rNRCOqw5NVjsaGepbI4/TsMn&#10;nex8vyqKV/XRFOezimNDRuun0fCyBhFpiP/iP/e70TBP69OX9AN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QJeTBAAAA2wAAAA8AAAAAAAAAAAAAAAAAmAIAAGRycy9kb3du&#10;cmV2LnhtbFBLBQYAAAAABAAEAPUAAACGAwAAAAA=&#10;" filled="f" stroked="f" strokecolor="white" strokeweight="1pt">
                  <v:fill opacity="52428f"/>
                  <v:textbox inset="28.8pt,14.4pt,14.4pt,14.4pt">
                    <w:txbxContent>
                      <w:p w14:paraId="7E39864B" w14:textId="77777777" w:rsidR="000E0A8C" w:rsidRPr="00485538" w:rsidRDefault="000E0A8C" w:rsidP="00A325AF">
                        <w:pPr>
                          <w:pStyle w:val="NoSpacing"/>
                          <w:tabs>
                            <w:tab w:val="left" w:pos="2880"/>
                            <w:tab w:val="left" w:pos="3060"/>
                          </w:tabs>
                          <w:rPr>
                            <w:rFonts w:ascii="Cambria" w:hAnsi="Cambria"/>
                            <w:b/>
                            <w:bCs/>
                            <w:color w:val="FFFFFF"/>
                            <w:sz w:val="96"/>
                            <w:szCs w:val="96"/>
                          </w:rPr>
                        </w:pPr>
                      </w:p>
                    </w:txbxContent>
                  </v:textbox>
                </v:rect>
                <v:rect id="Rectangle 7" o:spid="_x0000_s1031" style="position:absolute;left:7329;top:11137;width:4889;height:22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Af8QA&#10;AADbAAAADwAAAGRycy9kb3ducmV2LnhtbESPQWsCMRSE74X+h/AEL6KJCqVujVJEQS8ttaV4fLt5&#10;bhY3L8sm6vrvTUHocZiZb5j5snO1uFAbKs8axiMFgrjwpuJSw8/3ZvgKIkRkg7Vn0nCjAMvF89Mc&#10;M+Ov/EWXfSxFgnDIUIONscmkDIUlh2HkG+LkHX3rMCbZltK0eE1wV8uJUi/SYcVpwWJDK0vFaX92&#10;Gj7p1053szxfq49TfjioODBktO73uvc3EJG6+B9+tLdGw3QMf1/S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gH/EAAAA2wAAAA8AAAAAAAAAAAAAAAAAmAIAAGRycy9k&#10;b3ducmV2LnhtbFBLBQYAAAAABAAEAPUAAACJAwAAAAA=&#10;" filled="f" stroked="f" strokecolor="white" strokeweight="1pt">
                  <v:fill opacity="52428f"/>
                  <v:textbox inset="28.8pt,14.4pt,14.4pt,14.4pt">
                    <w:txbxContent>
                      <w:p w14:paraId="7E39864C" w14:textId="77777777" w:rsidR="000E0A8C" w:rsidRPr="00485538" w:rsidRDefault="000E0A8C" w:rsidP="00A325AF">
                        <w:pPr>
                          <w:pStyle w:val="NoSpacing"/>
                          <w:spacing w:line="360" w:lineRule="auto"/>
                          <w:rPr>
                            <w:color w:val="FFFFFF"/>
                          </w:rPr>
                        </w:pPr>
                      </w:p>
                      <w:p w14:paraId="7E39864D" w14:textId="77777777" w:rsidR="000E0A8C" w:rsidRDefault="000E0A8C" w:rsidP="00A325AF">
                        <w:pPr>
                          <w:pStyle w:val="NoSpacing"/>
                          <w:spacing w:line="360" w:lineRule="auto"/>
                          <w:rPr>
                            <w:rFonts w:ascii="Arial" w:hAnsi="Arial" w:cs="Arial"/>
                            <w:b/>
                            <w:sz w:val="40"/>
                            <w:szCs w:val="40"/>
                          </w:rPr>
                        </w:pPr>
                        <w:r w:rsidRPr="00E151F8">
                          <w:rPr>
                            <w:rFonts w:ascii="Arial" w:hAnsi="Arial" w:cs="Arial"/>
                            <w:b/>
                            <w:sz w:val="40"/>
                            <w:szCs w:val="40"/>
                          </w:rPr>
                          <w:t>NYC DOT IT&amp;T</w:t>
                        </w:r>
                      </w:p>
                      <w:p w14:paraId="7E39864E" w14:textId="586551F4" w:rsidR="000E0A8C" w:rsidRPr="00893F9E" w:rsidRDefault="000E0A8C" w:rsidP="00A325AF">
                        <w:pPr>
                          <w:pStyle w:val="NoSpacing"/>
                          <w:spacing w:line="360" w:lineRule="auto"/>
                          <w:rPr>
                            <w:rFonts w:ascii="Arial" w:hAnsi="Arial" w:cs="Arial"/>
                            <w:b/>
                            <w:sz w:val="24"/>
                            <w:szCs w:val="24"/>
                          </w:rPr>
                        </w:pPr>
                        <w:r>
                          <w:rPr>
                            <w:rFonts w:ascii="Arial" w:hAnsi="Arial" w:cs="Arial"/>
                            <w:b/>
                            <w:sz w:val="24"/>
                            <w:szCs w:val="24"/>
                          </w:rPr>
                          <w:t>April 28, 2016</w:t>
                        </w:r>
                      </w:p>
                      <w:p w14:paraId="7E39864F" w14:textId="77777777" w:rsidR="000E0A8C" w:rsidRDefault="000E0A8C" w:rsidP="00A325AF">
                        <w:pPr>
                          <w:pStyle w:val="NoSpacing"/>
                          <w:spacing w:line="360" w:lineRule="auto"/>
                          <w:rPr>
                            <w:rFonts w:ascii="Arial" w:hAnsi="Arial" w:cs="Arial"/>
                            <w:b/>
                            <w:sz w:val="40"/>
                            <w:szCs w:val="40"/>
                          </w:rPr>
                        </w:pPr>
                      </w:p>
                      <w:p w14:paraId="7E398650" w14:textId="77777777" w:rsidR="000E0A8C" w:rsidRDefault="000E0A8C" w:rsidP="00A325AF">
                        <w:pPr>
                          <w:pStyle w:val="NoSpacing"/>
                          <w:spacing w:line="360" w:lineRule="auto"/>
                          <w:rPr>
                            <w:rFonts w:ascii="Arial" w:hAnsi="Arial" w:cs="Arial"/>
                            <w:b/>
                            <w:sz w:val="40"/>
                            <w:szCs w:val="40"/>
                          </w:rPr>
                        </w:pPr>
                      </w:p>
                      <w:p w14:paraId="7E398651" w14:textId="77777777" w:rsidR="000E0A8C" w:rsidRPr="00E151F8" w:rsidRDefault="000E0A8C" w:rsidP="00A325AF">
                        <w:pPr>
                          <w:pStyle w:val="NoSpacing"/>
                          <w:spacing w:line="360" w:lineRule="auto"/>
                          <w:rPr>
                            <w:rFonts w:ascii="Arial" w:hAnsi="Arial" w:cs="Arial"/>
                            <w:b/>
                            <w:sz w:val="40"/>
                            <w:szCs w:val="40"/>
                          </w:rPr>
                        </w:pPr>
                      </w:p>
                      <w:p w14:paraId="7E398652" w14:textId="77777777" w:rsidR="000E0A8C" w:rsidRPr="00E151F8" w:rsidRDefault="000E0A8C" w:rsidP="00A325AF">
                        <w:pPr>
                          <w:pStyle w:val="NoSpacing"/>
                          <w:spacing w:line="360" w:lineRule="auto"/>
                          <w:rPr>
                            <w:rFonts w:ascii="Arial" w:hAnsi="Arial" w:cs="Arial"/>
                            <w:b/>
                            <w:sz w:val="36"/>
                            <w:szCs w:val="36"/>
                          </w:rPr>
                        </w:pPr>
                      </w:p>
                    </w:txbxContent>
                  </v:textbox>
                </v:rect>
                <w10:wrap anchorx="page" anchory="page"/>
              </v:group>
            </w:pict>
          </mc:Fallback>
        </mc:AlternateContent>
      </w:r>
      <w:r w:rsidR="00B62E26" w:rsidRPr="004535C0">
        <w:rPr>
          <w:rFonts w:ascii="Verdana" w:eastAsia="Calibri" w:hAnsi="Verdana" w:cs="Arial"/>
          <w:noProof/>
          <w:sz w:val="20"/>
        </w:rPr>
        <mc:AlternateContent>
          <mc:Choice Requires="wpg">
            <w:drawing>
              <wp:anchor distT="0" distB="0" distL="114300" distR="114300" simplePos="0" relativeHeight="251657216" behindDoc="0" locked="0" layoutInCell="0" allowOverlap="1" wp14:anchorId="7E39862E" wp14:editId="7E39862F">
                <wp:simplePos x="0" y="0"/>
                <wp:positionH relativeFrom="page">
                  <wp:align>right</wp:align>
                </wp:positionH>
                <wp:positionV relativeFrom="page">
                  <wp:align>top</wp:align>
                </wp:positionV>
                <wp:extent cx="3108960" cy="10058400"/>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 name="Group 3"/>
                        <wpg:cNvGrpSpPr>
                          <a:grpSpLocks/>
                        </wpg:cNvGrpSpPr>
                        <wpg:grpSpPr bwMode="auto">
                          <a:xfrm>
                            <a:off x="7344" y="0"/>
                            <a:ext cx="4896" cy="15840"/>
                            <a:chOff x="7560" y="0"/>
                            <a:chExt cx="4700" cy="15840"/>
                          </a:xfrm>
                        </wpg:grpSpPr>
                        <wps:wsp>
                          <wps:cNvPr id="4" name="Rectangle 4"/>
                          <wps:cNvSpPr>
                            <a:spLocks noChangeArrowheads="1"/>
                          </wps:cNvSpPr>
                          <wps:spPr bwMode="auto">
                            <a:xfrm>
                              <a:off x="7755" y="0"/>
                              <a:ext cx="4505" cy="15840"/>
                            </a:xfrm>
                            <a:prstGeom prst="rect">
                              <a:avLst/>
                            </a:prstGeom>
                            <a:solidFill>
                              <a:srgbClr val="9BBB59"/>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6" name="Rectangle 5" descr="Light vertical"/>
                          <wps:cNvSpPr>
                            <a:spLocks noChangeArrowheads="1"/>
                          </wps:cNvSpPr>
                          <wps:spPr bwMode="auto">
                            <a:xfrm>
                              <a:off x="7560" y="8"/>
                              <a:ext cx="195" cy="15825"/>
                            </a:xfrm>
                            <a:prstGeom prst="rect">
                              <a:avLst/>
                            </a:prstGeom>
                            <a:pattFill prst="ltVert">
                              <a:fgClr>
                                <a:srgbClr val="9BBB59">
                                  <a:alpha val="80000"/>
                                </a:srgbClr>
                              </a:fgClr>
                              <a:bgClr>
                                <a:srgbClr val="FFFFFF">
                                  <a:alpha val="80000"/>
                                </a:srgb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8"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E398653" w14:textId="77777777" w:rsidR="000E0A8C" w:rsidRPr="00485538" w:rsidRDefault="000E0A8C" w:rsidP="00122E01">
                              <w:pPr>
                                <w:pStyle w:val="NoSpacing"/>
                                <w:tabs>
                                  <w:tab w:val="left" w:pos="2880"/>
                                  <w:tab w:val="left" w:pos="3060"/>
                                </w:tabs>
                                <w:rPr>
                                  <w:rFonts w:ascii="Cambria" w:hAnsi="Cambria"/>
                                  <w:b/>
                                  <w:bCs/>
                                  <w:color w:val="FFFFFF"/>
                                  <w:sz w:val="96"/>
                                  <w:szCs w:val="96"/>
                                </w:rPr>
                              </w:pPr>
                              <w:r>
                                <w:rPr>
                                  <w:rFonts w:ascii="Cambria" w:hAnsi="Cambria"/>
                                  <w:b/>
                                  <w:noProof/>
                                  <w:color w:val="FFFFFF"/>
                                  <w:sz w:val="96"/>
                                  <w:szCs w:val="96"/>
                                </w:rPr>
                                <w:drawing>
                                  <wp:inline distT="0" distB="0" distL="0" distR="0" wp14:anchorId="7E398661" wp14:editId="7E398662">
                                    <wp:extent cx="1959610" cy="1175385"/>
                                    <wp:effectExtent l="0" t="0" r="2540" b="571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9610" cy="1175385"/>
                                            </a:xfrm>
                                            <a:prstGeom prst="rect">
                                              <a:avLst/>
                                            </a:prstGeom>
                                            <a:noFill/>
                                            <a:ln>
                                              <a:noFill/>
                                            </a:ln>
                                          </pic:spPr>
                                        </pic:pic>
                                      </a:graphicData>
                                    </a:graphic>
                                  </wp:inline>
                                </w:drawing>
                              </w:r>
                            </w:p>
                          </w:txbxContent>
                        </wps:txbx>
                        <wps:bodyPr rot="0" vert="horz" wrap="square" lIns="365760" tIns="182880" rIns="182880" bIns="182880" anchor="b" anchorCtr="0" upright="1">
                          <a:noAutofit/>
                        </wps:bodyPr>
                      </wps:wsp>
                      <wps:wsp>
                        <wps:cNvPr id="9"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7E398654" w14:textId="77777777" w:rsidR="000E0A8C" w:rsidRPr="00485538" w:rsidRDefault="000E0A8C" w:rsidP="00122E01">
                              <w:pPr>
                                <w:pStyle w:val="NoSpacing"/>
                                <w:spacing w:line="360" w:lineRule="auto"/>
                                <w:rPr>
                                  <w:color w:val="FFFFFF"/>
                                </w:rPr>
                              </w:pPr>
                            </w:p>
                            <w:p w14:paraId="7E398655" w14:textId="77777777" w:rsidR="000E0A8C" w:rsidRDefault="000E0A8C" w:rsidP="00122E01">
                              <w:pPr>
                                <w:pStyle w:val="NoSpacing"/>
                                <w:spacing w:line="360" w:lineRule="auto"/>
                                <w:rPr>
                                  <w:rFonts w:ascii="Arial" w:hAnsi="Arial" w:cs="Arial"/>
                                  <w:b/>
                                  <w:sz w:val="40"/>
                                  <w:szCs w:val="40"/>
                                </w:rPr>
                              </w:pPr>
                              <w:r w:rsidRPr="00E151F8">
                                <w:rPr>
                                  <w:rFonts w:ascii="Arial" w:hAnsi="Arial" w:cs="Arial"/>
                                  <w:b/>
                                  <w:sz w:val="40"/>
                                  <w:szCs w:val="40"/>
                                </w:rPr>
                                <w:t>NYC DOT IT&amp;T</w:t>
                              </w:r>
                            </w:p>
                            <w:p w14:paraId="7E398656" w14:textId="77777777" w:rsidR="000E0A8C" w:rsidRPr="00E151F8" w:rsidRDefault="000E0A8C" w:rsidP="00122E01">
                              <w:pPr>
                                <w:pStyle w:val="NoSpacing"/>
                                <w:spacing w:line="360" w:lineRule="auto"/>
                                <w:rPr>
                                  <w:rFonts w:ascii="Arial" w:hAnsi="Arial" w:cs="Arial"/>
                                  <w:b/>
                                  <w:sz w:val="40"/>
                                  <w:szCs w:val="40"/>
                                </w:rPr>
                              </w:pPr>
                            </w:p>
                            <w:p w14:paraId="7E398657" w14:textId="77777777" w:rsidR="000E0A8C" w:rsidRPr="00E151F8" w:rsidRDefault="000E0A8C" w:rsidP="00122E01">
                              <w:pPr>
                                <w:pStyle w:val="NoSpacing"/>
                                <w:spacing w:line="360" w:lineRule="auto"/>
                                <w:rPr>
                                  <w:rFonts w:ascii="Arial" w:hAnsi="Arial" w:cs="Arial"/>
                                  <w:b/>
                                  <w:sz w:val="36"/>
                                  <w:szCs w:val="36"/>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 o:spid="_x0000_s1032" style="position:absolute;margin-left:193.6pt;margin-top:0;width:244.8pt;height:11in;z-index:251657216;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" o:allowincell="f">
                <v:group id="Group 3" o:spid="_x0000_s1033"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4"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yY1MEA&#10;AADaAAAADwAAAGRycy9kb3ducmV2LnhtbESP3YrCMBSE7wXfIRzBO00VEalGWRRFBME/ZC8Pzdm2&#10;bnNSkqj17TcLgpfDzHzDzBaNqcSDnC8tKxj0ExDEmdUl5wou53VvAsIHZI2VZVLwIg+Lebs1w1Tb&#10;Jx/pcQq5iBD2KSooQqhTKX1WkEHftzVx9H6sMxiidLnUDp8Rbio5TJKxNFhyXCiwpmVB2e/pbhQc&#10;8PBtzqvtpbptjmbvShxebzulup3mawoiUBM+4Xd7qxWM4P9KvA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p8mNTBAAAA2gAAAA8AAAAAAAAAAAAAAAAAmAIAAGRycy9kb3du&#10;cmV2LnhtbFBLBQYAAAAABAAEAPUAAACGAwAAAAA=&#10;" fillcolor="#9bbb59" stroked="f" strokecolor="#d8d8d8"/>
                  <v:rect id="Rectangle 5" o:spid="_x0000_s1035"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ZkcYA&#10;AADaAAAADwAAAGRycy9kb3ducmV2LnhtbESPQWsCMRSE70L/Q3gFL1KzSpW6NYoKhSoeWmsLvT03&#10;z93VzcuyiRr/fVMQPA4z8w0zngZTiTM1rrSsoNdNQBBnVpecK9h+vT29gHAeWWNlmRRcycF08tAa&#10;Y6rthT/pvPG5iBB2KSoovK9TKV1WkEHXtTVx9Pa2MeijbHKpG7xEuKlkP0mG0mDJcaHAmhYFZcfN&#10;ySiYD1Yf2/Vz+Jkddt+jUdJZ/obOQKn2Y5i9gvAU/D18a79rBUP4vxJvgJ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9ZkcYAAADaAAAADwAAAAAAAAAAAAAAAACYAgAAZHJz&#10;L2Rvd25yZXYueG1sUEsFBgAAAAAEAAQA9QAAAIsDAAAAAA==&#10;" fillcolor="#9bbb59" stroked="f" strokecolor="white" strokeweight="1pt">
                    <v:fill r:id="rId13" o:title="" opacity="52428f" o:opacity2="52428f" type="pattern"/>
                    <v:shadow color="#d8d8d8" offset="3pt,3pt"/>
                  </v:rect>
                </v:group>
                <v:rect id="Rectangle 6" o:spid="_x0000_s1036"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IhacAA&#10;AADaAAAADwAAAGRycy9kb3ducmV2LnhtbERPy2oCMRTdF/yHcIVuiiZaKDoaRUSh3Vh8IC7vTK6T&#10;wcnNMEl1+vdmUejycN7zZedqcac2VJ41jIYKBHHhTcWlhtNxO5iACBHZYO2ZNPxSgOWi9zLHzPgH&#10;7+l+iKVIIRwy1GBjbDIpQ2HJYRj6hjhxV986jAm2pTQtPlK4q+VYqQ/psOLUYLGhtaXidvhxGr7p&#10;bN+/pnm+Ubtbfrmo+GbIaP3a71YzEJG6+C/+c38aDWlrupJu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AIhacAAAADaAAAADwAAAAAAAAAAAAAAAACYAgAAZHJzL2Rvd25y&#10;ZXYueG1sUEsFBgAAAAAEAAQA9QAAAIUDAAAAAA==&#10;" filled="f" stroked="f" strokecolor="white" strokeweight="1pt">
                  <v:fill opacity="52428f"/>
                  <v:textbox inset="28.8pt,14.4pt,14.4pt,14.4pt">
                    <w:txbxContent>
                      <w:p w14:paraId="7E398653" w14:textId="77777777" w:rsidR="000E0A8C" w:rsidRPr="00485538" w:rsidRDefault="000E0A8C" w:rsidP="00122E01">
                        <w:pPr>
                          <w:pStyle w:val="NoSpacing"/>
                          <w:tabs>
                            <w:tab w:val="left" w:pos="2880"/>
                            <w:tab w:val="left" w:pos="3060"/>
                          </w:tabs>
                          <w:rPr>
                            <w:rFonts w:ascii="Cambria" w:hAnsi="Cambria"/>
                            <w:b/>
                            <w:bCs/>
                            <w:color w:val="FFFFFF"/>
                            <w:sz w:val="96"/>
                            <w:szCs w:val="96"/>
                          </w:rPr>
                        </w:pPr>
                        <w:r>
                          <w:rPr>
                            <w:rFonts w:ascii="Cambria" w:hAnsi="Cambria"/>
                            <w:b/>
                            <w:noProof/>
                            <w:color w:val="FFFFFF"/>
                            <w:sz w:val="96"/>
                            <w:szCs w:val="96"/>
                          </w:rPr>
                          <w:drawing>
                            <wp:inline distT="0" distB="0" distL="0" distR="0" wp14:anchorId="7E398661" wp14:editId="7E398662">
                              <wp:extent cx="1959610" cy="1175385"/>
                              <wp:effectExtent l="0" t="0" r="2540" b="571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9610" cy="1175385"/>
                                      </a:xfrm>
                                      <a:prstGeom prst="rect">
                                        <a:avLst/>
                                      </a:prstGeom>
                                      <a:noFill/>
                                      <a:ln>
                                        <a:noFill/>
                                      </a:ln>
                                    </pic:spPr>
                                  </pic:pic>
                                </a:graphicData>
                              </a:graphic>
                            </wp:inline>
                          </w:drawing>
                        </w:r>
                      </w:p>
                    </w:txbxContent>
                  </v:textbox>
                </v:rect>
                <v:rect id="Rectangle 7" o:spid="_x0000_s1037"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6E8sMA&#10;AADaAAAADwAAAGRycy9kb3ducmV2LnhtbESPQWsCMRSE70L/Q3hCL1KTVih1NUopLejF4raIx7eb&#10;52Zx87Jsom7/fSMIHoeZ+YaZL3vXiDN1ofas4XmsQBCX3tRcafj9+Xp6AxEissHGM2n4owDLxcNg&#10;jpnxF97SOY+VSBAOGWqwMbaZlKG05DCMfUucvIPvHMYku0qaDi8J7hr5otSrdFhzWrDY0oel8pif&#10;nIZv2tnJeloUn2pzLPZ7FUeGjNaPw/59BiJSH+/hW3tlNEzheiXd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6E8sMAAADaAAAADwAAAAAAAAAAAAAAAACYAgAAZHJzL2Rv&#10;d25yZXYueG1sUEsFBgAAAAAEAAQA9QAAAIgDAAAAAA==&#10;" filled="f" stroked="f" strokecolor="white" strokeweight="1pt">
                  <v:fill opacity="52428f"/>
                  <v:textbox inset="28.8pt,14.4pt,14.4pt,14.4pt">
                    <w:txbxContent>
                      <w:p w14:paraId="7E398654" w14:textId="77777777" w:rsidR="000E0A8C" w:rsidRPr="00485538" w:rsidRDefault="000E0A8C" w:rsidP="00122E01">
                        <w:pPr>
                          <w:pStyle w:val="NoSpacing"/>
                          <w:spacing w:line="360" w:lineRule="auto"/>
                          <w:rPr>
                            <w:color w:val="FFFFFF"/>
                          </w:rPr>
                        </w:pPr>
                      </w:p>
                      <w:p w14:paraId="7E398655" w14:textId="77777777" w:rsidR="000E0A8C" w:rsidRDefault="000E0A8C" w:rsidP="00122E01">
                        <w:pPr>
                          <w:pStyle w:val="NoSpacing"/>
                          <w:spacing w:line="360" w:lineRule="auto"/>
                          <w:rPr>
                            <w:rFonts w:ascii="Arial" w:hAnsi="Arial" w:cs="Arial"/>
                            <w:b/>
                            <w:sz w:val="40"/>
                            <w:szCs w:val="40"/>
                          </w:rPr>
                        </w:pPr>
                        <w:r w:rsidRPr="00E151F8">
                          <w:rPr>
                            <w:rFonts w:ascii="Arial" w:hAnsi="Arial" w:cs="Arial"/>
                            <w:b/>
                            <w:sz w:val="40"/>
                            <w:szCs w:val="40"/>
                          </w:rPr>
                          <w:t>NYC DOT IT&amp;T</w:t>
                        </w:r>
                      </w:p>
                      <w:p w14:paraId="7E398656" w14:textId="77777777" w:rsidR="000E0A8C" w:rsidRPr="00E151F8" w:rsidRDefault="000E0A8C" w:rsidP="00122E01">
                        <w:pPr>
                          <w:pStyle w:val="NoSpacing"/>
                          <w:spacing w:line="360" w:lineRule="auto"/>
                          <w:rPr>
                            <w:rFonts w:ascii="Arial" w:hAnsi="Arial" w:cs="Arial"/>
                            <w:b/>
                            <w:sz w:val="40"/>
                            <w:szCs w:val="40"/>
                          </w:rPr>
                        </w:pPr>
                      </w:p>
                      <w:p w14:paraId="7E398657" w14:textId="77777777" w:rsidR="000E0A8C" w:rsidRPr="00E151F8" w:rsidRDefault="000E0A8C" w:rsidP="00122E01">
                        <w:pPr>
                          <w:pStyle w:val="NoSpacing"/>
                          <w:spacing w:line="360" w:lineRule="auto"/>
                          <w:rPr>
                            <w:rFonts w:ascii="Arial" w:hAnsi="Arial" w:cs="Arial"/>
                            <w:b/>
                            <w:sz w:val="36"/>
                            <w:szCs w:val="36"/>
                          </w:rPr>
                        </w:pPr>
                      </w:p>
                    </w:txbxContent>
                  </v:textbox>
                </v:rect>
                <w10:wrap anchorx="page" anchory="page"/>
              </v:group>
            </w:pict>
          </mc:Fallback>
        </mc:AlternateContent>
      </w:r>
    </w:p>
    <w:p w14:paraId="7E3983A2" w14:textId="77777777" w:rsidR="00A325AF" w:rsidRPr="001D5351" w:rsidRDefault="00A325AF" w:rsidP="00A325AF">
      <w:pPr>
        <w:spacing w:before="0" w:after="0"/>
        <w:rPr>
          <w:rFonts w:eastAsia="Calibri" w:cs="Arial"/>
          <w:sz w:val="22"/>
          <w:szCs w:val="22"/>
        </w:rPr>
      </w:pPr>
    </w:p>
    <w:p w14:paraId="7E3983A3" w14:textId="77777777" w:rsidR="00A325AF" w:rsidRDefault="00A325AF" w:rsidP="00A325AF">
      <w:pPr>
        <w:spacing w:before="120" w:after="120"/>
        <w:jc w:val="center"/>
        <w:rPr>
          <w:rFonts w:eastAsia="Calibri" w:cs="Arial"/>
          <w:sz w:val="22"/>
          <w:szCs w:val="22"/>
        </w:rPr>
      </w:pPr>
    </w:p>
    <w:p w14:paraId="7E3983A4" w14:textId="77777777" w:rsidR="00A325AF" w:rsidRPr="00122323" w:rsidRDefault="00A325AF" w:rsidP="00A325AF">
      <w:pPr>
        <w:rPr>
          <w:rFonts w:eastAsia="Calibri" w:cs="Arial"/>
          <w:sz w:val="22"/>
          <w:szCs w:val="22"/>
        </w:rPr>
      </w:pPr>
    </w:p>
    <w:p w14:paraId="7E3983A5" w14:textId="77777777" w:rsidR="00A325AF" w:rsidRPr="00122323" w:rsidRDefault="00A325AF" w:rsidP="00A325AF">
      <w:pPr>
        <w:rPr>
          <w:rFonts w:eastAsia="Calibri" w:cs="Arial"/>
          <w:sz w:val="22"/>
          <w:szCs w:val="22"/>
        </w:rPr>
      </w:pPr>
    </w:p>
    <w:p w14:paraId="7E3983A6" w14:textId="77777777" w:rsidR="00A325AF" w:rsidRPr="00122323" w:rsidRDefault="00AE79C4" w:rsidP="00A325AF">
      <w:pPr>
        <w:rPr>
          <w:rFonts w:eastAsia="Calibri" w:cs="Arial"/>
          <w:sz w:val="22"/>
          <w:szCs w:val="22"/>
        </w:rPr>
      </w:pPr>
      <w:r w:rsidRPr="004535C0">
        <w:rPr>
          <w:rFonts w:ascii="Verdana" w:eastAsia="Calibri" w:hAnsi="Verdana" w:cs="Arial"/>
          <w:noProof/>
          <w:sz w:val="20"/>
        </w:rPr>
        <mc:AlternateContent>
          <mc:Choice Requires="wps">
            <w:drawing>
              <wp:anchor distT="0" distB="0" distL="114300" distR="114300" simplePos="0" relativeHeight="251658240" behindDoc="0" locked="0" layoutInCell="0" allowOverlap="1" wp14:anchorId="7E398630" wp14:editId="7E398631">
                <wp:simplePos x="0" y="0"/>
                <wp:positionH relativeFrom="page">
                  <wp:posOffset>9525</wp:posOffset>
                </wp:positionH>
                <wp:positionV relativeFrom="page">
                  <wp:posOffset>2524125</wp:posOffset>
                </wp:positionV>
                <wp:extent cx="6995160" cy="1051560"/>
                <wp:effectExtent l="0" t="0" r="15240" b="15240"/>
                <wp:wrapNone/>
                <wp:docPr id="1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1051560"/>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E398658" w14:textId="77777777" w:rsidR="000E0A8C" w:rsidRPr="004535C0" w:rsidRDefault="000E0A8C" w:rsidP="004535C0">
                            <w:pPr>
                              <w:pStyle w:val="NoSpacing"/>
                              <w:jc w:val="right"/>
                              <w:rPr>
                                <w:rFonts w:ascii="Verdana" w:hAnsi="Verdana" w:cs="Arial"/>
                                <w:b/>
                                <w:color w:val="FFFFFF"/>
                                <w:sz w:val="40"/>
                                <w:szCs w:val="40"/>
                              </w:rPr>
                            </w:pPr>
                            <w:r w:rsidRPr="004535C0">
                              <w:rPr>
                                <w:rFonts w:ascii="Verdana" w:hAnsi="Verdana" w:cs="Arial"/>
                                <w:b/>
                                <w:color w:val="FFFFFF"/>
                                <w:sz w:val="40"/>
                                <w:szCs w:val="40"/>
                              </w:rPr>
                              <w:t>Lower Manhattan Permit Management System</w:t>
                            </w:r>
                          </w:p>
                          <w:p w14:paraId="7E398659" w14:textId="77777777" w:rsidR="000E0A8C" w:rsidRPr="004535C0" w:rsidRDefault="000E0A8C" w:rsidP="004535C0">
                            <w:pPr>
                              <w:pStyle w:val="NoSpacing"/>
                              <w:jc w:val="right"/>
                              <w:rPr>
                                <w:rFonts w:ascii="Verdana" w:hAnsi="Verdana" w:cs="Arial"/>
                                <w:b/>
                                <w:color w:val="FFFFFF"/>
                                <w:sz w:val="28"/>
                                <w:szCs w:val="28"/>
                              </w:rPr>
                            </w:pPr>
                            <w:r w:rsidRPr="004535C0">
                              <w:rPr>
                                <w:rFonts w:ascii="Verdana" w:hAnsi="Verdana" w:cs="Arial"/>
                                <w:b/>
                                <w:color w:val="FFFFFF"/>
                                <w:sz w:val="28"/>
                                <w:szCs w:val="28"/>
                              </w:rPr>
                              <w:t>NYCStreets Permit Search – Business Requirements Document</w:t>
                            </w:r>
                          </w:p>
                          <w:p w14:paraId="7E39865A" w14:textId="77777777" w:rsidR="000E0A8C" w:rsidRPr="004535C0" w:rsidRDefault="000E0A8C" w:rsidP="004535C0">
                            <w:pPr>
                              <w:pStyle w:val="NoSpacing"/>
                              <w:jc w:val="right"/>
                              <w:rPr>
                                <w:rFonts w:ascii="Verdana" w:hAnsi="Verdana" w:cs="Arial"/>
                                <w:b/>
                                <w:color w:val="FFFFFF"/>
                                <w:sz w:val="28"/>
                                <w:szCs w:val="28"/>
                              </w:rPr>
                            </w:pPr>
                            <w:r w:rsidRPr="004535C0">
                              <w:rPr>
                                <w:rFonts w:ascii="Verdana" w:hAnsi="Verdana" w:cs="Arial"/>
                                <w:b/>
                                <w:color w:val="FFFFFF"/>
                                <w:sz w:val="28"/>
                                <w:szCs w:val="28"/>
                              </w:rPr>
                              <w:t>DRAFT</w:t>
                            </w:r>
                          </w:p>
                          <w:p w14:paraId="7E39865B" w14:textId="77777777" w:rsidR="000E0A8C" w:rsidRPr="00AC07B0" w:rsidRDefault="000E0A8C" w:rsidP="004535C0">
                            <w:pPr>
                              <w:pStyle w:val="NoSpacing"/>
                              <w:jc w:val="right"/>
                              <w:rPr>
                                <w:rFonts w:ascii="Arial" w:hAnsi="Arial" w:cs="Arial"/>
                                <w:b/>
                                <w:color w:val="FFFFFF"/>
                                <w:sz w:val="40"/>
                                <w:szCs w:val="40"/>
                              </w:rPr>
                            </w:pP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id="Rectangle 8" o:spid="_x0000_s1038" style="position:absolute;margin-left:.75pt;margin-top:198.75pt;width:550.8pt;height:82.8pt;z-index:251658240;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" o:allowincell="f" fillcolor="#4f81bd" strokecolor="white" strokeweight="1pt">
                <v:shadow color="#d8d8d8" offset="3pt,3pt"/>
                <v:textbox inset="14.4pt,,14.4pt">
                  <w:txbxContent>
                    <w:p w14:paraId="7E398658" w14:textId="77777777" w:rsidR="000E0A8C" w:rsidRPr="004535C0" w:rsidRDefault="000E0A8C" w:rsidP="004535C0">
                      <w:pPr>
                        <w:pStyle w:val="NoSpacing"/>
                        <w:jc w:val="right"/>
                        <w:rPr>
                          <w:rFonts w:ascii="Verdana" w:hAnsi="Verdana" w:cs="Arial"/>
                          <w:b/>
                          <w:color w:val="FFFFFF"/>
                          <w:sz w:val="40"/>
                          <w:szCs w:val="40"/>
                        </w:rPr>
                      </w:pPr>
                      <w:r w:rsidRPr="004535C0">
                        <w:rPr>
                          <w:rFonts w:ascii="Verdana" w:hAnsi="Verdana" w:cs="Arial"/>
                          <w:b/>
                          <w:color w:val="FFFFFF"/>
                          <w:sz w:val="40"/>
                          <w:szCs w:val="40"/>
                        </w:rPr>
                        <w:t>Lower Manhattan Permit Management System</w:t>
                      </w:r>
                    </w:p>
                    <w:p w14:paraId="7E398659" w14:textId="77777777" w:rsidR="000E0A8C" w:rsidRPr="004535C0" w:rsidRDefault="000E0A8C" w:rsidP="004535C0">
                      <w:pPr>
                        <w:pStyle w:val="NoSpacing"/>
                        <w:jc w:val="right"/>
                        <w:rPr>
                          <w:rFonts w:ascii="Verdana" w:hAnsi="Verdana" w:cs="Arial"/>
                          <w:b/>
                          <w:color w:val="FFFFFF"/>
                          <w:sz w:val="28"/>
                          <w:szCs w:val="28"/>
                        </w:rPr>
                      </w:pPr>
                      <w:r w:rsidRPr="004535C0">
                        <w:rPr>
                          <w:rFonts w:ascii="Verdana" w:hAnsi="Verdana" w:cs="Arial"/>
                          <w:b/>
                          <w:color w:val="FFFFFF"/>
                          <w:sz w:val="28"/>
                          <w:szCs w:val="28"/>
                        </w:rPr>
                        <w:t>NYCStreets Permit Search – Business Requirements Document</w:t>
                      </w:r>
                    </w:p>
                    <w:p w14:paraId="7E39865A" w14:textId="77777777" w:rsidR="000E0A8C" w:rsidRPr="004535C0" w:rsidRDefault="000E0A8C" w:rsidP="004535C0">
                      <w:pPr>
                        <w:pStyle w:val="NoSpacing"/>
                        <w:jc w:val="right"/>
                        <w:rPr>
                          <w:rFonts w:ascii="Verdana" w:hAnsi="Verdana" w:cs="Arial"/>
                          <w:b/>
                          <w:color w:val="FFFFFF"/>
                          <w:sz w:val="28"/>
                          <w:szCs w:val="28"/>
                        </w:rPr>
                      </w:pPr>
                      <w:r w:rsidRPr="004535C0">
                        <w:rPr>
                          <w:rFonts w:ascii="Verdana" w:hAnsi="Verdana" w:cs="Arial"/>
                          <w:b/>
                          <w:color w:val="FFFFFF"/>
                          <w:sz w:val="28"/>
                          <w:szCs w:val="28"/>
                        </w:rPr>
                        <w:t>DRAFT</w:t>
                      </w:r>
                    </w:p>
                    <w:p w14:paraId="7E39865B" w14:textId="77777777" w:rsidR="000E0A8C" w:rsidRPr="00AC07B0" w:rsidRDefault="000E0A8C" w:rsidP="004535C0">
                      <w:pPr>
                        <w:pStyle w:val="NoSpacing"/>
                        <w:jc w:val="right"/>
                        <w:rPr>
                          <w:rFonts w:ascii="Arial" w:hAnsi="Arial" w:cs="Arial"/>
                          <w:b/>
                          <w:color w:val="FFFFFF"/>
                          <w:sz w:val="40"/>
                          <w:szCs w:val="40"/>
                        </w:rPr>
                      </w:pPr>
                    </w:p>
                  </w:txbxContent>
                </v:textbox>
                <w10:wrap anchorx="page" anchory="page"/>
              </v:rect>
            </w:pict>
          </mc:Fallback>
        </mc:AlternateContent>
      </w:r>
    </w:p>
    <w:p w14:paraId="7E3983A7" w14:textId="77777777" w:rsidR="00A325AF" w:rsidRPr="00122323" w:rsidRDefault="00A325AF" w:rsidP="00A325AF">
      <w:pPr>
        <w:rPr>
          <w:rFonts w:eastAsia="Calibri" w:cs="Arial"/>
          <w:sz w:val="22"/>
          <w:szCs w:val="22"/>
        </w:rPr>
      </w:pPr>
      <w:r>
        <w:rPr>
          <w:rFonts w:eastAsia="Calibri" w:cs="Arial"/>
          <w:noProof/>
          <w:sz w:val="22"/>
          <w:szCs w:val="22"/>
        </w:rPr>
        <mc:AlternateContent>
          <mc:Choice Requires="wps">
            <w:drawing>
              <wp:anchor distT="0" distB="0" distL="114300" distR="114300" simplePos="0" relativeHeight="251661312" behindDoc="0" locked="0" layoutInCell="0" allowOverlap="1" wp14:anchorId="7E398632" wp14:editId="7E398633">
                <wp:simplePos x="0" y="0"/>
                <wp:positionH relativeFrom="page">
                  <wp:posOffset>11430</wp:posOffset>
                </wp:positionH>
                <wp:positionV relativeFrom="page">
                  <wp:posOffset>2517140</wp:posOffset>
                </wp:positionV>
                <wp:extent cx="7219950" cy="980440"/>
                <wp:effectExtent l="0" t="0" r="19050" b="1651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0" cy="980440"/>
                        </a:xfrm>
                        <a:prstGeom prst="rect">
                          <a:avLst/>
                        </a:prstGeom>
                        <a:solidFill>
                          <a:srgbClr val="4F81B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E39865C" w14:textId="77777777" w:rsidR="000E0A8C" w:rsidRPr="004C2B51" w:rsidRDefault="000E0A8C" w:rsidP="00A325AF">
                            <w:pPr>
                              <w:pStyle w:val="NoSpacing"/>
                              <w:rPr>
                                <w:rFonts w:ascii="Verdana" w:hAnsi="Verdana" w:cs="Arial"/>
                                <w:b/>
                                <w:sz w:val="32"/>
                                <w:szCs w:val="32"/>
                              </w:rPr>
                            </w:pPr>
                            <w:r w:rsidRPr="004C2B51">
                              <w:rPr>
                                <w:rFonts w:ascii="Verdana" w:hAnsi="Verdana" w:cs="Arial"/>
                                <w:b/>
                                <w:sz w:val="32"/>
                                <w:szCs w:val="32"/>
                              </w:rPr>
                              <w:t>NYCStreets</w:t>
                            </w:r>
                          </w:p>
                          <w:p w14:paraId="7E39865D" w14:textId="77777777" w:rsidR="000E0A8C" w:rsidRPr="004C2B51" w:rsidRDefault="000E0A8C" w:rsidP="00A325AF">
                            <w:pPr>
                              <w:pStyle w:val="NoSpacing"/>
                              <w:rPr>
                                <w:rFonts w:ascii="Verdana" w:hAnsi="Verdana" w:cs="Arial"/>
                                <w:b/>
                                <w:sz w:val="32"/>
                                <w:szCs w:val="32"/>
                              </w:rPr>
                            </w:pPr>
                            <w:r w:rsidRPr="004C2B51">
                              <w:rPr>
                                <w:rFonts w:ascii="Verdana" w:hAnsi="Verdana" w:cs="Arial"/>
                                <w:b/>
                                <w:sz w:val="32"/>
                                <w:szCs w:val="32"/>
                              </w:rPr>
                              <w:t xml:space="preserve">Permit Management System </w:t>
                            </w:r>
                          </w:p>
                          <w:p w14:paraId="7E39865E" w14:textId="77777777" w:rsidR="000E0A8C" w:rsidRDefault="000E0A8C" w:rsidP="00A325AF">
                            <w:pPr>
                              <w:pStyle w:val="NoSpacing"/>
                              <w:rPr>
                                <w:rFonts w:ascii="Verdana" w:hAnsi="Verdana" w:cs="Arial"/>
                                <w:b/>
                                <w:color w:val="FFFFFF"/>
                                <w:sz w:val="28"/>
                                <w:szCs w:val="28"/>
                              </w:rPr>
                            </w:pPr>
                          </w:p>
                          <w:p w14:paraId="7E39865F" w14:textId="77DFFC0E" w:rsidR="000E0A8C" w:rsidRPr="004C2B51" w:rsidRDefault="000E0A8C" w:rsidP="00A325AF">
                            <w:pPr>
                              <w:pStyle w:val="NoSpacing"/>
                              <w:rPr>
                                <w:rFonts w:ascii="Verdana" w:hAnsi="Verdana" w:cs="Arial"/>
                                <w:b/>
                                <w:color w:val="FFFFFF"/>
                                <w:sz w:val="28"/>
                                <w:szCs w:val="28"/>
                              </w:rPr>
                            </w:pPr>
                            <w:r>
                              <w:rPr>
                                <w:rFonts w:ascii="Verdana" w:hAnsi="Verdana" w:cs="Arial"/>
                                <w:b/>
                                <w:color w:val="FFFFFF"/>
                                <w:sz w:val="28"/>
                                <w:szCs w:val="28"/>
                              </w:rPr>
                              <w:t>TFS Build and Release Guide</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_x0000_s1039" style="position:absolute;margin-left:.9pt;margin-top:198.2pt;width:568.5pt;height:77.2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" o:allowincell="f" fillcolor="#4f81bd" strokecolor="white" strokeweight="1pt">
                <v:shadow color="#d8d8d8" offset="3pt,3pt"/>
                <v:textbox style="mso-fit-shape-to-text:t" inset="14.4pt,,14.4pt">
                  <w:txbxContent>
                    <w:p w14:paraId="7E39865C" w14:textId="77777777" w:rsidR="000E0A8C" w:rsidRPr="004C2B51" w:rsidRDefault="000E0A8C" w:rsidP="00A325AF">
                      <w:pPr>
                        <w:pStyle w:val="NoSpacing"/>
                        <w:rPr>
                          <w:rFonts w:ascii="Verdana" w:hAnsi="Verdana" w:cs="Arial"/>
                          <w:b/>
                          <w:sz w:val="32"/>
                          <w:szCs w:val="32"/>
                        </w:rPr>
                      </w:pPr>
                      <w:r w:rsidRPr="004C2B51">
                        <w:rPr>
                          <w:rFonts w:ascii="Verdana" w:hAnsi="Verdana" w:cs="Arial"/>
                          <w:b/>
                          <w:sz w:val="32"/>
                          <w:szCs w:val="32"/>
                        </w:rPr>
                        <w:t>NYCStreets</w:t>
                      </w:r>
                    </w:p>
                    <w:p w14:paraId="7E39865D" w14:textId="77777777" w:rsidR="000E0A8C" w:rsidRPr="004C2B51" w:rsidRDefault="000E0A8C" w:rsidP="00A325AF">
                      <w:pPr>
                        <w:pStyle w:val="NoSpacing"/>
                        <w:rPr>
                          <w:rFonts w:ascii="Verdana" w:hAnsi="Verdana" w:cs="Arial"/>
                          <w:b/>
                          <w:sz w:val="32"/>
                          <w:szCs w:val="32"/>
                        </w:rPr>
                      </w:pPr>
                      <w:r w:rsidRPr="004C2B51">
                        <w:rPr>
                          <w:rFonts w:ascii="Verdana" w:hAnsi="Verdana" w:cs="Arial"/>
                          <w:b/>
                          <w:sz w:val="32"/>
                          <w:szCs w:val="32"/>
                        </w:rPr>
                        <w:t xml:space="preserve">Permit Management System </w:t>
                      </w:r>
                    </w:p>
                    <w:p w14:paraId="7E39865E" w14:textId="77777777" w:rsidR="000E0A8C" w:rsidRDefault="000E0A8C" w:rsidP="00A325AF">
                      <w:pPr>
                        <w:pStyle w:val="NoSpacing"/>
                        <w:rPr>
                          <w:rFonts w:ascii="Verdana" w:hAnsi="Verdana" w:cs="Arial"/>
                          <w:b/>
                          <w:color w:val="FFFFFF"/>
                          <w:sz w:val="28"/>
                          <w:szCs w:val="28"/>
                        </w:rPr>
                      </w:pPr>
                    </w:p>
                    <w:p w14:paraId="7E39865F" w14:textId="77DFFC0E" w:rsidR="000E0A8C" w:rsidRPr="004C2B51" w:rsidRDefault="000E0A8C" w:rsidP="00A325AF">
                      <w:pPr>
                        <w:pStyle w:val="NoSpacing"/>
                        <w:rPr>
                          <w:rFonts w:ascii="Verdana" w:hAnsi="Verdana" w:cs="Arial"/>
                          <w:b/>
                          <w:color w:val="FFFFFF"/>
                          <w:sz w:val="28"/>
                          <w:szCs w:val="28"/>
                        </w:rPr>
                      </w:pPr>
                      <w:r>
                        <w:rPr>
                          <w:rFonts w:ascii="Verdana" w:hAnsi="Verdana" w:cs="Arial"/>
                          <w:b/>
                          <w:color w:val="FFFFFF"/>
                          <w:sz w:val="28"/>
                          <w:szCs w:val="28"/>
                        </w:rPr>
                        <w:t>TFS Build and Release Guide</w:t>
                      </w:r>
                    </w:p>
                  </w:txbxContent>
                </v:textbox>
                <w10:wrap anchorx="page" anchory="page"/>
              </v:rect>
            </w:pict>
          </mc:Fallback>
        </mc:AlternateContent>
      </w:r>
    </w:p>
    <w:p w14:paraId="7E3983A8" w14:textId="77777777" w:rsidR="00A325AF" w:rsidRPr="00122323" w:rsidRDefault="00A325AF" w:rsidP="00A325AF">
      <w:pPr>
        <w:rPr>
          <w:rFonts w:eastAsia="Calibri" w:cs="Arial"/>
          <w:sz w:val="22"/>
          <w:szCs w:val="22"/>
        </w:rPr>
      </w:pPr>
    </w:p>
    <w:p w14:paraId="7E3983A9" w14:textId="77777777" w:rsidR="00A325AF" w:rsidRPr="00122323" w:rsidRDefault="00A325AF" w:rsidP="00A325AF">
      <w:pPr>
        <w:rPr>
          <w:rFonts w:eastAsia="Calibri" w:cs="Arial"/>
          <w:sz w:val="22"/>
          <w:szCs w:val="22"/>
        </w:rPr>
      </w:pPr>
    </w:p>
    <w:p w14:paraId="7E3983AA" w14:textId="77777777" w:rsidR="00A325AF" w:rsidRPr="00122323" w:rsidRDefault="00A325AF" w:rsidP="00A325AF">
      <w:pPr>
        <w:rPr>
          <w:rFonts w:eastAsia="Calibri" w:cs="Arial"/>
          <w:sz w:val="22"/>
          <w:szCs w:val="22"/>
        </w:rPr>
      </w:pPr>
    </w:p>
    <w:p w14:paraId="7E3983AB" w14:textId="77777777" w:rsidR="00A325AF" w:rsidRPr="00122323" w:rsidRDefault="00A325AF" w:rsidP="00A325AF">
      <w:pPr>
        <w:rPr>
          <w:rFonts w:eastAsia="Calibri" w:cs="Arial"/>
          <w:sz w:val="22"/>
          <w:szCs w:val="22"/>
        </w:rPr>
      </w:pPr>
    </w:p>
    <w:p w14:paraId="7E3983AC" w14:textId="77777777" w:rsidR="00A325AF" w:rsidRPr="00122323" w:rsidRDefault="00A325AF" w:rsidP="00A325AF">
      <w:pPr>
        <w:rPr>
          <w:rFonts w:eastAsia="Calibri" w:cs="Arial"/>
          <w:sz w:val="22"/>
          <w:szCs w:val="22"/>
        </w:rPr>
      </w:pPr>
    </w:p>
    <w:p w14:paraId="7E3983AD" w14:textId="77777777" w:rsidR="00A325AF" w:rsidRPr="00122323" w:rsidRDefault="00A325AF" w:rsidP="00A325AF">
      <w:pPr>
        <w:rPr>
          <w:rFonts w:eastAsia="Calibri" w:cs="Arial"/>
          <w:sz w:val="22"/>
          <w:szCs w:val="22"/>
        </w:rPr>
      </w:pPr>
    </w:p>
    <w:p w14:paraId="7E3983AE" w14:textId="77777777" w:rsidR="00A325AF" w:rsidRPr="00122323" w:rsidRDefault="00A325AF" w:rsidP="00A325AF">
      <w:pPr>
        <w:rPr>
          <w:rFonts w:eastAsia="Calibri" w:cs="Arial"/>
          <w:sz w:val="22"/>
          <w:szCs w:val="22"/>
        </w:rPr>
      </w:pPr>
    </w:p>
    <w:p w14:paraId="7E3983AF" w14:textId="77777777" w:rsidR="00A325AF" w:rsidRPr="00122323" w:rsidRDefault="00A325AF" w:rsidP="004C2B51">
      <w:pPr>
        <w:jc w:val="center"/>
        <w:rPr>
          <w:rFonts w:eastAsia="Calibri" w:cs="Arial"/>
          <w:sz w:val="22"/>
          <w:szCs w:val="22"/>
        </w:rPr>
      </w:pPr>
    </w:p>
    <w:p w14:paraId="7E3983B0" w14:textId="77777777" w:rsidR="00A325AF" w:rsidRPr="00122323" w:rsidRDefault="00A325AF" w:rsidP="00297FD9">
      <w:pPr>
        <w:jc w:val="center"/>
        <w:rPr>
          <w:rFonts w:eastAsia="Calibri" w:cs="Arial"/>
          <w:sz w:val="22"/>
          <w:szCs w:val="22"/>
        </w:rPr>
      </w:pPr>
    </w:p>
    <w:p w14:paraId="7E3983B1" w14:textId="77777777" w:rsidR="00A325AF" w:rsidRDefault="00A325AF" w:rsidP="00A325AF">
      <w:pPr>
        <w:rPr>
          <w:rFonts w:eastAsia="Calibri" w:cs="Arial"/>
          <w:sz w:val="22"/>
          <w:szCs w:val="22"/>
        </w:rPr>
      </w:pPr>
    </w:p>
    <w:p w14:paraId="7E3983B2" w14:textId="77777777" w:rsidR="00896544" w:rsidRDefault="00896544" w:rsidP="00A325AF">
      <w:pPr>
        <w:rPr>
          <w:rFonts w:eastAsia="Calibri" w:cs="Arial"/>
          <w:sz w:val="22"/>
          <w:szCs w:val="22"/>
        </w:rPr>
      </w:pPr>
    </w:p>
    <w:p w14:paraId="7E3983B3" w14:textId="77777777" w:rsidR="00896544" w:rsidRDefault="00896544" w:rsidP="00A325AF">
      <w:pPr>
        <w:rPr>
          <w:rFonts w:eastAsia="Calibri" w:cs="Arial"/>
          <w:sz w:val="22"/>
          <w:szCs w:val="22"/>
        </w:rPr>
      </w:pPr>
    </w:p>
    <w:p w14:paraId="7E3983B4" w14:textId="77777777" w:rsidR="00896544" w:rsidRDefault="00896544" w:rsidP="00A325AF">
      <w:pPr>
        <w:rPr>
          <w:rFonts w:eastAsia="Calibri" w:cs="Arial"/>
          <w:sz w:val="22"/>
          <w:szCs w:val="22"/>
        </w:rPr>
      </w:pPr>
    </w:p>
    <w:p w14:paraId="7E3983B5" w14:textId="77777777" w:rsidR="00896544" w:rsidRDefault="00896544" w:rsidP="00A325AF">
      <w:pPr>
        <w:rPr>
          <w:rFonts w:eastAsia="Calibri" w:cs="Arial"/>
          <w:sz w:val="22"/>
          <w:szCs w:val="22"/>
        </w:rPr>
      </w:pPr>
    </w:p>
    <w:p w14:paraId="7E3983B6" w14:textId="77777777" w:rsidR="00896544" w:rsidRDefault="00896544" w:rsidP="00A325AF">
      <w:pPr>
        <w:rPr>
          <w:rFonts w:eastAsia="Calibri" w:cs="Arial"/>
          <w:sz w:val="22"/>
          <w:szCs w:val="22"/>
        </w:rPr>
      </w:pPr>
    </w:p>
    <w:p w14:paraId="7E3983B7" w14:textId="77777777" w:rsidR="00896544" w:rsidRDefault="00896544" w:rsidP="00A325AF">
      <w:pPr>
        <w:rPr>
          <w:rFonts w:eastAsia="Calibri" w:cs="Arial"/>
          <w:sz w:val="22"/>
          <w:szCs w:val="22"/>
        </w:rPr>
      </w:pPr>
    </w:p>
    <w:p w14:paraId="7E3983B8" w14:textId="77777777" w:rsidR="00896544" w:rsidRDefault="00896544" w:rsidP="00A325AF">
      <w:pPr>
        <w:rPr>
          <w:rFonts w:eastAsia="Calibri" w:cs="Arial"/>
          <w:sz w:val="22"/>
          <w:szCs w:val="22"/>
        </w:rPr>
      </w:pPr>
    </w:p>
    <w:p w14:paraId="7E3983B9" w14:textId="77777777" w:rsidR="00896544" w:rsidRDefault="00896544" w:rsidP="00A325AF">
      <w:pPr>
        <w:rPr>
          <w:rFonts w:eastAsia="Calibri" w:cs="Arial"/>
          <w:sz w:val="22"/>
          <w:szCs w:val="22"/>
        </w:rPr>
      </w:pPr>
    </w:p>
    <w:p w14:paraId="7E3983BA" w14:textId="77777777" w:rsidR="00896544" w:rsidRPr="00122323" w:rsidRDefault="00896544" w:rsidP="00A325AF">
      <w:pPr>
        <w:rPr>
          <w:rFonts w:eastAsia="Calibri" w:cs="Arial"/>
          <w:sz w:val="22"/>
          <w:szCs w:val="22"/>
        </w:rPr>
      </w:pPr>
    </w:p>
    <w:p w14:paraId="7E3983BB" w14:textId="77777777" w:rsidR="00A325AF" w:rsidRDefault="00A325AF" w:rsidP="00A325AF">
      <w:pPr>
        <w:rPr>
          <w:rFonts w:eastAsia="Calibri" w:cs="Arial"/>
          <w:sz w:val="22"/>
          <w:szCs w:val="22"/>
        </w:rPr>
      </w:pPr>
    </w:p>
    <w:p w14:paraId="7E3983BC" w14:textId="77777777" w:rsidR="00896544" w:rsidRPr="00122323" w:rsidRDefault="00896544" w:rsidP="00A325AF">
      <w:pPr>
        <w:rPr>
          <w:rFonts w:eastAsia="Calibri" w:cs="Arial"/>
          <w:sz w:val="22"/>
          <w:szCs w:val="22"/>
        </w:rPr>
      </w:pPr>
    </w:p>
    <w:p w14:paraId="7E3983BD" w14:textId="77777777" w:rsidR="00A325AF" w:rsidRPr="00122323" w:rsidRDefault="00A325AF" w:rsidP="00A325AF">
      <w:pPr>
        <w:rPr>
          <w:rFonts w:eastAsia="Calibri" w:cs="Arial"/>
          <w:sz w:val="22"/>
          <w:szCs w:val="22"/>
        </w:rPr>
      </w:pPr>
    </w:p>
    <w:p w14:paraId="7E3983BE" w14:textId="77777777" w:rsidR="00A325AF" w:rsidRPr="00122323" w:rsidRDefault="00A325AF" w:rsidP="00A325AF">
      <w:pPr>
        <w:rPr>
          <w:rFonts w:eastAsia="Calibri" w:cs="Arial"/>
          <w:sz w:val="22"/>
          <w:szCs w:val="22"/>
        </w:rPr>
      </w:pPr>
      <w:r>
        <w:rPr>
          <w:rFonts w:eastAsia="Calibri" w:cs="Arial"/>
          <w:noProof/>
          <w:sz w:val="22"/>
          <w:szCs w:val="22"/>
        </w:rPr>
        <mc:AlternateContent>
          <mc:Choice Requires="wps">
            <w:drawing>
              <wp:anchor distT="0" distB="0" distL="114300" distR="114300" simplePos="0" relativeHeight="251662336" behindDoc="0" locked="0" layoutInCell="1" allowOverlap="1" wp14:anchorId="7E398634" wp14:editId="7E398635">
                <wp:simplePos x="0" y="0"/>
                <wp:positionH relativeFrom="column">
                  <wp:posOffset>245745</wp:posOffset>
                </wp:positionH>
                <wp:positionV relativeFrom="paragraph">
                  <wp:posOffset>60960</wp:posOffset>
                </wp:positionV>
                <wp:extent cx="2886075" cy="29241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886075" cy="2924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98660" w14:textId="77777777" w:rsidR="000E0A8C" w:rsidRDefault="000E0A8C" w:rsidP="00A325AF">
                            <w:r>
                              <w:rPr>
                                <w:rFonts w:ascii="Cambria" w:hAnsi="Cambria"/>
                                <w:b/>
                                <w:noProof/>
                                <w:color w:val="FFFFFF"/>
                                <w:sz w:val="96"/>
                                <w:szCs w:val="96"/>
                              </w:rPr>
                              <w:drawing>
                                <wp:inline distT="0" distB="0" distL="0" distR="0" wp14:anchorId="7E398663" wp14:editId="7E398664">
                                  <wp:extent cx="1967230" cy="11804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7230" cy="11804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40" type="#_x0000_t202" style="position:absolute;margin-left:19.35pt;margin-top:4.8pt;width:227.25pt;height:23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" filled="f" stroked="f" strokeweight=".5pt">
                <v:textbox>
                  <w:txbxContent>
                    <w:p w14:paraId="7E398660" w14:textId="77777777" w:rsidR="000E0A8C" w:rsidRDefault="000E0A8C" w:rsidP="00A325AF">
                      <w:r>
                        <w:rPr>
                          <w:rFonts w:ascii="Cambria" w:hAnsi="Cambria"/>
                          <w:b/>
                          <w:noProof/>
                          <w:color w:val="FFFFFF"/>
                          <w:sz w:val="96"/>
                          <w:szCs w:val="96"/>
                        </w:rPr>
                        <w:drawing>
                          <wp:inline distT="0" distB="0" distL="0" distR="0" wp14:anchorId="7E398663" wp14:editId="7E398664">
                            <wp:extent cx="1967230" cy="11804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7230" cy="1180465"/>
                                    </a:xfrm>
                                    <a:prstGeom prst="rect">
                                      <a:avLst/>
                                    </a:prstGeom>
                                    <a:noFill/>
                                    <a:ln>
                                      <a:noFill/>
                                    </a:ln>
                                  </pic:spPr>
                                </pic:pic>
                              </a:graphicData>
                            </a:graphic>
                          </wp:inline>
                        </w:drawing>
                      </w:r>
                    </w:p>
                  </w:txbxContent>
                </v:textbox>
              </v:shape>
            </w:pict>
          </mc:Fallback>
        </mc:AlternateContent>
      </w:r>
    </w:p>
    <w:p w14:paraId="7E3983BF" w14:textId="77777777" w:rsidR="00A325AF" w:rsidRPr="00122323" w:rsidRDefault="00A325AF" w:rsidP="00A325AF">
      <w:pPr>
        <w:rPr>
          <w:rFonts w:eastAsia="Calibri" w:cs="Arial"/>
          <w:sz w:val="22"/>
          <w:szCs w:val="22"/>
        </w:rPr>
      </w:pPr>
    </w:p>
    <w:p w14:paraId="7E3983C0" w14:textId="77777777" w:rsidR="00A325AF" w:rsidRDefault="00A325AF" w:rsidP="00A325AF">
      <w:pPr>
        <w:jc w:val="center"/>
        <w:rPr>
          <w:rFonts w:eastAsia="Calibri" w:cs="Arial"/>
          <w:sz w:val="22"/>
          <w:szCs w:val="22"/>
        </w:rPr>
      </w:pPr>
    </w:p>
    <w:p w14:paraId="7E3983C1" w14:textId="77777777" w:rsidR="00A325AF" w:rsidRDefault="00A325AF" w:rsidP="00A325AF">
      <w:pPr>
        <w:rPr>
          <w:rFonts w:eastAsia="Calibri" w:cs="Arial"/>
          <w:sz w:val="22"/>
          <w:szCs w:val="22"/>
        </w:rPr>
      </w:pPr>
    </w:p>
    <w:p w14:paraId="7E3983C2" w14:textId="77777777" w:rsidR="007E4C61" w:rsidRPr="004535C0" w:rsidRDefault="007E4C61" w:rsidP="00122323">
      <w:pPr>
        <w:rPr>
          <w:rFonts w:ascii="Verdana" w:eastAsia="Calibri" w:hAnsi="Verdana" w:cs="Arial"/>
          <w:sz w:val="20"/>
        </w:rPr>
        <w:sectPr w:rsidR="007E4C61" w:rsidRPr="004535C0" w:rsidSect="007E4C61">
          <w:headerReference w:type="default" r:id="rId15"/>
          <w:footerReference w:type="default" r:id="rId16"/>
          <w:pgSz w:w="12240" w:h="15840" w:code="1"/>
          <w:pgMar w:top="2160" w:right="1008" w:bottom="1584" w:left="1008" w:header="288" w:footer="288" w:gutter="0"/>
          <w:pgNumType w:fmt="lowerRoman" w:start="1"/>
          <w:cols w:space="720"/>
          <w:titlePg/>
          <w:docGrid w:linePitch="245"/>
        </w:sectPr>
      </w:pPr>
    </w:p>
    <w:p w14:paraId="7E3983C4" w14:textId="77777777" w:rsidR="004535C0" w:rsidRPr="0041255F" w:rsidRDefault="00893F9E" w:rsidP="004535C0">
      <w:pPr>
        <w:spacing w:before="120" w:after="120"/>
        <w:jc w:val="center"/>
        <w:rPr>
          <w:rFonts w:asciiTheme="minorHAnsi" w:hAnsiTheme="minorHAnsi" w:cstheme="minorHAnsi"/>
          <w:b/>
          <w:sz w:val="32"/>
          <w:szCs w:val="32"/>
        </w:rPr>
      </w:pPr>
      <w:bookmarkStart w:id="0" w:name="_Toc315365057"/>
      <w:r w:rsidRPr="0041255F">
        <w:rPr>
          <w:rFonts w:asciiTheme="minorHAnsi" w:hAnsiTheme="minorHAnsi" w:cstheme="minorHAnsi"/>
          <w:b/>
          <w:sz w:val="32"/>
          <w:szCs w:val="32"/>
        </w:rPr>
        <w:lastRenderedPageBreak/>
        <w:t xml:space="preserve">NYCStreets </w:t>
      </w:r>
      <w:r w:rsidR="004535C0" w:rsidRPr="0041255F">
        <w:rPr>
          <w:rFonts w:asciiTheme="minorHAnsi" w:hAnsiTheme="minorHAnsi" w:cstheme="minorHAnsi"/>
          <w:b/>
          <w:sz w:val="32"/>
          <w:szCs w:val="32"/>
        </w:rPr>
        <w:t xml:space="preserve">Permit </w:t>
      </w:r>
      <w:r w:rsidR="00002C4A" w:rsidRPr="0041255F">
        <w:rPr>
          <w:rFonts w:asciiTheme="minorHAnsi" w:hAnsiTheme="minorHAnsi" w:cstheme="minorHAnsi"/>
          <w:b/>
          <w:sz w:val="32"/>
          <w:szCs w:val="32"/>
        </w:rPr>
        <w:t>Management System</w:t>
      </w:r>
    </w:p>
    <w:p w14:paraId="7E3983C5" w14:textId="52468DEA" w:rsidR="004535C0" w:rsidRPr="0041255F" w:rsidRDefault="00AB159F" w:rsidP="004535C0">
      <w:pPr>
        <w:spacing w:before="120" w:after="120"/>
        <w:jc w:val="center"/>
        <w:outlineLvl w:val="0"/>
        <w:rPr>
          <w:rFonts w:asciiTheme="minorHAnsi" w:hAnsiTheme="minorHAnsi" w:cstheme="minorHAnsi"/>
          <w:b/>
          <w:sz w:val="24"/>
          <w:szCs w:val="24"/>
        </w:rPr>
      </w:pPr>
      <w:bookmarkStart w:id="1" w:name="_Toc449614585"/>
      <w:bookmarkStart w:id="2" w:name="_Toc449614668"/>
      <w:r>
        <w:rPr>
          <w:rFonts w:asciiTheme="minorHAnsi" w:hAnsiTheme="minorHAnsi" w:cstheme="minorHAnsi"/>
          <w:b/>
          <w:sz w:val="24"/>
          <w:szCs w:val="24"/>
        </w:rPr>
        <w:t>TFS Build and Release Guide</w:t>
      </w:r>
      <w:bookmarkEnd w:id="1"/>
      <w:bookmarkEnd w:id="2"/>
    </w:p>
    <w:p w14:paraId="7E3983C6" w14:textId="77777777" w:rsidR="004535C0" w:rsidRPr="0041255F" w:rsidRDefault="004535C0" w:rsidP="004535C0">
      <w:pPr>
        <w:jc w:val="center"/>
        <w:rPr>
          <w:rFonts w:asciiTheme="minorHAnsi" w:hAnsiTheme="minorHAnsi" w:cstheme="minorHAnsi"/>
          <w:sz w:val="22"/>
          <w:szCs w:val="22"/>
        </w:rPr>
      </w:pP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944"/>
        <w:gridCol w:w="5136"/>
      </w:tblGrid>
      <w:tr w:rsidR="004535C0" w:rsidRPr="0041255F" w14:paraId="7E3983C9" w14:textId="77777777" w:rsidTr="0083171F">
        <w:tc>
          <w:tcPr>
            <w:tcW w:w="4944" w:type="dxa"/>
          </w:tcPr>
          <w:p w14:paraId="7E3983C7" w14:textId="4080C903" w:rsidR="004535C0" w:rsidRPr="0041255F" w:rsidRDefault="004535C0" w:rsidP="0083171F">
            <w:pPr>
              <w:jc w:val="right"/>
              <w:rPr>
                <w:rFonts w:asciiTheme="minorHAnsi" w:hAnsiTheme="minorHAnsi" w:cstheme="minorHAnsi"/>
                <w:sz w:val="22"/>
                <w:szCs w:val="22"/>
              </w:rPr>
            </w:pPr>
            <w:r w:rsidRPr="0041255F">
              <w:rPr>
                <w:rFonts w:asciiTheme="minorHAnsi" w:hAnsiTheme="minorHAnsi" w:cstheme="minorHAnsi"/>
                <w:b/>
                <w:sz w:val="22"/>
                <w:szCs w:val="22"/>
              </w:rPr>
              <w:t xml:space="preserve">Author: </w:t>
            </w:r>
          </w:p>
        </w:tc>
        <w:tc>
          <w:tcPr>
            <w:tcW w:w="5136" w:type="dxa"/>
          </w:tcPr>
          <w:p w14:paraId="7E3983C8" w14:textId="430DCBAA" w:rsidR="00313C86" w:rsidRPr="0041255F" w:rsidRDefault="00AB159F" w:rsidP="00935040">
            <w:pPr>
              <w:rPr>
                <w:rFonts w:asciiTheme="minorHAnsi" w:hAnsiTheme="minorHAnsi" w:cstheme="minorHAnsi"/>
                <w:b/>
                <w:sz w:val="22"/>
                <w:szCs w:val="22"/>
              </w:rPr>
            </w:pPr>
            <w:r>
              <w:rPr>
                <w:rFonts w:asciiTheme="minorHAnsi" w:hAnsiTheme="minorHAnsi" w:cstheme="minorHAnsi"/>
                <w:b/>
                <w:sz w:val="22"/>
                <w:szCs w:val="22"/>
              </w:rPr>
              <w:t>Kripa Shakya</w:t>
            </w:r>
          </w:p>
        </w:tc>
      </w:tr>
      <w:tr w:rsidR="004535C0" w:rsidRPr="0041255F" w14:paraId="7E3983CC" w14:textId="77777777" w:rsidTr="0083171F">
        <w:tblPrEx>
          <w:tblBorders>
            <w:top w:val="single" w:sz="4" w:space="0" w:color="auto"/>
            <w:left w:val="single" w:sz="4" w:space="0" w:color="auto"/>
            <w:bottom w:val="single" w:sz="4" w:space="0" w:color="auto"/>
            <w:right w:val="single" w:sz="4" w:space="0" w:color="auto"/>
          </w:tblBorders>
        </w:tblPrEx>
        <w:trPr>
          <w:cantSplit/>
        </w:trPr>
        <w:tc>
          <w:tcPr>
            <w:tcW w:w="4944" w:type="dxa"/>
          </w:tcPr>
          <w:p w14:paraId="7E3983CA" w14:textId="77777777" w:rsidR="004535C0" w:rsidRPr="0041255F" w:rsidRDefault="004535C0" w:rsidP="0083171F">
            <w:pPr>
              <w:jc w:val="right"/>
              <w:rPr>
                <w:rFonts w:asciiTheme="minorHAnsi" w:hAnsiTheme="minorHAnsi" w:cstheme="minorHAnsi"/>
                <w:b/>
                <w:sz w:val="22"/>
                <w:szCs w:val="22"/>
              </w:rPr>
            </w:pPr>
            <w:r w:rsidRPr="0041255F">
              <w:rPr>
                <w:rFonts w:asciiTheme="minorHAnsi" w:hAnsiTheme="minorHAnsi" w:cstheme="minorHAnsi"/>
                <w:b/>
                <w:sz w:val="22"/>
                <w:szCs w:val="22"/>
              </w:rPr>
              <w:t>Project Manager’s Name:</w:t>
            </w:r>
          </w:p>
        </w:tc>
        <w:tc>
          <w:tcPr>
            <w:tcW w:w="5136" w:type="dxa"/>
          </w:tcPr>
          <w:p w14:paraId="7E3983CB" w14:textId="70605CE9" w:rsidR="004535C0" w:rsidRPr="0041255F" w:rsidRDefault="00AB159F" w:rsidP="0083171F">
            <w:pPr>
              <w:rPr>
                <w:rFonts w:asciiTheme="minorHAnsi" w:hAnsiTheme="minorHAnsi" w:cstheme="minorHAnsi"/>
                <w:b/>
                <w:i/>
                <w:color w:val="008000"/>
                <w:sz w:val="22"/>
                <w:szCs w:val="22"/>
              </w:rPr>
            </w:pPr>
            <w:r>
              <w:rPr>
                <w:rFonts w:asciiTheme="minorHAnsi" w:hAnsiTheme="minorHAnsi" w:cstheme="minorHAnsi"/>
                <w:b/>
                <w:sz w:val="22"/>
                <w:szCs w:val="22"/>
              </w:rPr>
              <w:t>Patrick McCambridge</w:t>
            </w:r>
          </w:p>
        </w:tc>
      </w:tr>
      <w:tr w:rsidR="004535C0" w:rsidRPr="0041255F" w14:paraId="7E3983CF" w14:textId="77777777" w:rsidTr="0083171F">
        <w:tc>
          <w:tcPr>
            <w:tcW w:w="4944" w:type="dxa"/>
          </w:tcPr>
          <w:p w14:paraId="7E3983CD" w14:textId="3BD93CA0" w:rsidR="004535C0" w:rsidRPr="0041255F" w:rsidRDefault="004535C0" w:rsidP="0083171F">
            <w:pPr>
              <w:jc w:val="right"/>
              <w:rPr>
                <w:rFonts w:asciiTheme="minorHAnsi" w:hAnsiTheme="minorHAnsi" w:cstheme="minorHAnsi"/>
                <w:sz w:val="22"/>
                <w:szCs w:val="22"/>
              </w:rPr>
            </w:pPr>
            <w:r w:rsidRPr="0041255F">
              <w:rPr>
                <w:rFonts w:asciiTheme="minorHAnsi" w:hAnsiTheme="minorHAnsi" w:cstheme="minorHAnsi"/>
                <w:b/>
                <w:sz w:val="22"/>
                <w:szCs w:val="22"/>
              </w:rPr>
              <w:t xml:space="preserve">Date: </w:t>
            </w:r>
          </w:p>
        </w:tc>
        <w:tc>
          <w:tcPr>
            <w:tcW w:w="5136" w:type="dxa"/>
          </w:tcPr>
          <w:p w14:paraId="7E3983CE" w14:textId="72F33FF5" w:rsidR="004535C0" w:rsidRPr="0041255F" w:rsidRDefault="00AB159F" w:rsidP="00BF7615">
            <w:pPr>
              <w:rPr>
                <w:rFonts w:asciiTheme="minorHAnsi" w:hAnsiTheme="minorHAnsi" w:cstheme="minorHAnsi"/>
                <w:b/>
                <w:sz w:val="22"/>
                <w:szCs w:val="22"/>
              </w:rPr>
            </w:pPr>
            <w:r>
              <w:rPr>
                <w:rFonts w:asciiTheme="minorHAnsi" w:hAnsiTheme="minorHAnsi" w:cstheme="minorHAnsi"/>
                <w:b/>
                <w:sz w:val="22"/>
                <w:szCs w:val="22"/>
              </w:rPr>
              <w:t>April 28, 2016</w:t>
            </w:r>
          </w:p>
        </w:tc>
      </w:tr>
      <w:tr w:rsidR="004535C0" w:rsidRPr="0041255F" w14:paraId="7E3983D2" w14:textId="77777777" w:rsidTr="0083171F">
        <w:tc>
          <w:tcPr>
            <w:tcW w:w="4944" w:type="dxa"/>
          </w:tcPr>
          <w:p w14:paraId="7E3983D0" w14:textId="77777777" w:rsidR="004535C0" w:rsidRPr="0041255F" w:rsidRDefault="004535C0" w:rsidP="0083171F">
            <w:pPr>
              <w:jc w:val="right"/>
              <w:rPr>
                <w:rFonts w:asciiTheme="minorHAnsi" w:hAnsiTheme="minorHAnsi" w:cstheme="minorHAnsi"/>
                <w:sz w:val="22"/>
                <w:szCs w:val="22"/>
              </w:rPr>
            </w:pPr>
            <w:r w:rsidRPr="0041255F">
              <w:rPr>
                <w:rFonts w:asciiTheme="minorHAnsi" w:hAnsiTheme="minorHAnsi" w:cstheme="minorHAnsi"/>
                <w:b/>
                <w:sz w:val="22"/>
                <w:szCs w:val="22"/>
              </w:rPr>
              <w:t xml:space="preserve">Document Version Number: </w:t>
            </w:r>
          </w:p>
        </w:tc>
        <w:tc>
          <w:tcPr>
            <w:tcW w:w="5136" w:type="dxa"/>
          </w:tcPr>
          <w:p w14:paraId="7E3983D1" w14:textId="0E85F6D0" w:rsidR="004535C0" w:rsidRPr="0041255F" w:rsidRDefault="00B229F2" w:rsidP="00AB159F">
            <w:pPr>
              <w:rPr>
                <w:rFonts w:asciiTheme="minorHAnsi" w:hAnsiTheme="minorHAnsi" w:cstheme="minorHAnsi"/>
                <w:b/>
                <w:i/>
                <w:color w:val="008000"/>
                <w:sz w:val="22"/>
                <w:szCs w:val="22"/>
              </w:rPr>
            </w:pPr>
            <w:r>
              <w:rPr>
                <w:rFonts w:asciiTheme="minorHAnsi" w:hAnsiTheme="minorHAnsi" w:cstheme="minorHAnsi"/>
                <w:b/>
                <w:sz w:val="22"/>
                <w:szCs w:val="22"/>
              </w:rPr>
              <w:t>V1</w:t>
            </w:r>
            <w:r w:rsidR="00AB159F">
              <w:rPr>
                <w:rFonts w:asciiTheme="minorHAnsi" w:hAnsiTheme="minorHAnsi" w:cstheme="minorHAnsi"/>
                <w:b/>
                <w:sz w:val="22"/>
                <w:szCs w:val="22"/>
              </w:rPr>
              <w:t>.0</w:t>
            </w:r>
          </w:p>
        </w:tc>
      </w:tr>
      <w:tr w:rsidR="004535C0" w:rsidRPr="0041255F" w14:paraId="7E3983D5" w14:textId="77777777" w:rsidTr="0083171F">
        <w:tc>
          <w:tcPr>
            <w:tcW w:w="4944" w:type="dxa"/>
          </w:tcPr>
          <w:p w14:paraId="7E3983D3" w14:textId="77777777" w:rsidR="004535C0" w:rsidRPr="0041255F" w:rsidRDefault="004535C0" w:rsidP="0083171F">
            <w:pPr>
              <w:jc w:val="right"/>
              <w:rPr>
                <w:rFonts w:asciiTheme="minorHAnsi" w:hAnsiTheme="minorHAnsi" w:cstheme="minorHAnsi"/>
                <w:sz w:val="22"/>
                <w:szCs w:val="22"/>
              </w:rPr>
            </w:pPr>
            <w:r w:rsidRPr="0041255F">
              <w:rPr>
                <w:rFonts w:asciiTheme="minorHAnsi" w:hAnsiTheme="minorHAnsi" w:cstheme="minorHAnsi"/>
                <w:b/>
                <w:sz w:val="22"/>
                <w:szCs w:val="22"/>
              </w:rPr>
              <w:t>Document:</w:t>
            </w:r>
          </w:p>
        </w:tc>
        <w:tc>
          <w:tcPr>
            <w:tcW w:w="5136" w:type="dxa"/>
          </w:tcPr>
          <w:p w14:paraId="7E3983D4" w14:textId="7C88287B" w:rsidR="004535C0" w:rsidRPr="0041255F" w:rsidRDefault="00AB159F" w:rsidP="00313C86">
            <w:pPr>
              <w:rPr>
                <w:rFonts w:asciiTheme="minorHAnsi" w:hAnsiTheme="minorHAnsi" w:cstheme="minorHAnsi"/>
                <w:b/>
                <w:sz w:val="22"/>
                <w:szCs w:val="22"/>
              </w:rPr>
            </w:pPr>
            <w:r>
              <w:rPr>
                <w:rFonts w:asciiTheme="minorHAnsi" w:hAnsiTheme="minorHAnsi" w:cstheme="minorHAnsi"/>
                <w:b/>
                <w:sz w:val="22"/>
                <w:szCs w:val="22"/>
              </w:rPr>
              <w:t>TFS Build and Release Guide</w:t>
            </w:r>
            <w:r w:rsidR="00B609FA" w:rsidRPr="0041255F">
              <w:rPr>
                <w:rFonts w:asciiTheme="minorHAnsi" w:hAnsiTheme="minorHAnsi" w:cstheme="minorHAnsi"/>
                <w:b/>
                <w:sz w:val="22"/>
                <w:szCs w:val="22"/>
              </w:rPr>
              <w:t xml:space="preserve"> </w:t>
            </w:r>
          </w:p>
        </w:tc>
      </w:tr>
      <w:tr w:rsidR="004535C0" w:rsidRPr="0041255F" w14:paraId="7E3983D8" w14:textId="77777777" w:rsidTr="0083171F">
        <w:tc>
          <w:tcPr>
            <w:tcW w:w="4944" w:type="dxa"/>
          </w:tcPr>
          <w:p w14:paraId="7E3983D6" w14:textId="77777777" w:rsidR="004535C0" w:rsidRPr="0041255F" w:rsidRDefault="004535C0" w:rsidP="0083171F">
            <w:pPr>
              <w:jc w:val="right"/>
              <w:rPr>
                <w:rFonts w:asciiTheme="minorHAnsi" w:hAnsiTheme="minorHAnsi" w:cstheme="minorHAnsi"/>
                <w:b/>
                <w:sz w:val="22"/>
                <w:szCs w:val="22"/>
              </w:rPr>
            </w:pPr>
            <w:r w:rsidRPr="0041255F">
              <w:rPr>
                <w:rFonts w:asciiTheme="minorHAnsi" w:hAnsiTheme="minorHAnsi" w:cstheme="minorHAnsi"/>
                <w:b/>
                <w:sz w:val="22"/>
                <w:szCs w:val="22"/>
              </w:rPr>
              <w:t>Template Version:</w:t>
            </w:r>
          </w:p>
        </w:tc>
        <w:tc>
          <w:tcPr>
            <w:tcW w:w="5136" w:type="dxa"/>
          </w:tcPr>
          <w:p w14:paraId="7E3983D7" w14:textId="497C28A6" w:rsidR="004535C0" w:rsidRPr="0041255F" w:rsidRDefault="004535C0" w:rsidP="00B229F2">
            <w:pPr>
              <w:rPr>
                <w:rFonts w:asciiTheme="minorHAnsi" w:hAnsiTheme="minorHAnsi" w:cstheme="minorHAnsi"/>
                <w:b/>
                <w:sz w:val="22"/>
                <w:szCs w:val="22"/>
              </w:rPr>
            </w:pPr>
            <w:r w:rsidRPr="0041255F">
              <w:rPr>
                <w:rFonts w:asciiTheme="minorHAnsi" w:hAnsiTheme="minorHAnsi" w:cstheme="minorHAnsi"/>
                <w:b/>
                <w:sz w:val="22"/>
                <w:szCs w:val="22"/>
              </w:rPr>
              <w:t>V</w:t>
            </w:r>
            <w:r w:rsidR="001F4F3A" w:rsidRPr="0041255F">
              <w:rPr>
                <w:rFonts w:asciiTheme="minorHAnsi" w:hAnsiTheme="minorHAnsi" w:cstheme="minorHAnsi"/>
                <w:b/>
                <w:sz w:val="22"/>
                <w:szCs w:val="22"/>
              </w:rPr>
              <w:t>1</w:t>
            </w:r>
            <w:r w:rsidRPr="0041255F">
              <w:rPr>
                <w:rFonts w:asciiTheme="minorHAnsi" w:hAnsiTheme="minorHAnsi" w:cstheme="minorHAnsi"/>
                <w:b/>
                <w:sz w:val="22"/>
                <w:szCs w:val="22"/>
              </w:rPr>
              <w:t>.</w:t>
            </w:r>
            <w:r w:rsidR="00B229F2">
              <w:rPr>
                <w:rFonts w:asciiTheme="minorHAnsi" w:hAnsiTheme="minorHAnsi" w:cstheme="minorHAnsi"/>
                <w:b/>
                <w:sz w:val="22"/>
                <w:szCs w:val="22"/>
              </w:rPr>
              <w:t>0</w:t>
            </w:r>
          </w:p>
        </w:tc>
      </w:tr>
    </w:tbl>
    <w:p w14:paraId="7E3983D9" w14:textId="77777777" w:rsidR="004535C0" w:rsidRPr="0041255F" w:rsidRDefault="004535C0" w:rsidP="004535C0">
      <w:pPr>
        <w:jc w:val="center"/>
        <w:rPr>
          <w:rFonts w:asciiTheme="minorHAnsi" w:hAnsiTheme="minorHAnsi" w:cstheme="minorHAnsi"/>
          <w:sz w:val="22"/>
          <w:szCs w:val="22"/>
        </w:rPr>
      </w:pPr>
    </w:p>
    <w:bookmarkEnd w:id="0"/>
    <w:p w14:paraId="635DD249" w14:textId="1742FEC4" w:rsidR="00AB159F" w:rsidRPr="00AB159F" w:rsidRDefault="00AB159F" w:rsidP="00AB159F">
      <w:pPr>
        <w:spacing w:before="0" w:after="0"/>
      </w:pPr>
      <w:r>
        <w:br w:type="page"/>
      </w:r>
    </w:p>
    <w:p w14:paraId="79708644" w14:textId="77777777" w:rsidR="00AB159F" w:rsidRPr="00AB159F" w:rsidRDefault="00AB159F" w:rsidP="00EA2299">
      <w:pPr>
        <w:pStyle w:val="Heading2"/>
        <w:rPr>
          <w:sz w:val="36"/>
        </w:rPr>
      </w:pPr>
      <w:bookmarkStart w:id="3" w:name="_Toc449614586"/>
      <w:bookmarkStart w:id="4" w:name="_Toc449614669"/>
      <w:r w:rsidRPr="00AB159F">
        <w:lastRenderedPageBreak/>
        <w:t>TFS BUILD and RELEASE GUIDE</w:t>
      </w:r>
      <w:bookmarkEnd w:id="3"/>
      <w:bookmarkEnd w:id="4"/>
    </w:p>
    <w:p w14:paraId="6CDBD3F7" w14:textId="77777777" w:rsidR="00AB159F" w:rsidRDefault="00AB159F" w:rsidP="00AB159F"/>
    <w:p w14:paraId="485FA5D6" w14:textId="77777777" w:rsidR="00AB159F" w:rsidRPr="00A03647" w:rsidRDefault="00AB159F" w:rsidP="00AB159F">
      <w:pPr>
        <w:pStyle w:val="Heading4"/>
        <w:keepLines/>
        <w:numPr>
          <w:ilvl w:val="0"/>
          <w:numId w:val="40"/>
        </w:numPr>
        <w:tabs>
          <w:tab w:val="clear" w:pos="1724"/>
        </w:tabs>
        <w:spacing w:before="200" w:after="0" w:line="276" w:lineRule="auto"/>
        <w:rPr>
          <w:sz w:val="20"/>
        </w:rPr>
      </w:pPr>
      <w:r w:rsidRPr="00A03647">
        <w:rPr>
          <w:sz w:val="20"/>
        </w:rPr>
        <w:t>Set up Agent Pool</w:t>
      </w:r>
    </w:p>
    <w:p w14:paraId="1869ED5E"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 xml:space="preserve">Go to this link </w:t>
      </w:r>
      <w:hyperlink r:id="rId17" w:history="1">
        <w:r w:rsidRPr="00A03647">
          <w:rPr>
            <w:rStyle w:val="Hyperlink"/>
            <w:sz w:val="20"/>
          </w:rPr>
          <w:t>http://dottfs01:8080/tfs/</w:t>
        </w:r>
      </w:hyperlink>
    </w:p>
    <w:p w14:paraId="32C3F4D5"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Click on the Settings button located on the top right corner as highlighted in red below:</w:t>
      </w:r>
    </w:p>
    <w:p w14:paraId="2294665F" w14:textId="77777777" w:rsidR="00AB159F" w:rsidRPr="00A03647" w:rsidRDefault="00AB159F" w:rsidP="00AB159F">
      <w:pPr>
        <w:pStyle w:val="ListParagraph"/>
        <w:ind w:left="1080"/>
        <w:rPr>
          <w:sz w:val="20"/>
        </w:rPr>
      </w:pPr>
      <w:r w:rsidRPr="00A03647">
        <w:rPr>
          <w:noProof/>
          <w:sz w:val="20"/>
        </w:rPr>
        <w:drawing>
          <wp:inline distT="0" distB="0" distL="0" distR="0" wp14:anchorId="39194F90" wp14:editId="1B0E0F65">
            <wp:extent cx="5943600" cy="55753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557530"/>
                    </a:xfrm>
                    <a:prstGeom prst="rect">
                      <a:avLst/>
                    </a:prstGeom>
                  </pic:spPr>
                </pic:pic>
              </a:graphicData>
            </a:graphic>
          </wp:inline>
        </w:drawing>
      </w:r>
    </w:p>
    <w:p w14:paraId="32281FEE"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Then click on Agent Pools.</w:t>
      </w:r>
    </w:p>
    <w:p w14:paraId="485DC9FF"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Once you click on Agent Pools, you will see a ‘Download agent’ option, so click on that.</w:t>
      </w:r>
    </w:p>
    <w:p w14:paraId="511B21FD"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It’s going to download a zip folder, now extract it wherever you want to configure it.</w:t>
      </w:r>
    </w:p>
    <w:p w14:paraId="18F3C566" w14:textId="77777777" w:rsidR="00AB159F" w:rsidRPr="00A03647" w:rsidRDefault="00AB159F" w:rsidP="00AB159F">
      <w:pPr>
        <w:pStyle w:val="ListParagraph"/>
        <w:numPr>
          <w:ilvl w:val="1"/>
          <w:numId w:val="40"/>
        </w:numPr>
        <w:spacing w:before="0" w:after="200" w:line="276" w:lineRule="auto"/>
        <w:ind w:left="1080"/>
        <w:rPr>
          <w:sz w:val="22"/>
        </w:rPr>
      </w:pPr>
      <w:r w:rsidRPr="00A03647">
        <w:rPr>
          <w:sz w:val="20"/>
        </w:rPr>
        <w:t xml:space="preserve">Open command prompt window and run </w:t>
      </w:r>
      <w:r w:rsidRPr="00A03647">
        <w:rPr>
          <w:b/>
          <w:sz w:val="20"/>
        </w:rPr>
        <w:t xml:space="preserve">ConfigureAgent.cmd </w:t>
      </w:r>
      <w:r w:rsidRPr="00A03647">
        <w:rPr>
          <w:sz w:val="20"/>
        </w:rPr>
        <w:t xml:space="preserve">command. </w:t>
      </w:r>
    </w:p>
    <w:p w14:paraId="5AE88F67" w14:textId="77777777" w:rsidR="00AB159F" w:rsidRPr="00A03647" w:rsidRDefault="00AB159F" w:rsidP="00AB159F">
      <w:pPr>
        <w:pStyle w:val="ListParagraph"/>
        <w:ind w:left="1080"/>
        <w:rPr>
          <w:sz w:val="22"/>
        </w:rPr>
      </w:pPr>
      <w:r w:rsidRPr="00A03647">
        <w:rPr>
          <w:i/>
          <w:sz w:val="22"/>
        </w:rPr>
        <w:t xml:space="preserve"> [Note: The path in which you run the above command should be where you extracted your agent folder]</w:t>
      </w:r>
      <w:r w:rsidRPr="00A03647">
        <w:rPr>
          <w:sz w:val="20"/>
        </w:rPr>
        <w:t xml:space="preserve"> </w:t>
      </w:r>
    </w:p>
    <w:p w14:paraId="26D248D9" w14:textId="77777777" w:rsidR="00AB159F" w:rsidRPr="00A03647" w:rsidRDefault="00AB159F" w:rsidP="00AB159F">
      <w:pPr>
        <w:pStyle w:val="ListParagraph"/>
        <w:ind w:left="1080"/>
        <w:rPr>
          <w:sz w:val="22"/>
        </w:rPr>
      </w:pPr>
      <w:r w:rsidRPr="00A03647">
        <w:rPr>
          <w:sz w:val="22"/>
        </w:rPr>
        <w:t>For Example:</w:t>
      </w:r>
    </w:p>
    <w:p w14:paraId="6C416BEB" w14:textId="77777777" w:rsidR="00AB159F" w:rsidRDefault="00AB159F" w:rsidP="00AB159F">
      <w:pPr>
        <w:pStyle w:val="ListParagraph"/>
        <w:ind w:left="1080"/>
        <w:rPr>
          <w:sz w:val="22"/>
        </w:rPr>
      </w:pPr>
      <w:r w:rsidRPr="00A03647">
        <w:rPr>
          <w:noProof/>
          <w:sz w:val="20"/>
        </w:rPr>
        <w:drawing>
          <wp:inline distT="0" distB="0" distL="0" distR="0" wp14:anchorId="0571657E" wp14:editId="6A4F5768">
            <wp:extent cx="4000500" cy="333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00500" cy="333375"/>
                    </a:xfrm>
                    <a:prstGeom prst="rect">
                      <a:avLst/>
                    </a:prstGeom>
                  </pic:spPr>
                </pic:pic>
              </a:graphicData>
            </a:graphic>
          </wp:inline>
        </w:drawing>
      </w:r>
    </w:p>
    <w:p w14:paraId="5949E439" w14:textId="77777777" w:rsidR="00135998" w:rsidRDefault="00135998" w:rsidP="00AB159F">
      <w:pPr>
        <w:pStyle w:val="ListParagraph"/>
        <w:ind w:left="1080"/>
        <w:rPr>
          <w:sz w:val="22"/>
        </w:rPr>
      </w:pPr>
    </w:p>
    <w:p w14:paraId="1ACD8582" w14:textId="078CE080" w:rsidR="00F74AA2" w:rsidRPr="0036581B" w:rsidRDefault="0036581B" w:rsidP="00AB159F">
      <w:pPr>
        <w:pStyle w:val="ListParagraph"/>
        <w:ind w:left="1080"/>
        <w:rPr>
          <w:color w:val="00B050"/>
          <w:sz w:val="24"/>
        </w:rPr>
      </w:pPr>
      <w:r w:rsidRPr="0036581B">
        <w:rPr>
          <w:rFonts w:ascii="Segoe UI" w:hAnsi="Segoe UI" w:cs="Segoe UI"/>
          <w:noProof/>
          <w:color w:val="00B050"/>
          <w:sz w:val="20"/>
          <w:szCs w:val="18"/>
          <w:shd w:val="clear" w:color="auto" w:fill="FFFFFF"/>
        </w:rPr>
        <w:t xml:space="preserve">/* </w:t>
      </w:r>
      <w:r>
        <w:rPr>
          <w:rFonts w:ascii="Segoe UI" w:hAnsi="Segoe UI" w:cs="Segoe UI"/>
          <w:noProof/>
          <w:color w:val="00B050"/>
          <w:sz w:val="20"/>
          <w:szCs w:val="18"/>
          <w:shd w:val="clear" w:color="auto" w:fill="FFFFFF"/>
        </w:rPr>
        <w:t>Rishi will pro</w:t>
      </w:r>
      <w:r w:rsidR="0000564F">
        <w:rPr>
          <w:rFonts w:ascii="Segoe UI" w:hAnsi="Segoe UI" w:cs="Segoe UI"/>
          <w:noProof/>
          <w:color w:val="00B050"/>
          <w:sz w:val="20"/>
          <w:szCs w:val="18"/>
          <w:shd w:val="clear" w:color="auto" w:fill="FFFFFF"/>
        </w:rPr>
        <w:t>vide the screenshot to cover this</w:t>
      </w:r>
      <w:r>
        <w:rPr>
          <w:rFonts w:ascii="Segoe UI" w:hAnsi="Segoe UI" w:cs="Segoe UI"/>
          <w:noProof/>
          <w:color w:val="00B050"/>
          <w:sz w:val="20"/>
          <w:szCs w:val="18"/>
          <w:shd w:val="clear" w:color="auto" w:fill="FFFFFF"/>
        </w:rPr>
        <w:t xml:space="preserve"> s</w:t>
      </w:r>
      <w:r w:rsidRPr="0036581B">
        <w:rPr>
          <w:rFonts w:ascii="Segoe UI" w:hAnsi="Segoe UI" w:cs="Segoe UI"/>
          <w:noProof/>
          <w:color w:val="00B050"/>
          <w:sz w:val="20"/>
          <w:szCs w:val="18"/>
          <w:shd w:val="clear" w:color="auto" w:fill="FFFFFF"/>
        </w:rPr>
        <w:t>ection to include the questions being asked after the above command is being run */</w:t>
      </w:r>
    </w:p>
    <w:p w14:paraId="24D61454" w14:textId="77777777" w:rsidR="00AB159F" w:rsidRPr="00A03647" w:rsidRDefault="00AB159F" w:rsidP="00AB159F">
      <w:pPr>
        <w:pStyle w:val="ListParagraph"/>
        <w:ind w:left="1800"/>
        <w:rPr>
          <w:sz w:val="20"/>
        </w:rPr>
      </w:pPr>
    </w:p>
    <w:p w14:paraId="43D69B07" w14:textId="77777777" w:rsidR="00AB159F" w:rsidRPr="00A03647" w:rsidRDefault="00AB159F" w:rsidP="00AB159F">
      <w:pPr>
        <w:pStyle w:val="Heading4"/>
        <w:keepLines/>
        <w:numPr>
          <w:ilvl w:val="0"/>
          <w:numId w:val="40"/>
        </w:numPr>
        <w:tabs>
          <w:tab w:val="clear" w:pos="1724"/>
        </w:tabs>
        <w:spacing w:before="200" w:after="0" w:line="276" w:lineRule="auto"/>
        <w:rPr>
          <w:sz w:val="20"/>
        </w:rPr>
      </w:pPr>
      <w:r w:rsidRPr="00A03647">
        <w:rPr>
          <w:sz w:val="20"/>
        </w:rPr>
        <w:t>Create a New Project</w:t>
      </w:r>
    </w:p>
    <w:p w14:paraId="1B064472" w14:textId="77777777" w:rsidR="00AB159F" w:rsidRPr="00A03647" w:rsidRDefault="00AB159F" w:rsidP="00AB159F">
      <w:pPr>
        <w:pStyle w:val="ListParagraph"/>
        <w:numPr>
          <w:ilvl w:val="2"/>
          <w:numId w:val="39"/>
        </w:numPr>
        <w:spacing w:before="0" w:after="200" w:line="276" w:lineRule="auto"/>
        <w:ind w:left="1080" w:hanging="360"/>
        <w:rPr>
          <w:sz w:val="20"/>
        </w:rPr>
      </w:pPr>
      <w:r w:rsidRPr="00A03647">
        <w:rPr>
          <w:sz w:val="20"/>
        </w:rPr>
        <w:t xml:space="preserve">Go to this link </w:t>
      </w:r>
      <w:hyperlink r:id="rId20" w:history="1">
        <w:r w:rsidRPr="00A03647">
          <w:rPr>
            <w:rStyle w:val="Hyperlink"/>
            <w:sz w:val="20"/>
          </w:rPr>
          <w:t>http://dottfs01:8080/tfs/</w:t>
        </w:r>
      </w:hyperlink>
    </w:p>
    <w:p w14:paraId="5A7C8847" w14:textId="77777777" w:rsidR="00AB159F" w:rsidRPr="00A03647" w:rsidRDefault="00AB159F" w:rsidP="00AB159F">
      <w:pPr>
        <w:pStyle w:val="ListParagraph"/>
        <w:numPr>
          <w:ilvl w:val="2"/>
          <w:numId w:val="39"/>
        </w:numPr>
        <w:spacing w:before="0" w:after="200" w:line="276" w:lineRule="auto"/>
        <w:ind w:left="1080" w:hanging="360"/>
        <w:rPr>
          <w:sz w:val="20"/>
        </w:rPr>
      </w:pPr>
      <w:r w:rsidRPr="00A03647">
        <w:rPr>
          <w:sz w:val="20"/>
        </w:rPr>
        <w:t xml:space="preserve">Follow the similar step as mentioned above in section </w:t>
      </w:r>
      <w:r w:rsidRPr="00A03647">
        <w:rPr>
          <w:b/>
          <w:sz w:val="20"/>
        </w:rPr>
        <w:t>I.2.</w:t>
      </w:r>
    </w:p>
    <w:p w14:paraId="7684F4D7" w14:textId="77777777" w:rsidR="00AB159F" w:rsidRPr="00A03647" w:rsidRDefault="00AB159F" w:rsidP="00AB159F">
      <w:pPr>
        <w:pStyle w:val="ListParagraph"/>
        <w:numPr>
          <w:ilvl w:val="2"/>
          <w:numId w:val="39"/>
        </w:numPr>
        <w:spacing w:before="0" w:after="200" w:line="276" w:lineRule="auto"/>
        <w:ind w:left="1080" w:hanging="360"/>
        <w:rPr>
          <w:sz w:val="20"/>
        </w:rPr>
      </w:pPr>
      <w:r w:rsidRPr="00A03647">
        <w:rPr>
          <w:sz w:val="20"/>
        </w:rPr>
        <w:t>Once you lan</w:t>
      </w:r>
      <w:bookmarkStart w:id="5" w:name="_GoBack"/>
      <w:bookmarkEnd w:id="5"/>
      <w:r w:rsidRPr="00A03647">
        <w:rPr>
          <w:sz w:val="20"/>
        </w:rPr>
        <w:t>d in to the Control Panel,  click on ‘View the collection administration page’ as highlighted below:</w:t>
      </w:r>
    </w:p>
    <w:p w14:paraId="65B1CF45" w14:textId="77777777" w:rsidR="00AB159F" w:rsidRPr="00A03647" w:rsidRDefault="00AB159F" w:rsidP="00AB159F">
      <w:pPr>
        <w:pStyle w:val="ListParagraph"/>
        <w:ind w:left="1080"/>
        <w:rPr>
          <w:sz w:val="20"/>
        </w:rPr>
      </w:pPr>
      <w:r w:rsidRPr="00A03647">
        <w:rPr>
          <w:noProof/>
          <w:sz w:val="20"/>
        </w:rPr>
        <w:drawing>
          <wp:inline distT="0" distB="0" distL="0" distR="0" wp14:anchorId="00D9194F" wp14:editId="23ACAE16">
            <wp:extent cx="2657475" cy="723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57475" cy="723900"/>
                    </a:xfrm>
                    <a:prstGeom prst="rect">
                      <a:avLst/>
                    </a:prstGeom>
                  </pic:spPr>
                </pic:pic>
              </a:graphicData>
            </a:graphic>
          </wp:inline>
        </w:drawing>
      </w:r>
    </w:p>
    <w:p w14:paraId="71696AF2" w14:textId="77777777" w:rsidR="00AB159F" w:rsidRPr="00A03647" w:rsidRDefault="00AB159F" w:rsidP="00AB159F">
      <w:pPr>
        <w:pStyle w:val="ListParagraph"/>
        <w:numPr>
          <w:ilvl w:val="2"/>
          <w:numId w:val="39"/>
        </w:numPr>
        <w:spacing w:before="0" w:after="200" w:line="276" w:lineRule="auto"/>
        <w:ind w:left="1080" w:hanging="360"/>
        <w:rPr>
          <w:sz w:val="20"/>
        </w:rPr>
      </w:pPr>
      <w:r w:rsidRPr="00A03647">
        <w:rPr>
          <w:sz w:val="20"/>
        </w:rPr>
        <w:t>You will land into the page where you can create a New Project. Under ‘Projects’ heading, click on the ‘New team project’ link.</w:t>
      </w:r>
    </w:p>
    <w:p w14:paraId="7438C0CB" w14:textId="77777777" w:rsidR="00AB159F" w:rsidRPr="00A03647" w:rsidRDefault="00AB159F" w:rsidP="00AB159F">
      <w:pPr>
        <w:pStyle w:val="ListParagraph"/>
        <w:numPr>
          <w:ilvl w:val="2"/>
          <w:numId w:val="39"/>
        </w:numPr>
        <w:spacing w:before="0" w:after="200" w:line="276" w:lineRule="auto"/>
        <w:ind w:left="1080" w:hanging="360"/>
        <w:rPr>
          <w:sz w:val="20"/>
        </w:rPr>
      </w:pPr>
      <w:r w:rsidRPr="00A03647">
        <w:rPr>
          <w:sz w:val="20"/>
        </w:rPr>
        <w:t xml:space="preserve">You will get a popup modal, enter Project name, Description, Process template as </w:t>
      </w:r>
      <w:r w:rsidRPr="00A03647">
        <w:rPr>
          <w:b/>
          <w:sz w:val="20"/>
        </w:rPr>
        <w:t>Scrum</w:t>
      </w:r>
      <w:r w:rsidRPr="00A03647">
        <w:rPr>
          <w:sz w:val="20"/>
        </w:rPr>
        <w:t xml:space="preserve"> and Version Control as ‘</w:t>
      </w:r>
      <w:r w:rsidRPr="00A03647">
        <w:rPr>
          <w:b/>
          <w:sz w:val="20"/>
        </w:rPr>
        <w:t>Team Foundation Version Control’</w:t>
      </w:r>
      <w:r w:rsidRPr="00A03647">
        <w:rPr>
          <w:sz w:val="20"/>
        </w:rPr>
        <w:t>.</w:t>
      </w:r>
    </w:p>
    <w:p w14:paraId="404927C1" w14:textId="77777777" w:rsidR="00AB159F" w:rsidRPr="00A03647" w:rsidRDefault="00AB159F" w:rsidP="00AB159F">
      <w:pPr>
        <w:pStyle w:val="ListParagraph"/>
        <w:numPr>
          <w:ilvl w:val="2"/>
          <w:numId w:val="39"/>
        </w:numPr>
        <w:spacing w:before="0" w:after="200" w:line="276" w:lineRule="auto"/>
        <w:ind w:left="1080" w:hanging="360"/>
        <w:rPr>
          <w:sz w:val="20"/>
        </w:rPr>
      </w:pPr>
      <w:r w:rsidRPr="00A03647">
        <w:rPr>
          <w:sz w:val="20"/>
        </w:rPr>
        <w:t xml:space="preserve">Once the project is created, click on </w:t>
      </w:r>
      <w:r w:rsidRPr="00A03647">
        <w:rPr>
          <w:b/>
          <w:sz w:val="20"/>
        </w:rPr>
        <w:t>‘Navigate to Project</w:t>
      </w:r>
      <w:r w:rsidRPr="00A03647">
        <w:rPr>
          <w:sz w:val="20"/>
        </w:rPr>
        <w:t>’ button.  This will direct you to the homepage of your newly created project where you can view all the items related to it.</w:t>
      </w:r>
    </w:p>
    <w:p w14:paraId="5186E244" w14:textId="77777777" w:rsidR="00AB159F" w:rsidRPr="00A03647" w:rsidRDefault="00AB159F" w:rsidP="00AB159F">
      <w:pPr>
        <w:pStyle w:val="ListParagraph"/>
        <w:ind w:left="1080"/>
        <w:rPr>
          <w:sz w:val="20"/>
        </w:rPr>
      </w:pPr>
    </w:p>
    <w:p w14:paraId="3EA32BA9" w14:textId="77777777" w:rsidR="00AB159F" w:rsidRPr="00A03647" w:rsidRDefault="00AB159F" w:rsidP="00AB159F">
      <w:pPr>
        <w:pStyle w:val="Heading4"/>
        <w:keepLines/>
        <w:numPr>
          <w:ilvl w:val="0"/>
          <w:numId w:val="40"/>
        </w:numPr>
        <w:tabs>
          <w:tab w:val="clear" w:pos="1724"/>
        </w:tabs>
        <w:spacing w:before="200" w:after="0" w:line="276" w:lineRule="auto"/>
        <w:rPr>
          <w:sz w:val="20"/>
        </w:rPr>
      </w:pPr>
      <w:r w:rsidRPr="00A03647">
        <w:rPr>
          <w:sz w:val="20"/>
        </w:rPr>
        <w:lastRenderedPageBreak/>
        <w:t xml:space="preserve">BUILD Process </w:t>
      </w:r>
    </w:p>
    <w:p w14:paraId="14CECDE3" w14:textId="77777777" w:rsidR="00AB159F" w:rsidRPr="00A03647" w:rsidRDefault="00AB159F" w:rsidP="00AB159F">
      <w:pPr>
        <w:ind w:firstLine="360"/>
        <w:rPr>
          <w:sz w:val="20"/>
        </w:rPr>
      </w:pPr>
      <w:r w:rsidRPr="00A03647">
        <w:rPr>
          <w:sz w:val="20"/>
        </w:rPr>
        <w:tab/>
        <w:t xml:space="preserve">Now that you have the project set up, we are all set to build it! </w:t>
      </w:r>
    </w:p>
    <w:p w14:paraId="5CBD289F"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Check In all your code in TFS from Visual Studio.</w:t>
      </w:r>
    </w:p>
    <w:p w14:paraId="5FCC4D94" w14:textId="77777777" w:rsidR="00AB159F" w:rsidRPr="00A03647" w:rsidRDefault="00AB159F" w:rsidP="00AB159F">
      <w:pPr>
        <w:pStyle w:val="ListParagraph"/>
        <w:ind w:left="1080"/>
        <w:rPr>
          <w:i/>
          <w:sz w:val="22"/>
        </w:rPr>
      </w:pPr>
      <w:r w:rsidRPr="00A03647">
        <w:rPr>
          <w:i/>
          <w:sz w:val="22"/>
        </w:rPr>
        <w:t>[Note: Please do not include packages folder when you check in the code. This will create an issue when you build the solution in TFS.]</w:t>
      </w:r>
    </w:p>
    <w:p w14:paraId="3BC8FD3C"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Click on “</w:t>
      </w:r>
      <w:r w:rsidRPr="00A03647">
        <w:rPr>
          <w:b/>
          <w:sz w:val="20"/>
        </w:rPr>
        <w:t>Build</w:t>
      </w:r>
      <w:r w:rsidRPr="00A03647">
        <w:rPr>
          <w:sz w:val="20"/>
        </w:rPr>
        <w:t>” tab as highlighted below:</w:t>
      </w:r>
    </w:p>
    <w:p w14:paraId="28A7B1CD" w14:textId="77777777" w:rsidR="00AB159F" w:rsidRPr="00A03647" w:rsidRDefault="00AB159F" w:rsidP="00AB159F">
      <w:pPr>
        <w:pStyle w:val="ListParagraph"/>
        <w:ind w:left="1080"/>
        <w:rPr>
          <w:sz w:val="20"/>
        </w:rPr>
      </w:pPr>
      <w:r w:rsidRPr="00A03647">
        <w:rPr>
          <w:noProof/>
          <w:sz w:val="20"/>
        </w:rPr>
        <w:drawing>
          <wp:inline distT="0" distB="0" distL="0" distR="0" wp14:anchorId="329F5949" wp14:editId="26311BF4">
            <wp:extent cx="3914775" cy="98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775" cy="981075"/>
                    </a:xfrm>
                    <a:prstGeom prst="rect">
                      <a:avLst/>
                    </a:prstGeom>
                  </pic:spPr>
                </pic:pic>
              </a:graphicData>
            </a:graphic>
          </wp:inline>
        </w:drawing>
      </w:r>
    </w:p>
    <w:p w14:paraId="445CD87E"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This is the page where you create/manage all your builds. Let’s go ahead and create a new build.</w:t>
      </w:r>
    </w:p>
    <w:p w14:paraId="38EA3D81"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Click on the Green plus button located on the explorer menu as shown below:</w:t>
      </w:r>
    </w:p>
    <w:p w14:paraId="0D464EA4" w14:textId="77777777" w:rsidR="00AB159F" w:rsidRPr="00A03647" w:rsidRDefault="00AB159F" w:rsidP="00AB159F">
      <w:pPr>
        <w:pStyle w:val="ListParagraph"/>
        <w:ind w:left="1080"/>
        <w:rPr>
          <w:sz w:val="20"/>
        </w:rPr>
      </w:pPr>
      <w:r w:rsidRPr="00A03647">
        <w:rPr>
          <w:noProof/>
          <w:sz w:val="20"/>
        </w:rPr>
        <w:drawing>
          <wp:inline distT="0" distB="0" distL="0" distR="0" wp14:anchorId="450A13FA" wp14:editId="2EAD4616">
            <wp:extent cx="2133600" cy="11906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33600" cy="1190625"/>
                    </a:xfrm>
                    <a:prstGeom prst="rect">
                      <a:avLst/>
                    </a:prstGeom>
                  </pic:spPr>
                </pic:pic>
              </a:graphicData>
            </a:graphic>
          </wp:inline>
        </w:drawing>
      </w:r>
    </w:p>
    <w:p w14:paraId="5D4395B6"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A popup modal will be opened. Following the following steps:</w:t>
      </w:r>
    </w:p>
    <w:p w14:paraId="04D34070" w14:textId="77777777" w:rsidR="00AB159F" w:rsidRPr="00A03647" w:rsidRDefault="00AB159F" w:rsidP="00AB159F">
      <w:pPr>
        <w:pStyle w:val="ListParagraph"/>
        <w:numPr>
          <w:ilvl w:val="2"/>
          <w:numId w:val="40"/>
        </w:numPr>
        <w:spacing w:before="0" w:after="200" w:line="276" w:lineRule="auto"/>
        <w:ind w:left="1350" w:hanging="270"/>
        <w:rPr>
          <w:sz w:val="20"/>
        </w:rPr>
      </w:pPr>
      <w:r w:rsidRPr="00A03647">
        <w:rPr>
          <w:sz w:val="20"/>
        </w:rPr>
        <w:t xml:space="preserve">Select a build template as “Visual Studio” </w:t>
      </w:r>
      <w:r w:rsidRPr="00A03647">
        <w:rPr>
          <w:i/>
          <w:sz w:val="22"/>
        </w:rPr>
        <w:t>[Selecting this option will create some basic tasks required to publish the solution; you can also opt to select Empty template and add tasks later].</w:t>
      </w:r>
    </w:p>
    <w:p w14:paraId="375BA995" w14:textId="77777777" w:rsidR="00AB159F" w:rsidRPr="00A03647" w:rsidRDefault="00AB159F" w:rsidP="00AB159F">
      <w:pPr>
        <w:pStyle w:val="ListParagraph"/>
        <w:numPr>
          <w:ilvl w:val="2"/>
          <w:numId w:val="40"/>
        </w:numPr>
        <w:spacing w:before="0" w:after="200" w:line="276" w:lineRule="auto"/>
        <w:ind w:left="1350" w:hanging="270"/>
        <w:rPr>
          <w:sz w:val="20"/>
        </w:rPr>
      </w:pPr>
      <w:r w:rsidRPr="00A03647">
        <w:rPr>
          <w:sz w:val="20"/>
        </w:rPr>
        <w:t>Click next Select a repository (this should be your project).</w:t>
      </w:r>
    </w:p>
    <w:p w14:paraId="52858900" w14:textId="77777777" w:rsidR="00AB159F" w:rsidRPr="00A03647" w:rsidRDefault="00AB159F" w:rsidP="00AB159F">
      <w:pPr>
        <w:pStyle w:val="ListParagraph"/>
        <w:numPr>
          <w:ilvl w:val="2"/>
          <w:numId w:val="40"/>
        </w:numPr>
        <w:spacing w:before="0" w:after="200" w:line="276" w:lineRule="auto"/>
        <w:ind w:left="1350" w:hanging="270"/>
        <w:rPr>
          <w:sz w:val="20"/>
        </w:rPr>
      </w:pPr>
      <w:r w:rsidRPr="00A03647">
        <w:rPr>
          <w:sz w:val="20"/>
        </w:rPr>
        <w:t>You can also select the checkbox if you want to do the Continuous Integration [run the build whenever the repository is updated – example: this project will build whenever someone checks in].</w:t>
      </w:r>
    </w:p>
    <w:p w14:paraId="67E5B6F7" w14:textId="77777777" w:rsidR="00AB159F" w:rsidRPr="00A03647" w:rsidRDefault="00AB159F" w:rsidP="00AB159F">
      <w:pPr>
        <w:pStyle w:val="ListParagraph"/>
        <w:numPr>
          <w:ilvl w:val="2"/>
          <w:numId w:val="40"/>
        </w:numPr>
        <w:spacing w:before="0" w:after="200" w:line="276" w:lineRule="auto"/>
        <w:ind w:left="1350" w:hanging="270"/>
        <w:rPr>
          <w:sz w:val="20"/>
        </w:rPr>
      </w:pPr>
      <w:r w:rsidRPr="00A03647">
        <w:rPr>
          <w:sz w:val="20"/>
        </w:rPr>
        <w:t>Click Create.</w:t>
      </w:r>
    </w:p>
    <w:p w14:paraId="72A90622"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Since we selected “Visual Studio” as our build template. It created 6 basic tasks as mentioned above in section 5.a.</w:t>
      </w:r>
    </w:p>
    <w:p w14:paraId="595D2F7A"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Useful Features:</w:t>
      </w:r>
    </w:p>
    <w:p w14:paraId="66F32F2A" w14:textId="77777777" w:rsidR="00AB159F" w:rsidRPr="00A03647" w:rsidRDefault="00AB159F" w:rsidP="00AB159F">
      <w:pPr>
        <w:pStyle w:val="ListParagraph"/>
        <w:ind w:left="1080"/>
        <w:rPr>
          <w:sz w:val="20"/>
        </w:rPr>
      </w:pPr>
      <w:r w:rsidRPr="00A03647">
        <w:rPr>
          <w:noProof/>
          <w:sz w:val="20"/>
        </w:rPr>
        <w:drawing>
          <wp:inline distT="0" distB="0" distL="0" distR="0" wp14:anchorId="48667722" wp14:editId="1DF53596">
            <wp:extent cx="4791075" cy="2190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791075" cy="219075"/>
                    </a:xfrm>
                    <a:prstGeom prst="rect">
                      <a:avLst/>
                    </a:prstGeom>
                  </pic:spPr>
                </pic:pic>
              </a:graphicData>
            </a:graphic>
          </wp:inline>
        </w:drawing>
      </w:r>
    </w:p>
    <w:p w14:paraId="1A6541EA" w14:textId="77777777" w:rsidR="00AB159F" w:rsidRPr="00A03647" w:rsidRDefault="00AB159F" w:rsidP="00AB159F">
      <w:pPr>
        <w:pStyle w:val="ListParagraph"/>
        <w:numPr>
          <w:ilvl w:val="2"/>
          <w:numId w:val="40"/>
        </w:numPr>
        <w:spacing w:before="0" w:after="200" w:line="276" w:lineRule="auto"/>
        <w:ind w:left="1350" w:hanging="270"/>
        <w:rPr>
          <w:sz w:val="20"/>
        </w:rPr>
      </w:pPr>
      <w:r w:rsidRPr="00A03647">
        <w:rPr>
          <w:sz w:val="20"/>
          <w:u w:val="single"/>
        </w:rPr>
        <w:t>Variables</w:t>
      </w:r>
      <w:r w:rsidRPr="00A03647">
        <w:rPr>
          <w:sz w:val="20"/>
        </w:rPr>
        <w:t>: A series of variables can be created in Variables. Username and password is one example where variables can be made use of.</w:t>
      </w:r>
    </w:p>
    <w:p w14:paraId="399E77D0" w14:textId="77777777" w:rsidR="00AB159F" w:rsidRPr="00A03647" w:rsidRDefault="00AB159F" w:rsidP="00AB159F">
      <w:pPr>
        <w:pStyle w:val="ListParagraph"/>
        <w:numPr>
          <w:ilvl w:val="2"/>
          <w:numId w:val="40"/>
        </w:numPr>
        <w:spacing w:before="0" w:after="200" w:line="276" w:lineRule="auto"/>
        <w:ind w:left="1350" w:hanging="270"/>
        <w:rPr>
          <w:sz w:val="20"/>
        </w:rPr>
      </w:pPr>
      <w:r w:rsidRPr="00A03647">
        <w:rPr>
          <w:sz w:val="20"/>
          <w:u w:val="single"/>
        </w:rPr>
        <w:t>Triggers</w:t>
      </w:r>
      <w:r w:rsidRPr="00A03647">
        <w:rPr>
          <w:sz w:val="20"/>
        </w:rPr>
        <w:t>: This tab has options to choose when we want to do the build.</w:t>
      </w:r>
    </w:p>
    <w:p w14:paraId="0F673D2F" w14:textId="77777777" w:rsidR="00AB159F" w:rsidRPr="00A03647" w:rsidRDefault="00AB159F" w:rsidP="00AB159F">
      <w:pPr>
        <w:pStyle w:val="ListParagraph"/>
        <w:numPr>
          <w:ilvl w:val="3"/>
          <w:numId w:val="40"/>
        </w:numPr>
        <w:tabs>
          <w:tab w:val="left" w:pos="1890"/>
        </w:tabs>
        <w:spacing w:before="0" w:after="200" w:line="276" w:lineRule="auto"/>
        <w:ind w:left="1890" w:hanging="450"/>
        <w:rPr>
          <w:sz w:val="20"/>
        </w:rPr>
      </w:pPr>
      <w:r w:rsidRPr="00A03647">
        <w:rPr>
          <w:sz w:val="20"/>
        </w:rPr>
        <w:t>Continuous Integration (CI): Build will run each time there’s an update to the repository that means it’ll build each time someone checks in the code.</w:t>
      </w:r>
    </w:p>
    <w:p w14:paraId="06A2E6A8" w14:textId="77777777" w:rsidR="00AB159F" w:rsidRPr="00A03647" w:rsidRDefault="00AB159F" w:rsidP="00AB159F">
      <w:pPr>
        <w:pStyle w:val="ListParagraph"/>
        <w:numPr>
          <w:ilvl w:val="3"/>
          <w:numId w:val="40"/>
        </w:numPr>
        <w:tabs>
          <w:tab w:val="left" w:pos="1890"/>
        </w:tabs>
        <w:spacing w:before="0" w:after="200" w:line="276" w:lineRule="auto"/>
        <w:ind w:left="1890" w:hanging="450"/>
        <w:rPr>
          <w:sz w:val="20"/>
        </w:rPr>
      </w:pPr>
      <w:r w:rsidRPr="00A03647">
        <w:rPr>
          <w:sz w:val="20"/>
        </w:rPr>
        <w:t>Scheduled: You can schedule when to build the solution.</w:t>
      </w:r>
    </w:p>
    <w:p w14:paraId="32775F73" w14:textId="77777777" w:rsidR="00AB159F" w:rsidRPr="00A03647" w:rsidRDefault="00AB159F" w:rsidP="00AB159F">
      <w:pPr>
        <w:pStyle w:val="ListParagraph"/>
        <w:numPr>
          <w:ilvl w:val="3"/>
          <w:numId w:val="40"/>
        </w:numPr>
        <w:tabs>
          <w:tab w:val="left" w:pos="1890"/>
        </w:tabs>
        <w:spacing w:before="0" w:after="200" w:line="276" w:lineRule="auto"/>
        <w:ind w:left="1890" w:hanging="450"/>
        <w:rPr>
          <w:sz w:val="20"/>
        </w:rPr>
      </w:pPr>
      <w:r w:rsidRPr="00A03647">
        <w:rPr>
          <w:sz w:val="20"/>
        </w:rPr>
        <w:t>Gated Check-in: This option accepts check-ins only if the submitted changes merge and build successfully. Following option will be prompted when you try to check in the code in Visual Studio with this feature turned on:</w:t>
      </w:r>
    </w:p>
    <w:p w14:paraId="28957CE5" w14:textId="77777777" w:rsidR="00AB159F" w:rsidRPr="00A03647" w:rsidRDefault="00AB159F" w:rsidP="00AB159F">
      <w:pPr>
        <w:pStyle w:val="ListParagraph"/>
        <w:tabs>
          <w:tab w:val="left" w:pos="1890"/>
        </w:tabs>
        <w:ind w:left="1890"/>
        <w:rPr>
          <w:sz w:val="20"/>
        </w:rPr>
      </w:pPr>
      <w:r w:rsidRPr="00A03647">
        <w:rPr>
          <w:noProof/>
          <w:sz w:val="20"/>
        </w:rPr>
        <w:lastRenderedPageBreak/>
        <w:drawing>
          <wp:inline distT="0" distB="0" distL="0" distR="0" wp14:anchorId="631573FC" wp14:editId="490F891A">
            <wp:extent cx="3638550" cy="1769927"/>
            <wp:effectExtent l="0" t="0" r="0" b="190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38550" cy="1769927"/>
                    </a:xfrm>
                    <a:prstGeom prst="rect">
                      <a:avLst/>
                    </a:prstGeom>
                  </pic:spPr>
                </pic:pic>
              </a:graphicData>
            </a:graphic>
          </wp:inline>
        </w:drawing>
      </w:r>
    </w:p>
    <w:p w14:paraId="09E526ED" w14:textId="77777777" w:rsidR="00AB159F" w:rsidRPr="00A03647" w:rsidRDefault="00AB159F" w:rsidP="00AB159F">
      <w:pPr>
        <w:pStyle w:val="ListParagraph"/>
        <w:tabs>
          <w:tab w:val="left" w:pos="1890"/>
        </w:tabs>
        <w:ind w:left="1890"/>
        <w:rPr>
          <w:sz w:val="20"/>
        </w:rPr>
      </w:pPr>
    </w:p>
    <w:p w14:paraId="3712FB62" w14:textId="77777777" w:rsidR="00AB159F" w:rsidRPr="00A03647" w:rsidRDefault="00AB159F" w:rsidP="00AB159F">
      <w:pPr>
        <w:pStyle w:val="ListParagraph"/>
        <w:numPr>
          <w:ilvl w:val="1"/>
          <w:numId w:val="40"/>
        </w:numPr>
        <w:spacing w:before="0" w:after="200" w:line="276" w:lineRule="auto"/>
        <w:ind w:left="1080"/>
        <w:rPr>
          <w:sz w:val="20"/>
        </w:rPr>
      </w:pPr>
      <w:r w:rsidRPr="00A03647">
        <w:rPr>
          <w:sz w:val="20"/>
        </w:rPr>
        <w:t>Let’s edit these tasks now:</w:t>
      </w:r>
    </w:p>
    <w:p w14:paraId="415882E8" w14:textId="5849EE69" w:rsidR="00DB09A8" w:rsidRDefault="00AB159F" w:rsidP="0036581B">
      <w:pPr>
        <w:pStyle w:val="ListParagraph"/>
        <w:numPr>
          <w:ilvl w:val="2"/>
          <w:numId w:val="40"/>
        </w:numPr>
        <w:tabs>
          <w:tab w:val="left" w:pos="1350"/>
        </w:tabs>
        <w:spacing w:before="120" w:after="120" w:line="276" w:lineRule="auto"/>
        <w:ind w:left="1080" w:firstLine="0"/>
        <w:rPr>
          <w:sz w:val="20"/>
        </w:rPr>
      </w:pPr>
      <w:proofErr w:type="spellStart"/>
      <w:r w:rsidRPr="00A03647">
        <w:rPr>
          <w:sz w:val="20"/>
        </w:rPr>
        <w:t>NuGet</w:t>
      </w:r>
      <w:proofErr w:type="spellEnd"/>
      <w:r w:rsidRPr="00A03647">
        <w:rPr>
          <w:sz w:val="20"/>
        </w:rPr>
        <w:t xml:space="preserve"> Installer: The build is based on the solution. This is the place where we locate the path to the solution. Example: **\*.</w:t>
      </w:r>
      <w:proofErr w:type="spellStart"/>
      <w:r w:rsidRPr="00A03647">
        <w:rPr>
          <w:sz w:val="20"/>
        </w:rPr>
        <w:t>sln</w:t>
      </w:r>
      <w:proofErr w:type="spellEnd"/>
      <w:r w:rsidR="00A03647">
        <w:rPr>
          <w:sz w:val="20"/>
        </w:rPr>
        <w:t xml:space="preserve"> [Note: If you Uncheck Enabled option under ‘Control Options’ section, it will disable this task and skip while building as well, and this applies to any of the tasks].</w:t>
      </w:r>
    </w:p>
    <w:p w14:paraId="2C4DA6BA" w14:textId="77777777" w:rsidR="0036581B" w:rsidRPr="00135998" w:rsidRDefault="0036581B" w:rsidP="0036581B">
      <w:pPr>
        <w:pStyle w:val="ListParagraph"/>
        <w:tabs>
          <w:tab w:val="left" w:pos="1350"/>
        </w:tabs>
        <w:spacing w:before="120" w:after="120" w:line="276" w:lineRule="auto"/>
        <w:ind w:left="1080"/>
        <w:rPr>
          <w:sz w:val="20"/>
        </w:rPr>
      </w:pPr>
    </w:p>
    <w:p w14:paraId="7BA2D831" w14:textId="6EAD9B71" w:rsidR="00DB09A8" w:rsidRDefault="00AB159F" w:rsidP="0036581B">
      <w:pPr>
        <w:pStyle w:val="ListParagraph"/>
        <w:numPr>
          <w:ilvl w:val="2"/>
          <w:numId w:val="40"/>
        </w:numPr>
        <w:tabs>
          <w:tab w:val="left" w:pos="1350"/>
        </w:tabs>
        <w:spacing w:before="120" w:after="120" w:line="276" w:lineRule="auto"/>
        <w:ind w:left="1080" w:firstLine="0"/>
        <w:rPr>
          <w:sz w:val="20"/>
        </w:rPr>
      </w:pPr>
      <w:r w:rsidRPr="00135998">
        <w:rPr>
          <w:sz w:val="20"/>
        </w:rPr>
        <w:t xml:space="preserve">Visual Studio </w:t>
      </w:r>
      <w:proofErr w:type="spellStart"/>
      <w:r w:rsidRPr="00135998">
        <w:rPr>
          <w:sz w:val="20"/>
        </w:rPr>
        <w:t>Build</w:t>
      </w:r>
      <w:r w:rsidR="00A03647" w:rsidRPr="00135998">
        <w:rPr>
          <w:sz w:val="20"/>
        </w:rPr>
        <w:t>:Include</w:t>
      </w:r>
      <w:proofErr w:type="spellEnd"/>
      <w:r w:rsidR="00A03647" w:rsidRPr="00135998">
        <w:rPr>
          <w:sz w:val="20"/>
        </w:rPr>
        <w:t xml:space="preserve"> </w:t>
      </w:r>
      <w:proofErr w:type="spellStart"/>
      <w:r w:rsidR="00A03647" w:rsidRPr="00135998">
        <w:rPr>
          <w:sz w:val="20"/>
        </w:rPr>
        <w:t>MSBuild</w:t>
      </w:r>
      <w:proofErr w:type="spellEnd"/>
      <w:r w:rsidR="00A03647" w:rsidRPr="00135998">
        <w:rPr>
          <w:sz w:val="20"/>
        </w:rPr>
        <w:t xml:space="preserve"> Arguments: /</w:t>
      </w:r>
      <w:proofErr w:type="spellStart"/>
      <w:r w:rsidR="00A03647" w:rsidRPr="00135998">
        <w:rPr>
          <w:sz w:val="20"/>
        </w:rPr>
        <w:t>p:OutDir</w:t>
      </w:r>
      <w:proofErr w:type="spellEnd"/>
      <w:r w:rsidR="00A03647" w:rsidRPr="00135998">
        <w:rPr>
          <w:sz w:val="20"/>
        </w:rPr>
        <w:t>="$(</w:t>
      </w:r>
      <w:proofErr w:type="spellStart"/>
      <w:r w:rsidR="00A03647" w:rsidRPr="00135998">
        <w:rPr>
          <w:sz w:val="20"/>
        </w:rPr>
        <w:t>build.stagingDirectory</w:t>
      </w:r>
      <w:proofErr w:type="spellEnd"/>
      <w:r w:rsidR="00A03647" w:rsidRPr="00135998">
        <w:rPr>
          <w:sz w:val="20"/>
        </w:rPr>
        <w:t>)" /</w:t>
      </w:r>
      <w:proofErr w:type="spellStart"/>
      <w:r w:rsidR="00A03647" w:rsidRPr="00135998">
        <w:rPr>
          <w:sz w:val="20"/>
        </w:rPr>
        <w:t>p:DeployOnBuild</w:t>
      </w:r>
      <w:proofErr w:type="spellEnd"/>
      <w:r w:rsidR="00A03647" w:rsidRPr="00135998">
        <w:rPr>
          <w:sz w:val="20"/>
        </w:rPr>
        <w:t>=True /</w:t>
      </w:r>
      <w:proofErr w:type="spellStart"/>
      <w:r w:rsidR="00A03647" w:rsidRPr="00135998">
        <w:rPr>
          <w:sz w:val="20"/>
        </w:rPr>
        <w:t>p:WebPublishMethod</w:t>
      </w:r>
      <w:proofErr w:type="spellEnd"/>
      <w:r w:rsidR="00A03647" w:rsidRPr="00135998">
        <w:rPr>
          <w:sz w:val="20"/>
        </w:rPr>
        <w:t>=Package /</w:t>
      </w:r>
      <w:proofErr w:type="spellStart"/>
      <w:r w:rsidR="00A03647" w:rsidRPr="00135998">
        <w:rPr>
          <w:sz w:val="20"/>
        </w:rPr>
        <w:t>p:SkipInvalidConfigurations</w:t>
      </w:r>
      <w:proofErr w:type="spellEnd"/>
      <w:r w:rsidR="00A03647" w:rsidRPr="00135998">
        <w:rPr>
          <w:sz w:val="20"/>
        </w:rPr>
        <w:t>=true</w:t>
      </w:r>
    </w:p>
    <w:p w14:paraId="3A01EBB0" w14:textId="77777777" w:rsidR="0036581B" w:rsidRPr="00135998" w:rsidRDefault="0036581B" w:rsidP="0036581B">
      <w:pPr>
        <w:pStyle w:val="ListParagraph"/>
        <w:tabs>
          <w:tab w:val="left" w:pos="1350"/>
        </w:tabs>
        <w:spacing w:before="120" w:after="120" w:line="276" w:lineRule="auto"/>
        <w:ind w:left="1080"/>
        <w:rPr>
          <w:sz w:val="20"/>
        </w:rPr>
      </w:pPr>
    </w:p>
    <w:p w14:paraId="58F368DA" w14:textId="68A08CD0" w:rsidR="00DB09A8" w:rsidRDefault="00AB159F" w:rsidP="00135998">
      <w:pPr>
        <w:pStyle w:val="ListParagraph"/>
        <w:numPr>
          <w:ilvl w:val="2"/>
          <w:numId w:val="40"/>
        </w:numPr>
        <w:tabs>
          <w:tab w:val="left" w:pos="1350"/>
        </w:tabs>
        <w:spacing w:before="0" w:after="0" w:line="276" w:lineRule="auto"/>
        <w:ind w:left="1080" w:firstLine="0"/>
        <w:rPr>
          <w:sz w:val="20"/>
        </w:rPr>
      </w:pPr>
      <w:r w:rsidRPr="00135998">
        <w:rPr>
          <w:sz w:val="20"/>
        </w:rPr>
        <w:t>Visual Studio Test</w:t>
      </w:r>
      <w:r w:rsidR="00A03647" w:rsidRPr="00135998">
        <w:rPr>
          <w:sz w:val="20"/>
        </w:rPr>
        <w:t>: Include Test project here in the Test Assembly if you have one.</w:t>
      </w:r>
    </w:p>
    <w:p w14:paraId="4BDD19D7" w14:textId="77777777" w:rsidR="0036581B" w:rsidRPr="00135998" w:rsidRDefault="0036581B" w:rsidP="0036581B">
      <w:pPr>
        <w:pStyle w:val="ListParagraph"/>
        <w:tabs>
          <w:tab w:val="left" w:pos="1350"/>
        </w:tabs>
        <w:spacing w:before="0" w:after="0" w:line="276" w:lineRule="auto"/>
        <w:ind w:left="1080"/>
        <w:rPr>
          <w:sz w:val="20"/>
        </w:rPr>
      </w:pPr>
    </w:p>
    <w:p w14:paraId="0D0A5DBF" w14:textId="166F98F7" w:rsidR="00DB09A8" w:rsidRDefault="00AB159F" w:rsidP="00135998">
      <w:pPr>
        <w:pStyle w:val="ListParagraph"/>
        <w:numPr>
          <w:ilvl w:val="2"/>
          <w:numId w:val="40"/>
        </w:numPr>
        <w:tabs>
          <w:tab w:val="left" w:pos="1350"/>
        </w:tabs>
        <w:spacing w:before="0" w:after="0" w:line="276" w:lineRule="auto"/>
        <w:ind w:left="1080" w:firstLine="0"/>
        <w:rPr>
          <w:sz w:val="20"/>
        </w:rPr>
      </w:pPr>
      <w:r w:rsidRPr="00135998">
        <w:rPr>
          <w:sz w:val="20"/>
        </w:rPr>
        <w:t>Index Sources &amp; Publish Symbols</w:t>
      </w:r>
      <w:r w:rsidR="00A03647" w:rsidRPr="00135998">
        <w:rPr>
          <w:sz w:val="20"/>
        </w:rPr>
        <w:t>: Edit anything if required.</w:t>
      </w:r>
    </w:p>
    <w:p w14:paraId="08418DDD" w14:textId="77777777" w:rsidR="0036581B" w:rsidRPr="00135998" w:rsidRDefault="0036581B" w:rsidP="0036581B">
      <w:pPr>
        <w:pStyle w:val="ListParagraph"/>
        <w:tabs>
          <w:tab w:val="left" w:pos="1350"/>
        </w:tabs>
        <w:spacing w:before="0" w:after="0" w:line="276" w:lineRule="auto"/>
        <w:ind w:left="1080"/>
        <w:rPr>
          <w:sz w:val="20"/>
        </w:rPr>
      </w:pPr>
    </w:p>
    <w:p w14:paraId="1C7B0973" w14:textId="5F26CACD" w:rsidR="00A03647" w:rsidRDefault="00A03647" w:rsidP="00135998">
      <w:pPr>
        <w:pStyle w:val="ListParagraph"/>
        <w:numPr>
          <w:ilvl w:val="2"/>
          <w:numId w:val="40"/>
        </w:numPr>
        <w:tabs>
          <w:tab w:val="left" w:pos="1350"/>
        </w:tabs>
        <w:spacing w:before="0" w:after="0" w:line="276" w:lineRule="auto"/>
        <w:ind w:left="1080" w:firstLine="0"/>
        <w:rPr>
          <w:sz w:val="20"/>
        </w:rPr>
      </w:pPr>
      <w:r>
        <w:rPr>
          <w:sz w:val="20"/>
        </w:rPr>
        <w:t xml:space="preserve">Copy Files: Add the folder’s names from where you want to copy the files from, on which </w:t>
      </w:r>
      <w:proofErr w:type="gramStart"/>
      <w:r>
        <w:rPr>
          <w:sz w:val="20"/>
        </w:rPr>
        <w:t>location(</w:t>
      </w:r>
      <w:proofErr w:type="gramEnd"/>
      <w:r>
        <w:rPr>
          <w:sz w:val="20"/>
        </w:rPr>
        <w:t>target solution).</w:t>
      </w:r>
    </w:p>
    <w:p w14:paraId="6E3EF79B" w14:textId="2295ECBB" w:rsidR="00A03647" w:rsidRPr="00A03647" w:rsidRDefault="00A03647" w:rsidP="00A03647">
      <w:pPr>
        <w:pStyle w:val="ListParagraph"/>
        <w:tabs>
          <w:tab w:val="left" w:pos="1350"/>
        </w:tabs>
        <w:spacing w:before="0" w:after="200" w:line="276" w:lineRule="auto"/>
        <w:ind w:left="1080"/>
        <w:rPr>
          <w:sz w:val="20"/>
        </w:rPr>
      </w:pPr>
      <w:r>
        <w:rPr>
          <w:noProof/>
        </w:rPr>
        <w:drawing>
          <wp:inline distT="0" distB="0" distL="0" distR="0" wp14:anchorId="6CA794F4" wp14:editId="35BE0527">
            <wp:extent cx="5019675" cy="27908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19675" cy="2790825"/>
                    </a:xfrm>
                    <a:prstGeom prst="rect">
                      <a:avLst/>
                    </a:prstGeom>
                  </pic:spPr>
                </pic:pic>
              </a:graphicData>
            </a:graphic>
          </wp:inline>
        </w:drawing>
      </w:r>
    </w:p>
    <w:p w14:paraId="43B3E087" w14:textId="2CC08278" w:rsidR="00A03647" w:rsidRDefault="00AB159F" w:rsidP="00AB159F">
      <w:pPr>
        <w:pStyle w:val="ListParagraph"/>
        <w:numPr>
          <w:ilvl w:val="2"/>
          <w:numId w:val="40"/>
        </w:numPr>
        <w:tabs>
          <w:tab w:val="left" w:pos="1350"/>
        </w:tabs>
        <w:spacing w:before="0" w:after="200" w:line="276" w:lineRule="auto"/>
        <w:ind w:left="1080" w:firstLine="0"/>
        <w:rPr>
          <w:sz w:val="20"/>
        </w:rPr>
      </w:pPr>
      <w:r w:rsidRPr="00A03647">
        <w:rPr>
          <w:sz w:val="20"/>
        </w:rPr>
        <w:t>Publish</w:t>
      </w:r>
      <w:r w:rsidR="00A03647">
        <w:rPr>
          <w:sz w:val="20"/>
        </w:rPr>
        <w:t>: This is where the published files get copied to.</w:t>
      </w:r>
    </w:p>
    <w:p w14:paraId="7C054114" w14:textId="77777777" w:rsidR="00102FEB" w:rsidRDefault="00102FEB" w:rsidP="00A03647">
      <w:pPr>
        <w:pStyle w:val="ListParagraph"/>
        <w:tabs>
          <w:tab w:val="left" w:pos="1350"/>
        </w:tabs>
        <w:spacing w:before="0" w:after="200" w:line="276" w:lineRule="auto"/>
        <w:ind w:left="1080"/>
        <w:rPr>
          <w:sz w:val="20"/>
        </w:rPr>
      </w:pPr>
    </w:p>
    <w:p w14:paraId="66ECF0B5" w14:textId="6AF3E6DB" w:rsidR="00AB159F" w:rsidRDefault="00A03647" w:rsidP="00A03647">
      <w:pPr>
        <w:pStyle w:val="ListParagraph"/>
        <w:tabs>
          <w:tab w:val="left" w:pos="1350"/>
        </w:tabs>
        <w:spacing w:before="0" w:after="200" w:line="276" w:lineRule="auto"/>
        <w:ind w:left="1080"/>
        <w:rPr>
          <w:sz w:val="20"/>
        </w:rPr>
      </w:pPr>
      <w:r>
        <w:rPr>
          <w:noProof/>
        </w:rPr>
        <w:lastRenderedPageBreak/>
        <w:drawing>
          <wp:inline distT="0" distB="0" distL="0" distR="0" wp14:anchorId="29EC5233" wp14:editId="6A1A44EB">
            <wp:extent cx="5095875" cy="246697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95875" cy="2466975"/>
                    </a:xfrm>
                    <a:prstGeom prst="rect">
                      <a:avLst/>
                    </a:prstGeom>
                  </pic:spPr>
                </pic:pic>
              </a:graphicData>
            </a:graphic>
          </wp:inline>
        </w:drawing>
      </w:r>
      <w:r>
        <w:rPr>
          <w:sz w:val="20"/>
        </w:rPr>
        <w:t xml:space="preserve"> </w:t>
      </w:r>
    </w:p>
    <w:p w14:paraId="709E8B88" w14:textId="77777777" w:rsidR="00102FEB" w:rsidRPr="00A03647" w:rsidRDefault="00102FEB" w:rsidP="00A03647">
      <w:pPr>
        <w:pStyle w:val="ListParagraph"/>
        <w:tabs>
          <w:tab w:val="left" w:pos="1350"/>
        </w:tabs>
        <w:spacing w:before="0" w:after="200" w:line="276" w:lineRule="auto"/>
        <w:ind w:left="1080"/>
        <w:rPr>
          <w:sz w:val="20"/>
        </w:rPr>
      </w:pPr>
    </w:p>
    <w:p w14:paraId="02DD28BD" w14:textId="461160A3" w:rsidR="00C91006" w:rsidRPr="00DF0749" w:rsidRDefault="00A03647" w:rsidP="00EA2299">
      <w:pPr>
        <w:pStyle w:val="ListParagraph"/>
        <w:numPr>
          <w:ilvl w:val="0"/>
          <w:numId w:val="40"/>
        </w:numPr>
        <w:tabs>
          <w:tab w:val="left" w:pos="1350"/>
        </w:tabs>
        <w:spacing w:before="0" w:after="200" w:line="276" w:lineRule="auto"/>
        <w:rPr>
          <w:b/>
          <w:sz w:val="20"/>
        </w:rPr>
      </w:pPr>
      <w:r w:rsidRPr="00A03647">
        <w:rPr>
          <w:b/>
          <w:sz w:val="20"/>
        </w:rPr>
        <w:t>RELEASE PROCESS</w:t>
      </w:r>
      <w:r w:rsidR="00EA2299">
        <w:t xml:space="preserve"> </w:t>
      </w:r>
    </w:p>
    <w:p w14:paraId="65BCAA91" w14:textId="77777777" w:rsidR="00DF0749" w:rsidRPr="00EA2299" w:rsidRDefault="00DF0749" w:rsidP="00DF0749">
      <w:pPr>
        <w:pStyle w:val="ListParagraph"/>
        <w:tabs>
          <w:tab w:val="left" w:pos="1350"/>
        </w:tabs>
        <w:spacing w:before="0" w:after="200" w:line="276" w:lineRule="auto"/>
        <w:rPr>
          <w:b/>
          <w:sz w:val="20"/>
        </w:rPr>
      </w:pPr>
    </w:p>
    <w:p w14:paraId="4F24C95E" w14:textId="5B051FF0" w:rsidR="00EA2299" w:rsidRPr="004B4818" w:rsidRDefault="00523069" w:rsidP="00523069">
      <w:pPr>
        <w:pStyle w:val="ListParagraph"/>
        <w:numPr>
          <w:ilvl w:val="1"/>
          <w:numId w:val="40"/>
        </w:numPr>
        <w:tabs>
          <w:tab w:val="left" w:pos="1350"/>
        </w:tabs>
        <w:spacing w:before="0" w:after="200" w:line="276" w:lineRule="auto"/>
        <w:rPr>
          <w:sz w:val="20"/>
        </w:rPr>
      </w:pPr>
      <w:r w:rsidRPr="004B4818">
        <w:rPr>
          <w:sz w:val="20"/>
        </w:rPr>
        <w:t>Click on Release Option</w:t>
      </w:r>
      <w:r w:rsidR="004B4818" w:rsidRPr="004B4818">
        <w:rPr>
          <w:sz w:val="20"/>
        </w:rPr>
        <w:t>:</w:t>
      </w:r>
    </w:p>
    <w:p w14:paraId="78747776" w14:textId="5F721A16" w:rsidR="004B4818" w:rsidRPr="004B4818" w:rsidRDefault="004B4818" w:rsidP="004B4818">
      <w:pPr>
        <w:pStyle w:val="ListParagraph"/>
        <w:tabs>
          <w:tab w:val="left" w:pos="1350"/>
        </w:tabs>
        <w:spacing w:before="0" w:after="200" w:line="276" w:lineRule="auto"/>
        <w:ind w:left="1440"/>
        <w:rPr>
          <w:sz w:val="20"/>
        </w:rPr>
      </w:pPr>
      <w:r w:rsidRPr="004B4818">
        <w:rPr>
          <w:noProof/>
        </w:rPr>
        <w:drawing>
          <wp:inline distT="0" distB="0" distL="0" distR="0" wp14:anchorId="375FB61A" wp14:editId="6DD9E3CD">
            <wp:extent cx="3143250" cy="29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43250" cy="295275"/>
                    </a:xfrm>
                    <a:prstGeom prst="rect">
                      <a:avLst/>
                    </a:prstGeom>
                  </pic:spPr>
                </pic:pic>
              </a:graphicData>
            </a:graphic>
          </wp:inline>
        </w:drawing>
      </w:r>
    </w:p>
    <w:p w14:paraId="59CD66B2" w14:textId="298DE415" w:rsidR="00523069" w:rsidRDefault="004B4818" w:rsidP="00523069">
      <w:pPr>
        <w:pStyle w:val="ListParagraph"/>
        <w:numPr>
          <w:ilvl w:val="1"/>
          <w:numId w:val="40"/>
        </w:numPr>
        <w:tabs>
          <w:tab w:val="left" w:pos="1350"/>
        </w:tabs>
        <w:spacing w:before="0" w:after="200" w:line="276" w:lineRule="auto"/>
        <w:rPr>
          <w:sz w:val="20"/>
        </w:rPr>
      </w:pPr>
      <w:r w:rsidRPr="004B4818">
        <w:rPr>
          <w:sz w:val="20"/>
        </w:rPr>
        <w:t>Click on the little Plus button</w:t>
      </w:r>
      <w:r>
        <w:rPr>
          <w:sz w:val="20"/>
        </w:rPr>
        <w:t xml:space="preserve"> that’s located on the Explorer menu</w:t>
      </w:r>
    </w:p>
    <w:p w14:paraId="1E6CB78A" w14:textId="6187E39A" w:rsidR="004B4818" w:rsidRDefault="004B4818" w:rsidP="004B4818">
      <w:pPr>
        <w:pStyle w:val="ListParagraph"/>
        <w:tabs>
          <w:tab w:val="left" w:pos="1350"/>
        </w:tabs>
        <w:spacing w:before="0" w:after="200" w:line="276" w:lineRule="auto"/>
        <w:ind w:left="1440"/>
        <w:rPr>
          <w:sz w:val="20"/>
        </w:rPr>
      </w:pPr>
      <w:r>
        <w:rPr>
          <w:noProof/>
        </w:rPr>
        <w:drawing>
          <wp:inline distT="0" distB="0" distL="0" distR="0" wp14:anchorId="35337E1C" wp14:editId="1379D8FB">
            <wp:extent cx="2324100" cy="76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24100" cy="762000"/>
                    </a:xfrm>
                    <a:prstGeom prst="rect">
                      <a:avLst/>
                    </a:prstGeom>
                  </pic:spPr>
                </pic:pic>
              </a:graphicData>
            </a:graphic>
          </wp:inline>
        </w:drawing>
      </w:r>
    </w:p>
    <w:p w14:paraId="42D2408F" w14:textId="5AB79BA6" w:rsidR="004B4818" w:rsidRDefault="004B4818" w:rsidP="004B4818">
      <w:pPr>
        <w:pStyle w:val="ListParagraph"/>
        <w:numPr>
          <w:ilvl w:val="1"/>
          <w:numId w:val="40"/>
        </w:numPr>
        <w:tabs>
          <w:tab w:val="left" w:pos="1350"/>
        </w:tabs>
        <w:spacing w:before="0" w:after="200" w:line="276" w:lineRule="auto"/>
        <w:rPr>
          <w:sz w:val="20"/>
        </w:rPr>
      </w:pPr>
      <w:r>
        <w:rPr>
          <w:sz w:val="20"/>
        </w:rPr>
        <w:t>A popup modal will be presented. Select Empty Template and hit OK button.</w:t>
      </w:r>
    </w:p>
    <w:p w14:paraId="6D61C460" w14:textId="19C681D4" w:rsidR="004B4818" w:rsidRDefault="004B4818" w:rsidP="004B4818">
      <w:pPr>
        <w:pStyle w:val="ListParagraph"/>
        <w:numPr>
          <w:ilvl w:val="1"/>
          <w:numId w:val="40"/>
        </w:numPr>
        <w:tabs>
          <w:tab w:val="left" w:pos="1350"/>
        </w:tabs>
        <w:spacing w:before="0" w:after="200" w:line="276" w:lineRule="auto"/>
        <w:rPr>
          <w:sz w:val="20"/>
        </w:rPr>
      </w:pPr>
      <w:r>
        <w:rPr>
          <w:sz w:val="20"/>
        </w:rPr>
        <w:t>A Default Environment will be created. Click on the “Default Environment” name to change the Environment name of your choice. For Example: “DEV Environment”.</w:t>
      </w:r>
    </w:p>
    <w:p w14:paraId="07711F32" w14:textId="217A565B" w:rsidR="004B4818" w:rsidRDefault="004B4818" w:rsidP="004B4818">
      <w:pPr>
        <w:pStyle w:val="ListParagraph"/>
        <w:numPr>
          <w:ilvl w:val="1"/>
          <w:numId w:val="40"/>
        </w:numPr>
        <w:tabs>
          <w:tab w:val="left" w:pos="1350"/>
        </w:tabs>
        <w:spacing w:before="0" w:after="200" w:line="276" w:lineRule="auto"/>
        <w:rPr>
          <w:sz w:val="20"/>
        </w:rPr>
      </w:pPr>
      <w:r>
        <w:rPr>
          <w:sz w:val="20"/>
        </w:rPr>
        <w:t xml:space="preserve">Similar to </w:t>
      </w:r>
      <w:r w:rsidR="007E1222">
        <w:rPr>
          <w:sz w:val="20"/>
        </w:rPr>
        <w:t>build</w:t>
      </w:r>
      <w:r>
        <w:rPr>
          <w:sz w:val="20"/>
        </w:rPr>
        <w:t xml:space="preserve"> process, here as well you can add tasks.</w:t>
      </w:r>
    </w:p>
    <w:p w14:paraId="7A4732CE" w14:textId="28BD1AA5" w:rsidR="004B4818" w:rsidRDefault="004B4818" w:rsidP="004B4818">
      <w:pPr>
        <w:pStyle w:val="ListParagraph"/>
        <w:numPr>
          <w:ilvl w:val="2"/>
          <w:numId w:val="40"/>
        </w:numPr>
        <w:tabs>
          <w:tab w:val="left" w:pos="1350"/>
        </w:tabs>
        <w:spacing w:before="0" w:after="200" w:line="276" w:lineRule="auto"/>
        <w:rPr>
          <w:sz w:val="20"/>
        </w:rPr>
      </w:pPr>
      <w:r>
        <w:rPr>
          <w:sz w:val="20"/>
        </w:rPr>
        <w:t>Click “Add Tasks”</w:t>
      </w:r>
    </w:p>
    <w:p w14:paraId="79B406D4" w14:textId="13314F52" w:rsidR="004B4818" w:rsidRDefault="004B4818" w:rsidP="004B4818">
      <w:pPr>
        <w:pStyle w:val="ListParagraph"/>
        <w:numPr>
          <w:ilvl w:val="2"/>
          <w:numId w:val="40"/>
        </w:numPr>
        <w:tabs>
          <w:tab w:val="left" w:pos="1350"/>
        </w:tabs>
        <w:spacing w:before="0" w:after="200" w:line="276" w:lineRule="auto"/>
        <w:rPr>
          <w:sz w:val="20"/>
        </w:rPr>
      </w:pPr>
      <w:r>
        <w:rPr>
          <w:sz w:val="20"/>
        </w:rPr>
        <w:t xml:space="preserve">Select the kind of task you want to perform. Let’s </w:t>
      </w:r>
      <w:r w:rsidR="00DF0749">
        <w:rPr>
          <w:sz w:val="20"/>
        </w:rPr>
        <w:t xml:space="preserve">add </w:t>
      </w:r>
      <w:r>
        <w:rPr>
          <w:sz w:val="20"/>
        </w:rPr>
        <w:t xml:space="preserve"> “</w:t>
      </w:r>
      <w:r w:rsidR="00DF0749">
        <w:rPr>
          <w:sz w:val="20"/>
        </w:rPr>
        <w:t xml:space="preserve">Windows Machine File Copy” </w:t>
      </w:r>
    </w:p>
    <w:p w14:paraId="11E87C35" w14:textId="4F8241E6" w:rsidR="00DF0749" w:rsidRDefault="00DF0749" w:rsidP="004B4818">
      <w:pPr>
        <w:pStyle w:val="ListParagraph"/>
        <w:numPr>
          <w:ilvl w:val="2"/>
          <w:numId w:val="40"/>
        </w:numPr>
        <w:tabs>
          <w:tab w:val="left" w:pos="1350"/>
        </w:tabs>
        <w:spacing w:before="0" w:after="200" w:line="276" w:lineRule="auto"/>
        <w:rPr>
          <w:sz w:val="20"/>
        </w:rPr>
      </w:pPr>
      <w:r>
        <w:rPr>
          <w:sz w:val="20"/>
        </w:rPr>
        <w:t>Source: After the above task is being added, select the build you want to release by clicking on the highlighted button below:</w:t>
      </w:r>
    </w:p>
    <w:p w14:paraId="5D1467BC" w14:textId="71C93622" w:rsidR="00DF0749" w:rsidRDefault="00DF0749" w:rsidP="00DF0749">
      <w:pPr>
        <w:pStyle w:val="ListParagraph"/>
        <w:tabs>
          <w:tab w:val="left" w:pos="1350"/>
        </w:tabs>
        <w:spacing w:before="0" w:after="200" w:line="276" w:lineRule="auto"/>
        <w:ind w:left="2160"/>
        <w:rPr>
          <w:sz w:val="20"/>
        </w:rPr>
      </w:pPr>
      <w:r>
        <w:rPr>
          <w:noProof/>
        </w:rPr>
        <w:drawing>
          <wp:inline distT="0" distB="0" distL="0" distR="0" wp14:anchorId="4F2EAD30" wp14:editId="4CB6E793">
            <wp:extent cx="4552950" cy="695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52950" cy="695325"/>
                    </a:xfrm>
                    <a:prstGeom prst="rect">
                      <a:avLst/>
                    </a:prstGeom>
                  </pic:spPr>
                </pic:pic>
              </a:graphicData>
            </a:graphic>
          </wp:inline>
        </w:drawing>
      </w:r>
    </w:p>
    <w:p w14:paraId="6F23B500" w14:textId="65656EA5" w:rsidR="00DF0749" w:rsidRPr="00DF0749" w:rsidRDefault="00DF0749" w:rsidP="00DF0749">
      <w:pPr>
        <w:pStyle w:val="ListParagraph"/>
        <w:numPr>
          <w:ilvl w:val="2"/>
          <w:numId w:val="40"/>
        </w:numPr>
        <w:tabs>
          <w:tab w:val="left" w:pos="1350"/>
        </w:tabs>
        <w:spacing w:before="0" w:after="200" w:line="276" w:lineRule="auto"/>
        <w:rPr>
          <w:sz w:val="20"/>
        </w:rPr>
      </w:pPr>
      <w:r>
        <w:rPr>
          <w:sz w:val="20"/>
        </w:rPr>
        <w:t xml:space="preserve">Machines: </w:t>
      </w:r>
      <w:r w:rsidR="00406A0E">
        <w:rPr>
          <w:sz w:val="20"/>
        </w:rPr>
        <w:t xml:space="preserve">This would be your server name. </w:t>
      </w:r>
      <w:r>
        <w:rPr>
          <w:sz w:val="20"/>
        </w:rPr>
        <w:t>Similar to build process you can add variables in the release process as well. This is a great feature because if you have multiple tasks you can just define the</w:t>
      </w:r>
      <w:r w:rsidR="00F31A66">
        <w:rPr>
          <w:sz w:val="20"/>
        </w:rPr>
        <w:t xml:space="preserve"> machine names in your variable.</w:t>
      </w:r>
    </w:p>
    <w:p w14:paraId="5326EE9E" w14:textId="27C75B01" w:rsidR="00DF0749" w:rsidRDefault="00406A0E" w:rsidP="00DF0749">
      <w:pPr>
        <w:pStyle w:val="ListParagraph"/>
        <w:numPr>
          <w:ilvl w:val="2"/>
          <w:numId w:val="40"/>
        </w:numPr>
        <w:tabs>
          <w:tab w:val="left" w:pos="1350"/>
        </w:tabs>
        <w:spacing w:before="0" w:after="200" w:line="276" w:lineRule="auto"/>
        <w:rPr>
          <w:sz w:val="20"/>
        </w:rPr>
      </w:pPr>
      <w:r>
        <w:rPr>
          <w:sz w:val="20"/>
        </w:rPr>
        <w:t>Admin Login</w:t>
      </w:r>
      <w:r w:rsidR="00C36368">
        <w:rPr>
          <w:sz w:val="20"/>
        </w:rPr>
        <w:t>: Login ID for the above mentioned machine if applicable.</w:t>
      </w:r>
    </w:p>
    <w:p w14:paraId="380A1856" w14:textId="5FE913F4" w:rsidR="00DF0749" w:rsidRDefault="00DF0749" w:rsidP="00DF0749">
      <w:pPr>
        <w:pStyle w:val="ListParagraph"/>
        <w:numPr>
          <w:ilvl w:val="2"/>
          <w:numId w:val="40"/>
        </w:numPr>
        <w:tabs>
          <w:tab w:val="left" w:pos="1350"/>
        </w:tabs>
        <w:spacing w:before="0" w:after="200" w:line="276" w:lineRule="auto"/>
        <w:rPr>
          <w:sz w:val="20"/>
        </w:rPr>
      </w:pPr>
      <w:r>
        <w:rPr>
          <w:sz w:val="20"/>
        </w:rPr>
        <w:t>Password:</w:t>
      </w:r>
      <w:r w:rsidR="000E0A8C">
        <w:rPr>
          <w:sz w:val="20"/>
        </w:rPr>
        <w:t xml:space="preserve"> Password for the above Login I</w:t>
      </w:r>
      <w:r w:rsidR="00C36368">
        <w:rPr>
          <w:sz w:val="20"/>
        </w:rPr>
        <w:t>d.</w:t>
      </w:r>
    </w:p>
    <w:p w14:paraId="1ED80CB7" w14:textId="2B6930BA" w:rsidR="00DF0749" w:rsidRDefault="00DF0749" w:rsidP="00DF0749">
      <w:pPr>
        <w:pStyle w:val="ListParagraph"/>
        <w:numPr>
          <w:ilvl w:val="2"/>
          <w:numId w:val="40"/>
        </w:numPr>
        <w:tabs>
          <w:tab w:val="left" w:pos="1350"/>
        </w:tabs>
        <w:spacing w:before="0" w:after="200" w:line="276" w:lineRule="auto"/>
        <w:rPr>
          <w:sz w:val="20"/>
        </w:rPr>
      </w:pPr>
      <w:r>
        <w:rPr>
          <w:sz w:val="20"/>
        </w:rPr>
        <w:t>Destination Folder:</w:t>
      </w:r>
      <w:r w:rsidR="00C36368">
        <w:rPr>
          <w:sz w:val="20"/>
        </w:rPr>
        <w:t xml:space="preserve"> Target location where you want to deploy the code.</w:t>
      </w:r>
    </w:p>
    <w:p w14:paraId="4234B86E" w14:textId="7F65DADD" w:rsidR="007E1222" w:rsidRDefault="007E1222" w:rsidP="00DF0749">
      <w:pPr>
        <w:pStyle w:val="ListParagraph"/>
        <w:numPr>
          <w:ilvl w:val="2"/>
          <w:numId w:val="40"/>
        </w:numPr>
        <w:tabs>
          <w:tab w:val="left" w:pos="1350"/>
        </w:tabs>
        <w:spacing w:before="0" w:after="200" w:line="276" w:lineRule="auto"/>
        <w:rPr>
          <w:sz w:val="20"/>
        </w:rPr>
      </w:pPr>
      <w:r>
        <w:rPr>
          <w:sz w:val="20"/>
        </w:rPr>
        <w:t>Advanced Options:</w:t>
      </w:r>
    </w:p>
    <w:p w14:paraId="4F5F35B1" w14:textId="1B6F3734" w:rsidR="007E1222" w:rsidRDefault="000E0A8C" w:rsidP="007E1222">
      <w:pPr>
        <w:pStyle w:val="ListParagraph"/>
        <w:numPr>
          <w:ilvl w:val="3"/>
          <w:numId w:val="40"/>
        </w:numPr>
        <w:tabs>
          <w:tab w:val="left" w:pos="1350"/>
        </w:tabs>
        <w:spacing w:before="0" w:after="200" w:line="276" w:lineRule="auto"/>
        <w:rPr>
          <w:sz w:val="20"/>
        </w:rPr>
      </w:pPr>
      <w:r>
        <w:rPr>
          <w:sz w:val="20"/>
        </w:rPr>
        <w:lastRenderedPageBreak/>
        <w:t xml:space="preserve">Additional Arguments: Use </w:t>
      </w:r>
      <w:proofErr w:type="spellStart"/>
      <w:r>
        <w:rPr>
          <w:sz w:val="20"/>
        </w:rPr>
        <w:t>Roboc</w:t>
      </w:r>
      <w:r w:rsidR="007E1222">
        <w:rPr>
          <w:sz w:val="20"/>
        </w:rPr>
        <w:t>opy</w:t>
      </w:r>
      <w:proofErr w:type="spellEnd"/>
      <w:r w:rsidR="007E1222">
        <w:rPr>
          <w:sz w:val="20"/>
        </w:rPr>
        <w:t xml:space="preserve"> command </w:t>
      </w:r>
      <w:r>
        <w:rPr>
          <w:sz w:val="20"/>
        </w:rPr>
        <w:t>if you</w:t>
      </w:r>
      <w:r w:rsidR="007E1222">
        <w:rPr>
          <w:sz w:val="20"/>
        </w:rPr>
        <w:t xml:space="preserve"> wish to exclude any files/folders. </w:t>
      </w:r>
    </w:p>
    <w:p w14:paraId="61BC1F64" w14:textId="77777777" w:rsidR="007E1222" w:rsidRDefault="007E1222" w:rsidP="007E1222">
      <w:pPr>
        <w:pStyle w:val="ListParagraph"/>
        <w:numPr>
          <w:ilvl w:val="3"/>
          <w:numId w:val="40"/>
        </w:numPr>
        <w:tabs>
          <w:tab w:val="left" w:pos="1350"/>
        </w:tabs>
        <w:spacing w:before="0" w:after="200" w:line="276" w:lineRule="auto"/>
        <w:rPr>
          <w:sz w:val="20"/>
        </w:rPr>
      </w:pPr>
      <w:r>
        <w:rPr>
          <w:sz w:val="20"/>
        </w:rPr>
        <w:t>For example:</w:t>
      </w:r>
    </w:p>
    <w:p w14:paraId="7B943298" w14:textId="2C12F2C0" w:rsidR="007E1222" w:rsidRDefault="007E1222" w:rsidP="007E1222">
      <w:pPr>
        <w:pStyle w:val="ListParagraph"/>
        <w:numPr>
          <w:ilvl w:val="4"/>
          <w:numId w:val="40"/>
        </w:numPr>
        <w:tabs>
          <w:tab w:val="left" w:pos="1350"/>
        </w:tabs>
        <w:spacing w:before="0" w:after="200" w:line="276" w:lineRule="auto"/>
        <w:rPr>
          <w:sz w:val="20"/>
        </w:rPr>
      </w:pPr>
      <w:r>
        <w:rPr>
          <w:sz w:val="20"/>
        </w:rPr>
        <w:t>To exclude single file: /</w:t>
      </w:r>
      <w:proofErr w:type="spellStart"/>
      <w:r>
        <w:rPr>
          <w:sz w:val="20"/>
        </w:rPr>
        <w:t>xf</w:t>
      </w:r>
      <w:proofErr w:type="spellEnd"/>
      <w:r>
        <w:rPr>
          <w:sz w:val="20"/>
        </w:rPr>
        <w:t xml:space="preserve"> </w:t>
      </w:r>
      <w:proofErr w:type="spellStart"/>
      <w:r>
        <w:rPr>
          <w:sz w:val="20"/>
        </w:rPr>
        <w:t>Web.config</w:t>
      </w:r>
      <w:proofErr w:type="spellEnd"/>
    </w:p>
    <w:p w14:paraId="092ACA69" w14:textId="44B65257" w:rsidR="00311319" w:rsidRDefault="007E1222" w:rsidP="00311319">
      <w:pPr>
        <w:pStyle w:val="ListParagraph"/>
        <w:numPr>
          <w:ilvl w:val="4"/>
          <w:numId w:val="40"/>
        </w:numPr>
        <w:tabs>
          <w:tab w:val="left" w:pos="1350"/>
        </w:tabs>
        <w:spacing w:before="0" w:after="200" w:line="276" w:lineRule="auto"/>
        <w:rPr>
          <w:sz w:val="20"/>
        </w:rPr>
      </w:pPr>
      <w:r>
        <w:rPr>
          <w:sz w:val="20"/>
        </w:rPr>
        <w:t>To exclude a folder: /</w:t>
      </w:r>
      <w:proofErr w:type="spellStart"/>
      <w:r>
        <w:rPr>
          <w:sz w:val="20"/>
        </w:rPr>
        <w:t>xd</w:t>
      </w:r>
      <w:proofErr w:type="spellEnd"/>
      <w:r>
        <w:rPr>
          <w:sz w:val="20"/>
        </w:rPr>
        <w:t xml:space="preserve"> JavaScript</w:t>
      </w:r>
    </w:p>
    <w:p w14:paraId="6B5331E5" w14:textId="78B31B95" w:rsidR="000E0A8C" w:rsidRPr="000E0A8C" w:rsidRDefault="00311319" w:rsidP="000E0A8C">
      <w:pPr>
        <w:pStyle w:val="ListParagraph"/>
        <w:numPr>
          <w:ilvl w:val="2"/>
          <w:numId w:val="40"/>
        </w:numPr>
        <w:tabs>
          <w:tab w:val="left" w:pos="1350"/>
        </w:tabs>
        <w:spacing w:before="0" w:after="200" w:line="276" w:lineRule="auto"/>
        <w:rPr>
          <w:sz w:val="20"/>
        </w:rPr>
      </w:pPr>
      <w:r>
        <w:rPr>
          <w:sz w:val="20"/>
        </w:rPr>
        <w:t>Release Configuration should look something like this:</w:t>
      </w:r>
    </w:p>
    <w:p w14:paraId="0615E988" w14:textId="3B2466A3" w:rsidR="00311319" w:rsidRDefault="00311319" w:rsidP="00311319">
      <w:pPr>
        <w:pStyle w:val="ListParagraph"/>
        <w:tabs>
          <w:tab w:val="left" w:pos="1350"/>
        </w:tabs>
        <w:spacing w:before="0" w:after="200" w:line="276" w:lineRule="auto"/>
        <w:ind w:left="2160"/>
        <w:rPr>
          <w:sz w:val="20"/>
        </w:rPr>
      </w:pPr>
      <w:r>
        <w:rPr>
          <w:noProof/>
        </w:rPr>
        <w:drawing>
          <wp:inline distT="0" distB="0" distL="0" distR="0" wp14:anchorId="7E824324" wp14:editId="1546DCED">
            <wp:extent cx="4094480" cy="4578146"/>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097262" cy="4581256"/>
                    </a:xfrm>
                    <a:prstGeom prst="rect">
                      <a:avLst/>
                    </a:prstGeom>
                  </pic:spPr>
                </pic:pic>
              </a:graphicData>
            </a:graphic>
          </wp:inline>
        </w:drawing>
      </w:r>
    </w:p>
    <w:p w14:paraId="55D8797D" w14:textId="77777777" w:rsidR="00311319" w:rsidRDefault="00311319" w:rsidP="00311319">
      <w:pPr>
        <w:pStyle w:val="ListParagraph"/>
        <w:tabs>
          <w:tab w:val="left" w:pos="1350"/>
        </w:tabs>
        <w:spacing w:before="0" w:after="200" w:line="276" w:lineRule="auto"/>
        <w:ind w:left="2160"/>
        <w:rPr>
          <w:sz w:val="20"/>
        </w:rPr>
      </w:pPr>
    </w:p>
    <w:p w14:paraId="0234EA0B" w14:textId="0C2F4DDC" w:rsidR="001E2CF3" w:rsidRPr="001E2CF3" w:rsidRDefault="001E2CF3" w:rsidP="001E2CF3">
      <w:pPr>
        <w:pStyle w:val="ListParagraph"/>
        <w:numPr>
          <w:ilvl w:val="2"/>
          <w:numId w:val="40"/>
        </w:numPr>
        <w:tabs>
          <w:tab w:val="left" w:pos="1350"/>
        </w:tabs>
        <w:spacing w:before="0" w:after="200" w:line="276" w:lineRule="auto"/>
        <w:rPr>
          <w:sz w:val="20"/>
        </w:rPr>
      </w:pPr>
      <w:r>
        <w:rPr>
          <w:sz w:val="20"/>
        </w:rPr>
        <w:t>If you want to release the code to multiple, you can achieve that by creating multiple tasks with similar configuration, but different destination folder.</w:t>
      </w:r>
    </w:p>
    <w:p w14:paraId="27548C96" w14:textId="3F520CE3" w:rsidR="00311319" w:rsidRDefault="001E2CF3" w:rsidP="001E2CF3">
      <w:pPr>
        <w:pStyle w:val="ListParagraph"/>
        <w:numPr>
          <w:ilvl w:val="2"/>
          <w:numId w:val="40"/>
        </w:numPr>
        <w:tabs>
          <w:tab w:val="left" w:pos="1350"/>
        </w:tabs>
        <w:spacing w:before="0" w:after="200" w:line="276" w:lineRule="auto"/>
        <w:rPr>
          <w:sz w:val="20"/>
        </w:rPr>
      </w:pPr>
      <w:r>
        <w:rPr>
          <w:sz w:val="20"/>
        </w:rPr>
        <w:t>Releasing to a multiple environment, example DEV, QA and PROD:</w:t>
      </w:r>
    </w:p>
    <w:p w14:paraId="660BC5B0" w14:textId="3948BD18" w:rsidR="001E2CF3" w:rsidRDefault="001E2CF3" w:rsidP="001E2CF3">
      <w:pPr>
        <w:pStyle w:val="ListParagraph"/>
        <w:numPr>
          <w:ilvl w:val="3"/>
          <w:numId w:val="40"/>
        </w:numPr>
        <w:tabs>
          <w:tab w:val="left" w:pos="1350"/>
        </w:tabs>
        <w:spacing w:before="0" w:after="200" w:line="276" w:lineRule="auto"/>
        <w:rPr>
          <w:sz w:val="20"/>
        </w:rPr>
      </w:pPr>
      <w:r>
        <w:rPr>
          <w:sz w:val="20"/>
        </w:rPr>
        <w:t xml:space="preserve">Once we set up </w:t>
      </w:r>
      <w:proofErr w:type="spellStart"/>
      <w:r>
        <w:rPr>
          <w:sz w:val="20"/>
        </w:rPr>
        <w:t>Dev</w:t>
      </w:r>
      <w:proofErr w:type="spellEnd"/>
      <w:r>
        <w:rPr>
          <w:sz w:val="20"/>
        </w:rPr>
        <w:t xml:space="preserve"> Environment, we can copy the same configuration to the other environments as we</w:t>
      </w:r>
      <w:r w:rsidR="009D7E8F">
        <w:rPr>
          <w:sz w:val="20"/>
        </w:rPr>
        <w:t>ll. You can create a new environment from scratch by Clicking on ‘Add environments’ button and following the same method as mentioned above as well.</w:t>
      </w:r>
    </w:p>
    <w:p w14:paraId="0A241909" w14:textId="0A254B0E" w:rsidR="001E2CF3" w:rsidRDefault="001E2CF3" w:rsidP="001E2CF3">
      <w:pPr>
        <w:pStyle w:val="ListParagraph"/>
        <w:numPr>
          <w:ilvl w:val="3"/>
          <w:numId w:val="40"/>
        </w:numPr>
        <w:tabs>
          <w:tab w:val="left" w:pos="1350"/>
        </w:tabs>
        <w:spacing w:before="0" w:after="200" w:line="276" w:lineRule="auto"/>
        <w:rPr>
          <w:sz w:val="20"/>
        </w:rPr>
      </w:pPr>
      <w:r>
        <w:rPr>
          <w:sz w:val="20"/>
        </w:rPr>
        <w:t>As highlighted below, c</w:t>
      </w:r>
      <w:r w:rsidR="009D7E8F">
        <w:rPr>
          <w:sz w:val="20"/>
        </w:rPr>
        <w:t xml:space="preserve">lick on the three dotted button </w:t>
      </w:r>
      <w:r>
        <w:rPr>
          <w:sz w:val="20"/>
        </w:rPr>
        <w:t>next to an environment already created.</w:t>
      </w:r>
    </w:p>
    <w:p w14:paraId="3044363C" w14:textId="1AFE603C" w:rsidR="009D7E8F" w:rsidRDefault="009D7E8F" w:rsidP="009D7E8F">
      <w:pPr>
        <w:pStyle w:val="ListParagraph"/>
        <w:numPr>
          <w:ilvl w:val="3"/>
          <w:numId w:val="40"/>
        </w:numPr>
        <w:tabs>
          <w:tab w:val="left" w:pos="1350"/>
        </w:tabs>
        <w:spacing w:before="0" w:after="200" w:line="276" w:lineRule="auto"/>
        <w:rPr>
          <w:sz w:val="20"/>
        </w:rPr>
      </w:pPr>
      <w:r>
        <w:rPr>
          <w:sz w:val="20"/>
        </w:rPr>
        <w:t>Then select ‘Clone Environment’, this will create a duplicate environment.</w:t>
      </w:r>
    </w:p>
    <w:p w14:paraId="2DDD39C7" w14:textId="574CA397" w:rsidR="009D7E8F" w:rsidRPr="009D7E8F" w:rsidRDefault="009D7E8F" w:rsidP="009D7E8F">
      <w:pPr>
        <w:pStyle w:val="ListParagraph"/>
        <w:numPr>
          <w:ilvl w:val="3"/>
          <w:numId w:val="40"/>
        </w:numPr>
        <w:tabs>
          <w:tab w:val="left" w:pos="1350"/>
        </w:tabs>
        <w:spacing w:before="0" w:after="200" w:line="276" w:lineRule="auto"/>
        <w:rPr>
          <w:sz w:val="20"/>
        </w:rPr>
      </w:pPr>
      <w:r>
        <w:rPr>
          <w:sz w:val="20"/>
        </w:rPr>
        <w:t>Once this is done you can go ahead and edit the configurations of the duplicated environment.</w:t>
      </w:r>
    </w:p>
    <w:p w14:paraId="322CAC3A" w14:textId="770E1A9F" w:rsidR="009D7E8F" w:rsidRDefault="001E2CF3" w:rsidP="009D7E8F">
      <w:pPr>
        <w:pStyle w:val="ListParagraph"/>
        <w:tabs>
          <w:tab w:val="left" w:pos="1350"/>
        </w:tabs>
        <w:spacing w:before="0" w:after="200" w:line="276" w:lineRule="auto"/>
        <w:ind w:left="2880"/>
        <w:rPr>
          <w:sz w:val="20"/>
        </w:rPr>
      </w:pPr>
      <w:r>
        <w:rPr>
          <w:noProof/>
        </w:rPr>
        <w:lastRenderedPageBreak/>
        <w:drawing>
          <wp:inline distT="0" distB="0" distL="0" distR="0" wp14:anchorId="32734099" wp14:editId="0A81EE40">
            <wp:extent cx="3248025" cy="3276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248025" cy="3276600"/>
                    </a:xfrm>
                    <a:prstGeom prst="rect">
                      <a:avLst/>
                    </a:prstGeom>
                  </pic:spPr>
                </pic:pic>
              </a:graphicData>
            </a:graphic>
          </wp:inline>
        </w:drawing>
      </w:r>
    </w:p>
    <w:p w14:paraId="60D319FA" w14:textId="73433459" w:rsidR="009D7E8F" w:rsidRDefault="009D7E8F" w:rsidP="009D7E8F">
      <w:pPr>
        <w:pStyle w:val="ListParagraph"/>
        <w:numPr>
          <w:ilvl w:val="2"/>
          <w:numId w:val="40"/>
        </w:numPr>
        <w:tabs>
          <w:tab w:val="left" w:pos="1350"/>
        </w:tabs>
        <w:spacing w:before="0" w:after="200" w:line="276" w:lineRule="auto"/>
        <w:rPr>
          <w:sz w:val="20"/>
        </w:rPr>
      </w:pPr>
      <w:r w:rsidRPr="009D7E8F">
        <w:rPr>
          <w:sz w:val="20"/>
          <w:u w:val="single"/>
        </w:rPr>
        <w:t>Assign approvers</w:t>
      </w:r>
      <w:r>
        <w:rPr>
          <w:sz w:val="20"/>
        </w:rPr>
        <w:t>: You can also assign pre-deployment and post-deployment approvers. Click on the ‘Assign approvers’ option as you can see as the first option in the snapshot above. The following configuration popup modal will be displayed:</w:t>
      </w:r>
    </w:p>
    <w:p w14:paraId="3C7DF4E3" w14:textId="47288680" w:rsidR="009D7E8F" w:rsidRDefault="009D7E8F" w:rsidP="009D7E8F">
      <w:pPr>
        <w:pStyle w:val="ListParagraph"/>
        <w:tabs>
          <w:tab w:val="left" w:pos="1350"/>
        </w:tabs>
        <w:spacing w:before="0" w:after="200" w:line="276" w:lineRule="auto"/>
        <w:ind w:left="2160"/>
        <w:rPr>
          <w:sz w:val="20"/>
        </w:rPr>
      </w:pPr>
      <w:r>
        <w:rPr>
          <w:noProof/>
        </w:rPr>
        <w:drawing>
          <wp:inline distT="0" distB="0" distL="0" distR="0" wp14:anchorId="6FC7A529" wp14:editId="792C8883">
            <wp:extent cx="5069564" cy="41656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069564" cy="4165600"/>
                    </a:xfrm>
                    <a:prstGeom prst="rect">
                      <a:avLst/>
                    </a:prstGeom>
                  </pic:spPr>
                </pic:pic>
              </a:graphicData>
            </a:graphic>
          </wp:inline>
        </w:drawing>
      </w:r>
    </w:p>
    <w:p w14:paraId="78BCB4C3" w14:textId="15155558" w:rsidR="009D7E8F" w:rsidRPr="0024194C" w:rsidRDefault="009D7E8F" w:rsidP="009D7E8F">
      <w:pPr>
        <w:pStyle w:val="ListParagraph"/>
        <w:numPr>
          <w:ilvl w:val="2"/>
          <w:numId w:val="40"/>
        </w:numPr>
        <w:tabs>
          <w:tab w:val="left" w:pos="1350"/>
        </w:tabs>
        <w:spacing w:before="0" w:after="200" w:line="276" w:lineRule="auto"/>
        <w:rPr>
          <w:i/>
          <w:sz w:val="20"/>
        </w:rPr>
      </w:pPr>
      <w:r>
        <w:rPr>
          <w:sz w:val="20"/>
        </w:rPr>
        <w:lastRenderedPageBreak/>
        <w:t>Let’s go ahead and release this build.</w:t>
      </w:r>
      <w:r w:rsidR="0024194C">
        <w:rPr>
          <w:i/>
          <w:sz w:val="20"/>
        </w:rPr>
        <w:t xml:space="preserve"> </w:t>
      </w:r>
      <w:r w:rsidR="0024194C">
        <w:rPr>
          <w:sz w:val="20"/>
        </w:rPr>
        <w:t>Click on ‘Create Release’ button as shown below</w:t>
      </w:r>
    </w:p>
    <w:p w14:paraId="3D18A97A" w14:textId="6C1AC4B5" w:rsidR="0024194C" w:rsidRDefault="0024194C" w:rsidP="0024194C">
      <w:pPr>
        <w:pStyle w:val="ListParagraph"/>
        <w:tabs>
          <w:tab w:val="left" w:pos="1350"/>
        </w:tabs>
        <w:spacing w:before="0" w:after="200" w:line="276" w:lineRule="auto"/>
        <w:ind w:left="2160"/>
        <w:rPr>
          <w:i/>
          <w:sz w:val="20"/>
        </w:rPr>
      </w:pPr>
      <w:r>
        <w:rPr>
          <w:noProof/>
        </w:rPr>
        <w:drawing>
          <wp:inline distT="0" distB="0" distL="0" distR="0" wp14:anchorId="59F95022" wp14:editId="4C841645">
            <wp:extent cx="1466850" cy="1257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466850" cy="1257300"/>
                    </a:xfrm>
                    <a:prstGeom prst="rect">
                      <a:avLst/>
                    </a:prstGeom>
                  </pic:spPr>
                </pic:pic>
              </a:graphicData>
            </a:graphic>
          </wp:inline>
        </w:drawing>
      </w:r>
    </w:p>
    <w:p w14:paraId="6E77CA49" w14:textId="0B6DC02B" w:rsidR="0024194C" w:rsidRPr="00ED1AB3" w:rsidRDefault="0024194C" w:rsidP="0024194C">
      <w:pPr>
        <w:pStyle w:val="ListParagraph"/>
        <w:numPr>
          <w:ilvl w:val="2"/>
          <w:numId w:val="40"/>
        </w:numPr>
        <w:tabs>
          <w:tab w:val="left" w:pos="1350"/>
        </w:tabs>
        <w:spacing w:before="0" w:after="200" w:line="276" w:lineRule="auto"/>
        <w:rPr>
          <w:i/>
          <w:sz w:val="20"/>
        </w:rPr>
      </w:pPr>
      <w:r>
        <w:rPr>
          <w:sz w:val="20"/>
        </w:rPr>
        <w:t>A pop up will be displayed, select the successful build you want to release, Click ‘Create’ button</w:t>
      </w:r>
      <w:r w:rsidR="00ED1AB3">
        <w:rPr>
          <w:sz w:val="20"/>
        </w:rPr>
        <w:t>.</w:t>
      </w:r>
    </w:p>
    <w:p w14:paraId="0C71F283" w14:textId="109E9F09" w:rsidR="00ED1AB3" w:rsidRPr="00ED1AB3" w:rsidRDefault="00ED1AB3" w:rsidP="0024194C">
      <w:pPr>
        <w:pStyle w:val="ListParagraph"/>
        <w:numPr>
          <w:ilvl w:val="2"/>
          <w:numId w:val="40"/>
        </w:numPr>
        <w:tabs>
          <w:tab w:val="left" w:pos="1350"/>
        </w:tabs>
        <w:spacing w:before="0" w:after="200" w:line="276" w:lineRule="auto"/>
        <w:rPr>
          <w:i/>
          <w:sz w:val="20"/>
        </w:rPr>
      </w:pPr>
      <w:r>
        <w:rPr>
          <w:sz w:val="20"/>
        </w:rPr>
        <w:t>A notification will be displayed that new release has been created as shown below:</w:t>
      </w:r>
    </w:p>
    <w:p w14:paraId="5FF0BA09" w14:textId="362D211E" w:rsidR="00ED1AB3" w:rsidRPr="00ED1AB3" w:rsidRDefault="00ED1AB3" w:rsidP="00ED1AB3">
      <w:pPr>
        <w:pStyle w:val="ListParagraph"/>
        <w:tabs>
          <w:tab w:val="left" w:pos="1350"/>
        </w:tabs>
        <w:spacing w:before="0" w:after="200" w:line="276" w:lineRule="auto"/>
        <w:ind w:left="2160"/>
        <w:rPr>
          <w:i/>
          <w:sz w:val="20"/>
        </w:rPr>
      </w:pPr>
      <w:r>
        <w:rPr>
          <w:sz w:val="20"/>
        </w:rPr>
        <w:t>[Click on the release id to view the log, for example “</w:t>
      </w:r>
      <w:r w:rsidRPr="00ED1AB3">
        <w:rPr>
          <w:color w:val="1F497D" w:themeColor="text2"/>
          <w:sz w:val="20"/>
        </w:rPr>
        <w:t>Release-6</w:t>
      </w:r>
      <w:r>
        <w:rPr>
          <w:sz w:val="20"/>
        </w:rPr>
        <w:t>” as shown below].</w:t>
      </w:r>
    </w:p>
    <w:p w14:paraId="0E7098B2" w14:textId="7787E948" w:rsidR="00ED1AB3" w:rsidRDefault="00ED1AB3" w:rsidP="00ED1AB3">
      <w:pPr>
        <w:pStyle w:val="ListParagraph"/>
        <w:tabs>
          <w:tab w:val="left" w:pos="1350"/>
        </w:tabs>
        <w:spacing w:before="0" w:after="200" w:line="276" w:lineRule="auto"/>
        <w:ind w:left="2160"/>
        <w:rPr>
          <w:i/>
          <w:sz w:val="20"/>
        </w:rPr>
      </w:pPr>
      <w:r>
        <w:rPr>
          <w:noProof/>
        </w:rPr>
        <w:drawing>
          <wp:inline distT="0" distB="0" distL="0" distR="0" wp14:anchorId="340D6877" wp14:editId="016D7A12">
            <wp:extent cx="3371850" cy="1152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371850" cy="1152525"/>
                    </a:xfrm>
                    <a:prstGeom prst="rect">
                      <a:avLst/>
                    </a:prstGeom>
                  </pic:spPr>
                </pic:pic>
              </a:graphicData>
            </a:graphic>
          </wp:inline>
        </w:drawing>
      </w:r>
    </w:p>
    <w:p w14:paraId="7C5C427A" w14:textId="0C9113DA" w:rsidR="00ED1AB3" w:rsidRDefault="00ED1AB3" w:rsidP="00ED1AB3">
      <w:pPr>
        <w:pStyle w:val="ListParagraph"/>
        <w:numPr>
          <w:ilvl w:val="2"/>
          <w:numId w:val="40"/>
        </w:numPr>
        <w:tabs>
          <w:tab w:val="left" w:pos="1350"/>
        </w:tabs>
        <w:spacing w:before="0" w:after="200" w:line="276" w:lineRule="auto"/>
        <w:rPr>
          <w:sz w:val="20"/>
        </w:rPr>
      </w:pPr>
      <w:r>
        <w:rPr>
          <w:sz w:val="20"/>
        </w:rPr>
        <w:t xml:space="preserve">You’ll land into the summary section, </w:t>
      </w:r>
      <w:r w:rsidR="00A21CE5">
        <w:rPr>
          <w:sz w:val="20"/>
        </w:rPr>
        <w:t>click on the Deploy dropdown button and choose where you want to deploy the code.</w:t>
      </w:r>
    </w:p>
    <w:p w14:paraId="127A70BB" w14:textId="5A442CF2" w:rsidR="00ED1AB3" w:rsidRDefault="00A21CE5" w:rsidP="00ED1AB3">
      <w:pPr>
        <w:pStyle w:val="ListParagraph"/>
        <w:tabs>
          <w:tab w:val="left" w:pos="1350"/>
        </w:tabs>
        <w:spacing w:before="0" w:after="200" w:line="276" w:lineRule="auto"/>
        <w:ind w:left="2160"/>
        <w:rPr>
          <w:sz w:val="20"/>
        </w:rPr>
      </w:pPr>
      <w:r>
        <w:rPr>
          <w:noProof/>
        </w:rPr>
        <w:drawing>
          <wp:inline distT="0" distB="0" distL="0" distR="0" wp14:anchorId="047D1E41" wp14:editId="4EFE4B06">
            <wp:extent cx="2819400" cy="15049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819400" cy="1504950"/>
                    </a:xfrm>
                    <a:prstGeom prst="rect">
                      <a:avLst/>
                    </a:prstGeom>
                  </pic:spPr>
                </pic:pic>
              </a:graphicData>
            </a:graphic>
          </wp:inline>
        </w:drawing>
      </w:r>
    </w:p>
    <w:p w14:paraId="5E3C3711" w14:textId="77777777" w:rsidR="00A21CE5" w:rsidRDefault="00A21CE5" w:rsidP="00ED1AB3">
      <w:pPr>
        <w:pStyle w:val="ListParagraph"/>
        <w:tabs>
          <w:tab w:val="left" w:pos="1350"/>
        </w:tabs>
        <w:spacing w:before="0" w:after="200" w:line="276" w:lineRule="auto"/>
        <w:ind w:left="2160"/>
        <w:rPr>
          <w:sz w:val="20"/>
        </w:rPr>
      </w:pPr>
    </w:p>
    <w:p w14:paraId="34B35089" w14:textId="57265171" w:rsidR="00A21CE5" w:rsidRDefault="00A21CE5" w:rsidP="00ED1AB3">
      <w:pPr>
        <w:pStyle w:val="ListParagraph"/>
        <w:tabs>
          <w:tab w:val="left" w:pos="1350"/>
        </w:tabs>
        <w:spacing w:before="0" w:after="200" w:line="276" w:lineRule="auto"/>
        <w:ind w:left="2160"/>
        <w:rPr>
          <w:sz w:val="20"/>
        </w:rPr>
      </w:pPr>
      <w:r>
        <w:rPr>
          <w:sz w:val="20"/>
        </w:rPr>
        <w:t>Once you deploy</w:t>
      </w:r>
      <w:r w:rsidR="00284A73">
        <w:rPr>
          <w:sz w:val="20"/>
        </w:rPr>
        <w:t>, “Deployment S</w:t>
      </w:r>
      <w:r>
        <w:rPr>
          <w:sz w:val="20"/>
        </w:rPr>
        <w:t>tatus</w:t>
      </w:r>
      <w:r w:rsidR="00284A73">
        <w:rPr>
          <w:sz w:val="20"/>
        </w:rPr>
        <w:t>”</w:t>
      </w:r>
      <w:r>
        <w:rPr>
          <w:sz w:val="20"/>
        </w:rPr>
        <w:t xml:space="preserve"> changes to “In Progress” of the selected environment:</w:t>
      </w:r>
    </w:p>
    <w:p w14:paraId="4D98886B" w14:textId="344D74AF" w:rsidR="00A21CE5" w:rsidRDefault="00A21CE5" w:rsidP="00ED1AB3">
      <w:pPr>
        <w:pStyle w:val="ListParagraph"/>
        <w:tabs>
          <w:tab w:val="left" w:pos="1350"/>
        </w:tabs>
        <w:spacing w:before="0" w:after="200" w:line="276" w:lineRule="auto"/>
        <w:ind w:left="2160"/>
        <w:rPr>
          <w:sz w:val="20"/>
        </w:rPr>
      </w:pPr>
      <w:r>
        <w:rPr>
          <w:noProof/>
        </w:rPr>
        <w:drawing>
          <wp:inline distT="0" distB="0" distL="0" distR="0" wp14:anchorId="1A8235D8" wp14:editId="105851E6">
            <wp:extent cx="4486275" cy="155257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486275" cy="1552575"/>
                    </a:xfrm>
                    <a:prstGeom prst="rect">
                      <a:avLst/>
                    </a:prstGeom>
                  </pic:spPr>
                </pic:pic>
              </a:graphicData>
            </a:graphic>
          </wp:inline>
        </w:drawing>
      </w:r>
    </w:p>
    <w:p w14:paraId="274AA166" w14:textId="1D3B0B36" w:rsidR="00A21CE5" w:rsidRPr="00ED1AB3" w:rsidRDefault="00A21CE5" w:rsidP="00A21CE5">
      <w:pPr>
        <w:pStyle w:val="ListParagraph"/>
        <w:numPr>
          <w:ilvl w:val="2"/>
          <w:numId w:val="40"/>
        </w:numPr>
        <w:tabs>
          <w:tab w:val="left" w:pos="1350"/>
        </w:tabs>
        <w:spacing w:before="0" w:after="200" w:line="276" w:lineRule="auto"/>
        <w:rPr>
          <w:sz w:val="20"/>
        </w:rPr>
      </w:pPr>
      <w:r>
        <w:rPr>
          <w:sz w:val="20"/>
        </w:rPr>
        <w:t>Click on “Logs” to view step by step process of the deployment.</w:t>
      </w:r>
    </w:p>
    <w:sectPr w:rsidR="00A21CE5" w:rsidRPr="00ED1AB3" w:rsidSect="00CF5372">
      <w:footerReference w:type="default" r:id="rId38"/>
      <w:pgSz w:w="12240" w:h="15840" w:code="1"/>
      <w:pgMar w:top="1800" w:right="1008" w:bottom="1440" w:left="1008" w:header="288" w:footer="288" w:gutter="0"/>
      <w:pgNumType w:start="1"/>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98638" w14:textId="77777777" w:rsidR="000E0A8C" w:rsidRDefault="000E0A8C">
      <w:r>
        <w:separator/>
      </w:r>
    </w:p>
  </w:endnote>
  <w:endnote w:type="continuationSeparator" w:id="0">
    <w:p w14:paraId="7E398639" w14:textId="77777777" w:rsidR="000E0A8C" w:rsidRDefault="000E0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9863D" w14:textId="77777777" w:rsidR="000E0A8C" w:rsidRPr="00CE46AD" w:rsidRDefault="000E0A8C" w:rsidP="00CE46AD">
    <w:pPr>
      <w:pStyle w:val="DOTFooter"/>
    </w:pPr>
    <w:r w:rsidRPr="0035192D">
      <w:t xml:space="preserve">NYC-DOT                               Project Charter – </w:t>
    </w:r>
    <w:proofErr w:type="spellStart"/>
    <w:r w:rsidRPr="0035192D">
      <w:t>PerMS</w:t>
    </w:r>
    <w:proofErr w:type="spellEnd"/>
    <w:r>
      <w:t xml:space="preserve">  </w:t>
    </w:r>
    <w:r w:rsidRPr="0035192D">
      <w:t xml:space="preserve">                                     Page </w:t>
    </w:r>
    <w:r w:rsidRPr="0035192D">
      <w:fldChar w:fldCharType="begin"/>
    </w:r>
    <w:r w:rsidRPr="0035192D">
      <w:instrText xml:space="preserve"> PAGE   \* MERGEFORMAT </w:instrText>
    </w:r>
    <w:r w:rsidRPr="0035192D">
      <w:fldChar w:fldCharType="separate"/>
    </w:r>
    <w:r>
      <w:rPr>
        <w:noProof/>
      </w:rPr>
      <w:t>i</w:t>
    </w:r>
    <w:r w:rsidRPr="0035192D">
      <w:rPr>
        <w:noProof/>
      </w:rPr>
      <w:fldChar w:fldCharType="end"/>
    </w:r>
    <w:r w:rsidRPr="0035192D">
      <w:rPr>
        <w:noProof/>
      </w:rPr>
      <w:br/>
    </w:r>
    <w:r w:rsidRPr="0035192D">
      <w:rPr>
        <w:color w:val="C00000"/>
      </w:rPr>
      <w:t>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5719102"/>
      <w:docPartObj>
        <w:docPartGallery w:val="Page Numbers (Bottom of Page)"/>
        <w:docPartUnique/>
      </w:docPartObj>
    </w:sdtPr>
    <w:sdtEndPr>
      <w:rPr>
        <w:rFonts w:ascii="Verdana" w:hAnsi="Verdana"/>
        <w:sz w:val="16"/>
        <w:szCs w:val="16"/>
      </w:rPr>
    </w:sdtEndPr>
    <w:sdtContent>
      <w:sdt>
        <w:sdtPr>
          <w:rPr>
            <w:sz w:val="13"/>
            <w:szCs w:val="13"/>
          </w:rPr>
          <w:id w:val="-2132852176"/>
          <w:docPartObj>
            <w:docPartGallery w:val="Page Numbers (Top of Page)"/>
            <w:docPartUnique/>
          </w:docPartObj>
        </w:sdtPr>
        <w:sdtEndPr>
          <w:rPr>
            <w:rFonts w:ascii="Verdana" w:hAnsi="Verdana"/>
            <w:sz w:val="16"/>
            <w:szCs w:val="16"/>
          </w:rPr>
        </w:sdtEndPr>
        <w:sdtContent>
          <w:p w14:paraId="1AAA3A04" w14:textId="77777777" w:rsidR="000E0A8C" w:rsidRDefault="000E0A8C" w:rsidP="0008519B">
            <w:pPr>
              <w:pStyle w:val="Footer"/>
              <w:rPr>
                <w:rFonts w:ascii="Verdana" w:hAnsi="Verdana"/>
                <w:sz w:val="16"/>
                <w:szCs w:val="16"/>
              </w:rPr>
            </w:pPr>
            <w:r>
              <w:rPr>
                <w:rFonts w:ascii="Verdana" w:hAnsi="Verdana"/>
                <w:sz w:val="13"/>
                <w:szCs w:val="13"/>
              </w:rPr>
              <w:t xml:space="preserve"> </w:t>
            </w:r>
            <w:r w:rsidRPr="008D2AFA">
              <w:rPr>
                <w:rFonts w:ascii="Verdana" w:hAnsi="Verdana"/>
                <w:sz w:val="16"/>
                <w:szCs w:val="16"/>
              </w:rPr>
              <w:t xml:space="preserve">NYC-DOT - Confidential  </w:t>
            </w:r>
            <w:r>
              <w:rPr>
                <w:rFonts w:ascii="Verdana" w:hAnsi="Verdana"/>
                <w:sz w:val="16"/>
                <w:szCs w:val="16"/>
              </w:rPr>
              <w:t xml:space="preserve">  </w:t>
            </w:r>
            <w:r w:rsidRPr="008D2AFA">
              <w:rPr>
                <w:rFonts w:ascii="Verdana" w:hAnsi="Verdana"/>
                <w:sz w:val="16"/>
                <w:szCs w:val="16"/>
              </w:rPr>
              <w:t xml:space="preserve"> </w:t>
            </w:r>
            <w:r>
              <w:rPr>
                <w:rFonts w:ascii="Verdana" w:hAnsi="Verdana"/>
                <w:sz w:val="16"/>
                <w:szCs w:val="16"/>
              </w:rPr>
              <w:t xml:space="preserve">                            TFS Build and Release Guide</w:t>
            </w:r>
            <w:r>
              <w:rPr>
                <w:rFonts w:ascii="Verdana" w:hAnsi="Verdana"/>
                <w:sz w:val="16"/>
                <w:szCs w:val="16"/>
              </w:rPr>
              <w:tab/>
            </w:r>
            <w:r>
              <w:rPr>
                <w:rFonts w:ascii="Verdana" w:hAnsi="Verdana"/>
                <w:sz w:val="16"/>
                <w:szCs w:val="16"/>
              </w:rPr>
              <w:tab/>
            </w:r>
            <w:r w:rsidRPr="008D2AFA">
              <w:rPr>
                <w:rFonts w:ascii="Verdana" w:hAnsi="Verdana"/>
                <w:sz w:val="16"/>
                <w:szCs w:val="16"/>
              </w:rPr>
              <w:t xml:space="preserve">Page </w:t>
            </w:r>
            <w:r w:rsidRPr="008D2AFA">
              <w:rPr>
                <w:rFonts w:ascii="Verdana" w:hAnsi="Verdana"/>
                <w:b/>
                <w:bCs/>
                <w:sz w:val="16"/>
                <w:szCs w:val="16"/>
              </w:rPr>
              <w:fldChar w:fldCharType="begin"/>
            </w:r>
            <w:r w:rsidRPr="008D2AFA">
              <w:rPr>
                <w:rFonts w:ascii="Verdana" w:hAnsi="Verdana"/>
                <w:b/>
                <w:bCs/>
                <w:sz w:val="16"/>
                <w:szCs w:val="16"/>
              </w:rPr>
              <w:instrText xml:space="preserve"> PAGE </w:instrText>
            </w:r>
            <w:r w:rsidRPr="008D2AFA">
              <w:rPr>
                <w:rFonts w:ascii="Verdana" w:hAnsi="Verdana"/>
                <w:b/>
                <w:bCs/>
                <w:sz w:val="16"/>
                <w:szCs w:val="16"/>
              </w:rPr>
              <w:fldChar w:fldCharType="separate"/>
            </w:r>
            <w:r w:rsidR="0000564F">
              <w:rPr>
                <w:rFonts w:ascii="Verdana" w:hAnsi="Verdana"/>
                <w:b/>
                <w:bCs/>
                <w:noProof/>
                <w:sz w:val="16"/>
                <w:szCs w:val="16"/>
              </w:rPr>
              <w:t>2</w:t>
            </w:r>
            <w:r w:rsidRPr="008D2AFA">
              <w:rPr>
                <w:rFonts w:ascii="Verdana" w:hAnsi="Verdana"/>
                <w:b/>
                <w:bCs/>
                <w:sz w:val="16"/>
                <w:szCs w:val="16"/>
              </w:rPr>
              <w:fldChar w:fldCharType="end"/>
            </w:r>
          </w:p>
          <w:p w14:paraId="36347E00" w14:textId="0F805CD6" w:rsidR="000E0A8C" w:rsidRPr="0008519B" w:rsidRDefault="000E0A8C" w:rsidP="0008519B">
            <w:pPr>
              <w:pStyle w:val="Footer"/>
              <w:rPr>
                <w:sz w:val="13"/>
                <w:szCs w:val="13"/>
              </w:rPr>
            </w:pPr>
          </w:p>
        </w:sdtContent>
      </w:sdt>
    </w:sdtContent>
  </w:sdt>
  <w:p w14:paraId="16D2A769" w14:textId="77777777" w:rsidR="000E0A8C" w:rsidRPr="0008519B" w:rsidRDefault="000E0A8C" w:rsidP="0008519B">
    <w:pPr>
      <w:pStyle w:val="Footer"/>
    </w:pPr>
    <w:r w:rsidRPr="00CA20D1">
      <w:rPr>
        <w:noProof/>
      </w:rPr>
      <mc:AlternateContent>
        <mc:Choice Requires="wps">
          <w:drawing>
            <wp:anchor distT="0" distB="0" distL="114300" distR="114300" simplePos="0" relativeHeight="251661312" behindDoc="0" locked="0" layoutInCell="1" allowOverlap="1" wp14:anchorId="2A6D1FB8" wp14:editId="37668EA4">
              <wp:simplePos x="0" y="0"/>
              <wp:positionH relativeFrom="column">
                <wp:posOffset>-2540</wp:posOffset>
              </wp:positionH>
              <wp:positionV relativeFrom="paragraph">
                <wp:posOffset>47625</wp:posOffset>
              </wp:positionV>
              <wp:extent cx="6553200" cy="0"/>
              <wp:effectExtent l="0" t="19050" r="19050" b="38100"/>
              <wp:wrapNone/>
              <wp:docPr id="72" name="Straight Connector 7"/>
              <wp:cNvGraphicFramePr/>
              <a:graphic xmlns:a="http://schemas.openxmlformats.org/drawingml/2006/main">
                <a:graphicData uri="http://schemas.microsoft.com/office/word/2010/wordprocessingShape">
                  <wps:wsp>
                    <wps:cNvCnPr/>
                    <wps:spPr>
                      <a:xfrm>
                        <a:off x="0" y="0"/>
                        <a:ext cx="6553200" cy="0"/>
                      </a:xfrm>
                      <a:prstGeom prst="line">
                        <a:avLst/>
                      </a:prstGeom>
                      <a:ln w="57150" cmpd="thickThin">
                        <a:solidFill>
                          <a:srgbClr val="00A54E"/>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3.75pt" to="515.8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" strokecolor="#00a54e" strokeweight="4.5pt">
              <v:stroke linestyle="thickThin"/>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98636" w14:textId="77777777" w:rsidR="000E0A8C" w:rsidRDefault="000E0A8C">
      <w:r>
        <w:separator/>
      </w:r>
    </w:p>
  </w:footnote>
  <w:footnote w:type="continuationSeparator" w:id="0">
    <w:p w14:paraId="7E398637" w14:textId="77777777" w:rsidR="000E0A8C" w:rsidRDefault="000E0A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9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90"/>
    </w:tblGrid>
    <w:tr w:rsidR="000E0A8C" w14:paraId="7E39863B" w14:textId="77777777" w:rsidTr="0083171F">
      <w:trPr>
        <w:trHeight w:val="552"/>
      </w:trPr>
      <w:tc>
        <w:tcPr>
          <w:tcW w:w="10590" w:type="dxa"/>
        </w:tcPr>
        <w:p w14:paraId="7E39863A" w14:textId="77777777" w:rsidR="000E0A8C" w:rsidRDefault="000E0A8C" w:rsidP="0083171F">
          <w:pPr>
            <w:pStyle w:val="Header"/>
          </w:pPr>
          <w:r>
            <w:object w:dxaOrig="9405" w:dyaOrig="930" w14:anchorId="7E398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1pt;height:42.75pt" o:ole="">
                <v:imagedata r:id="rId1" o:title=""/>
              </v:shape>
              <o:OLEObject Type="Embed" ProgID="PBrush" ShapeID="_x0000_i1025" DrawAspect="Content" ObjectID="_1523446019" r:id="rId2"/>
            </w:object>
          </w:r>
        </w:p>
      </w:tc>
    </w:tr>
  </w:tbl>
  <w:p w14:paraId="7E39863C" w14:textId="77777777" w:rsidR="000E0A8C" w:rsidRDefault="000E0A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292"/>
    <w:multiLevelType w:val="hybridMultilevel"/>
    <w:tmpl w:val="578C142A"/>
    <w:lvl w:ilvl="0" w:tplc="04090013">
      <w:start w:val="1"/>
      <w:numFmt w:val="upperRoman"/>
      <w:lvlText w:val="%1."/>
      <w:lvlJc w:val="right"/>
      <w:pPr>
        <w:ind w:left="360" w:hanging="360"/>
      </w:pPr>
      <w:rPr>
        <w:rFonts w:hint="default"/>
      </w:rPr>
    </w:lvl>
    <w:lvl w:ilvl="1" w:tplc="0409000F">
      <w:start w:val="1"/>
      <w:numFmt w:val="decimal"/>
      <w:lvlText w:val="%2."/>
      <w:lvlJc w:val="left"/>
      <w:pPr>
        <w:ind w:left="1080" w:hanging="360"/>
      </w:p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691C32"/>
    <w:multiLevelType w:val="multilevel"/>
    <w:tmpl w:val="A1104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669C4"/>
    <w:multiLevelType w:val="hybridMultilevel"/>
    <w:tmpl w:val="C28C0754"/>
    <w:lvl w:ilvl="0" w:tplc="93FEF75C">
      <w:start w:val="1"/>
      <w:numFmt w:val="decimal"/>
      <w:lvlText w:val="%1."/>
      <w:lvlJc w:val="left"/>
      <w:pPr>
        <w:ind w:left="2174"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
    <w:nsid w:val="08C21E09"/>
    <w:multiLevelType w:val="multilevel"/>
    <w:tmpl w:val="CDE216CC"/>
    <w:lvl w:ilvl="0">
      <w:start w:val="1"/>
      <w:numFmt w:val="decimal"/>
      <w:pStyle w:val="Heading1"/>
      <w:lvlText w:val="%1.0"/>
      <w:lvlJc w:val="left"/>
      <w:pPr>
        <w:tabs>
          <w:tab w:val="num" w:pos="864"/>
        </w:tabs>
        <w:ind w:left="864" w:hanging="864"/>
      </w:pPr>
    </w:lvl>
    <w:lvl w:ilvl="1">
      <w:start w:val="1"/>
      <w:numFmt w:val="decimal"/>
      <w:lvlText w:val="%1.%2"/>
      <w:lvlJc w:val="left"/>
      <w:pPr>
        <w:tabs>
          <w:tab w:val="num" w:pos="864"/>
        </w:tabs>
        <w:ind w:left="864" w:hanging="864"/>
      </w:pPr>
    </w:lvl>
    <w:lvl w:ilvl="2">
      <w:start w:val="1"/>
      <w:numFmt w:val="decimal"/>
      <w:pStyle w:val="Heading3"/>
      <w:lvlText w:val="%1.%2.%3"/>
      <w:lvlJc w:val="left"/>
      <w:pPr>
        <w:tabs>
          <w:tab w:val="num" w:pos="1987"/>
        </w:tabs>
        <w:ind w:left="1758" w:hanging="851"/>
      </w:pPr>
    </w:lvl>
    <w:lvl w:ilvl="3">
      <w:start w:val="1"/>
      <w:numFmt w:val="decimal"/>
      <w:pStyle w:val="Heading4"/>
      <w:lvlText w:val="%1.%2.%3.%4"/>
      <w:lvlJc w:val="left"/>
      <w:pPr>
        <w:tabs>
          <w:tab w:val="num" w:pos="2880"/>
        </w:tabs>
        <w:ind w:left="2518" w:hanging="1078"/>
      </w:pPr>
    </w:lvl>
    <w:lvl w:ilvl="4">
      <w:start w:val="1"/>
      <w:numFmt w:val="decimal"/>
      <w:lvlText w:val="%1.%2.%3.%4.%5"/>
      <w:lvlJc w:val="left"/>
      <w:pPr>
        <w:tabs>
          <w:tab w:val="num" w:pos="2628"/>
        </w:tabs>
        <w:ind w:left="262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9164F81"/>
    <w:multiLevelType w:val="hybridMultilevel"/>
    <w:tmpl w:val="83D06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E2E09"/>
    <w:multiLevelType w:val="hybridMultilevel"/>
    <w:tmpl w:val="AAD40E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0983C26"/>
    <w:multiLevelType w:val="hybridMultilevel"/>
    <w:tmpl w:val="7D9C4758"/>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7">
    <w:nsid w:val="10F25241"/>
    <w:multiLevelType w:val="hybridMultilevel"/>
    <w:tmpl w:val="AAD40E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2F61910"/>
    <w:multiLevelType w:val="hybridMultilevel"/>
    <w:tmpl w:val="BD225B7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135D1985"/>
    <w:multiLevelType w:val="hybridMultilevel"/>
    <w:tmpl w:val="7EECB8C4"/>
    <w:lvl w:ilvl="0" w:tplc="93FEF75C">
      <w:start w:val="1"/>
      <w:numFmt w:val="decimal"/>
      <w:lvlText w:val="%1."/>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B45D7D"/>
    <w:multiLevelType w:val="hybridMultilevel"/>
    <w:tmpl w:val="8A9AAD0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nsid w:val="1E3214D2"/>
    <w:multiLevelType w:val="hybridMultilevel"/>
    <w:tmpl w:val="86865B1E"/>
    <w:lvl w:ilvl="0" w:tplc="333864D4">
      <w:start w:val="1"/>
      <w:numFmt w:val="decimal"/>
      <w:lvlText w:val="%1."/>
      <w:lvlJc w:val="left"/>
      <w:pPr>
        <w:ind w:left="2118" w:hanging="360"/>
      </w:pPr>
      <w:rPr>
        <w:rFonts w:hint="default"/>
      </w:rPr>
    </w:lvl>
    <w:lvl w:ilvl="1" w:tplc="04090019" w:tentative="1">
      <w:start w:val="1"/>
      <w:numFmt w:val="lowerLetter"/>
      <w:lvlText w:val="%2."/>
      <w:lvlJc w:val="left"/>
      <w:pPr>
        <w:ind w:left="2838" w:hanging="360"/>
      </w:pPr>
    </w:lvl>
    <w:lvl w:ilvl="2" w:tplc="0409001B" w:tentative="1">
      <w:start w:val="1"/>
      <w:numFmt w:val="lowerRoman"/>
      <w:lvlText w:val="%3."/>
      <w:lvlJc w:val="right"/>
      <w:pPr>
        <w:ind w:left="3558" w:hanging="180"/>
      </w:pPr>
    </w:lvl>
    <w:lvl w:ilvl="3" w:tplc="0409000F" w:tentative="1">
      <w:start w:val="1"/>
      <w:numFmt w:val="decimal"/>
      <w:lvlText w:val="%4."/>
      <w:lvlJc w:val="left"/>
      <w:pPr>
        <w:ind w:left="4278" w:hanging="360"/>
      </w:pPr>
    </w:lvl>
    <w:lvl w:ilvl="4" w:tplc="04090019" w:tentative="1">
      <w:start w:val="1"/>
      <w:numFmt w:val="lowerLetter"/>
      <w:lvlText w:val="%5."/>
      <w:lvlJc w:val="left"/>
      <w:pPr>
        <w:ind w:left="4998" w:hanging="360"/>
      </w:pPr>
    </w:lvl>
    <w:lvl w:ilvl="5" w:tplc="0409001B" w:tentative="1">
      <w:start w:val="1"/>
      <w:numFmt w:val="lowerRoman"/>
      <w:lvlText w:val="%6."/>
      <w:lvlJc w:val="right"/>
      <w:pPr>
        <w:ind w:left="5718" w:hanging="180"/>
      </w:pPr>
    </w:lvl>
    <w:lvl w:ilvl="6" w:tplc="0409000F" w:tentative="1">
      <w:start w:val="1"/>
      <w:numFmt w:val="decimal"/>
      <w:lvlText w:val="%7."/>
      <w:lvlJc w:val="left"/>
      <w:pPr>
        <w:ind w:left="6438" w:hanging="360"/>
      </w:pPr>
    </w:lvl>
    <w:lvl w:ilvl="7" w:tplc="04090019" w:tentative="1">
      <w:start w:val="1"/>
      <w:numFmt w:val="lowerLetter"/>
      <w:lvlText w:val="%8."/>
      <w:lvlJc w:val="left"/>
      <w:pPr>
        <w:ind w:left="7158" w:hanging="360"/>
      </w:pPr>
    </w:lvl>
    <w:lvl w:ilvl="8" w:tplc="0409001B" w:tentative="1">
      <w:start w:val="1"/>
      <w:numFmt w:val="lowerRoman"/>
      <w:lvlText w:val="%9."/>
      <w:lvlJc w:val="right"/>
      <w:pPr>
        <w:ind w:left="7878" w:hanging="180"/>
      </w:pPr>
    </w:lvl>
  </w:abstractNum>
  <w:abstractNum w:abstractNumId="12">
    <w:nsid w:val="22EE3300"/>
    <w:multiLevelType w:val="hybridMultilevel"/>
    <w:tmpl w:val="E3F27678"/>
    <w:lvl w:ilvl="0" w:tplc="55503AB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251855C2"/>
    <w:multiLevelType w:val="hybridMultilevel"/>
    <w:tmpl w:val="2E34EC2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292536ED"/>
    <w:multiLevelType w:val="hybridMultilevel"/>
    <w:tmpl w:val="7DF0FBDE"/>
    <w:lvl w:ilvl="0" w:tplc="CEE4B20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EF360A5"/>
    <w:multiLevelType w:val="hybridMultilevel"/>
    <w:tmpl w:val="2F7CFF36"/>
    <w:lvl w:ilvl="0" w:tplc="93FEF75C">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6">
    <w:nsid w:val="395D7366"/>
    <w:multiLevelType w:val="hybridMultilevel"/>
    <w:tmpl w:val="82989912"/>
    <w:lvl w:ilvl="0" w:tplc="93FEF75C">
      <w:start w:val="1"/>
      <w:numFmt w:val="decimal"/>
      <w:lvlText w:val="%1."/>
      <w:lvlJc w:val="left"/>
      <w:pPr>
        <w:ind w:left="2174"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7">
    <w:nsid w:val="3C444693"/>
    <w:multiLevelType w:val="hybridMultilevel"/>
    <w:tmpl w:val="0FA20E98"/>
    <w:lvl w:ilvl="0" w:tplc="0409000F">
      <w:start w:val="1"/>
      <w:numFmt w:val="decimal"/>
      <w:lvlText w:val="%1."/>
      <w:lvlJc w:val="left"/>
      <w:pPr>
        <w:ind w:left="2118" w:hanging="360"/>
      </w:pPr>
    </w:lvl>
    <w:lvl w:ilvl="1" w:tplc="04090019" w:tentative="1">
      <w:start w:val="1"/>
      <w:numFmt w:val="lowerLetter"/>
      <w:lvlText w:val="%2."/>
      <w:lvlJc w:val="left"/>
      <w:pPr>
        <w:ind w:left="2838" w:hanging="360"/>
      </w:pPr>
    </w:lvl>
    <w:lvl w:ilvl="2" w:tplc="0409001B" w:tentative="1">
      <w:start w:val="1"/>
      <w:numFmt w:val="lowerRoman"/>
      <w:lvlText w:val="%3."/>
      <w:lvlJc w:val="right"/>
      <w:pPr>
        <w:ind w:left="3558" w:hanging="180"/>
      </w:pPr>
    </w:lvl>
    <w:lvl w:ilvl="3" w:tplc="0409000F" w:tentative="1">
      <w:start w:val="1"/>
      <w:numFmt w:val="decimal"/>
      <w:lvlText w:val="%4."/>
      <w:lvlJc w:val="left"/>
      <w:pPr>
        <w:ind w:left="4278" w:hanging="360"/>
      </w:pPr>
    </w:lvl>
    <w:lvl w:ilvl="4" w:tplc="04090019" w:tentative="1">
      <w:start w:val="1"/>
      <w:numFmt w:val="lowerLetter"/>
      <w:lvlText w:val="%5."/>
      <w:lvlJc w:val="left"/>
      <w:pPr>
        <w:ind w:left="4998" w:hanging="360"/>
      </w:pPr>
    </w:lvl>
    <w:lvl w:ilvl="5" w:tplc="0409001B" w:tentative="1">
      <w:start w:val="1"/>
      <w:numFmt w:val="lowerRoman"/>
      <w:lvlText w:val="%6."/>
      <w:lvlJc w:val="right"/>
      <w:pPr>
        <w:ind w:left="5718" w:hanging="180"/>
      </w:pPr>
    </w:lvl>
    <w:lvl w:ilvl="6" w:tplc="0409000F" w:tentative="1">
      <w:start w:val="1"/>
      <w:numFmt w:val="decimal"/>
      <w:lvlText w:val="%7."/>
      <w:lvlJc w:val="left"/>
      <w:pPr>
        <w:ind w:left="6438" w:hanging="360"/>
      </w:pPr>
    </w:lvl>
    <w:lvl w:ilvl="7" w:tplc="04090019" w:tentative="1">
      <w:start w:val="1"/>
      <w:numFmt w:val="lowerLetter"/>
      <w:lvlText w:val="%8."/>
      <w:lvlJc w:val="left"/>
      <w:pPr>
        <w:ind w:left="7158" w:hanging="360"/>
      </w:pPr>
    </w:lvl>
    <w:lvl w:ilvl="8" w:tplc="0409001B" w:tentative="1">
      <w:start w:val="1"/>
      <w:numFmt w:val="lowerRoman"/>
      <w:lvlText w:val="%9."/>
      <w:lvlJc w:val="right"/>
      <w:pPr>
        <w:ind w:left="7878" w:hanging="180"/>
      </w:pPr>
    </w:lvl>
  </w:abstractNum>
  <w:abstractNum w:abstractNumId="18">
    <w:nsid w:val="3CB1247B"/>
    <w:multiLevelType w:val="hybridMultilevel"/>
    <w:tmpl w:val="737A6F1C"/>
    <w:lvl w:ilvl="0" w:tplc="93FEF75C">
      <w:start w:val="1"/>
      <w:numFmt w:val="decimal"/>
      <w:lvlText w:val="%1."/>
      <w:lvlJc w:val="left"/>
      <w:pPr>
        <w:ind w:left="2174"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9">
    <w:nsid w:val="3FE562BB"/>
    <w:multiLevelType w:val="hybridMultilevel"/>
    <w:tmpl w:val="01266338"/>
    <w:lvl w:ilvl="0" w:tplc="E0A82A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11D3431"/>
    <w:multiLevelType w:val="hybridMultilevel"/>
    <w:tmpl w:val="04545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3C5B05"/>
    <w:multiLevelType w:val="hybridMultilevel"/>
    <w:tmpl w:val="E3F27678"/>
    <w:lvl w:ilvl="0" w:tplc="55503AB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1663098"/>
    <w:multiLevelType w:val="hybridMultilevel"/>
    <w:tmpl w:val="52144D9E"/>
    <w:lvl w:ilvl="0" w:tplc="323CA4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1A9275D"/>
    <w:multiLevelType w:val="hybridMultilevel"/>
    <w:tmpl w:val="6CB28504"/>
    <w:lvl w:ilvl="0" w:tplc="0409000F">
      <w:start w:val="1"/>
      <w:numFmt w:val="decimal"/>
      <w:lvlText w:val="%1."/>
      <w:lvlJc w:val="left"/>
      <w:pPr>
        <w:ind w:left="2118" w:hanging="360"/>
      </w:pPr>
    </w:lvl>
    <w:lvl w:ilvl="1" w:tplc="04090019" w:tentative="1">
      <w:start w:val="1"/>
      <w:numFmt w:val="lowerLetter"/>
      <w:lvlText w:val="%2."/>
      <w:lvlJc w:val="left"/>
      <w:pPr>
        <w:ind w:left="2838" w:hanging="360"/>
      </w:pPr>
    </w:lvl>
    <w:lvl w:ilvl="2" w:tplc="0409001B" w:tentative="1">
      <w:start w:val="1"/>
      <w:numFmt w:val="lowerRoman"/>
      <w:lvlText w:val="%3."/>
      <w:lvlJc w:val="right"/>
      <w:pPr>
        <w:ind w:left="3558" w:hanging="180"/>
      </w:pPr>
    </w:lvl>
    <w:lvl w:ilvl="3" w:tplc="0409000F" w:tentative="1">
      <w:start w:val="1"/>
      <w:numFmt w:val="decimal"/>
      <w:lvlText w:val="%4."/>
      <w:lvlJc w:val="left"/>
      <w:pPr>
        <w:ind w:left="4278" w:hanging="360"/>
      </w:pPr>
    </w:lvl>
    <w:lvl w:ilvl="4" w:tplc="04090019" w:tentative="1">
      <w:start w:val="1"/>
      <w:numFmt w:val="lowerLetter"/>
      <w:lvlText w:val="%5."/>
      <w:lvlJc w:val="left"/>
      <w:pPr>
        <w:ind w:left="4998" w:hanging="360"/>
      </w:pPr>
    </w:lvl>
    <w:lvl w:ilvl="5" w:tplc="0409001B" w:tentative="1">
      <w:start w:val="1"/>
      <w:numFmt w:val="lowerRoman"/>
      <w:lvlText w:val="%6."/>
      <w:lvlJc w:val="right"/>
      <w:pPr>
        <w:ind w:left="5718" w:hanging="180"/>
      </w:pPr>
    </w:lvl>
    <w:lvl w:ilvl="6" w:tplc="0409000F" w:tentative="1">
      <w:start w:val="1"/>
      <w:numFmt w:val="decimal"/>
      <w:lvlText w:val="%7."/>
      <w:lvlJc w:val="left"/>
      <w:pPr>
        <w:ind w:left="6438" w:hanging="360"/>
      </w:pPr>
    </w:lvl>
    <w:lvl w:ilvl="7" w:tplc="04090019" w:tentative="1">
      <w:start w:val="1"/>
      <w:numFmt w:val="lowerLetter"/>
      <w:lvlText w:val="%8."/>
      <w:lvlJc w:val="left"/>
      <w:pPr>
        <w:ind w:left="7158" w:hanging="360"/>
      </w:pPr>
    </w:lvl>
    <w:lvl w:ilvl="8" w:tplc="0409001B" w:tentative="1">
      <w:start w:val="1"/>
      <w:numFmt w:val="lowerRoman"/>
      <w:lvlText w:val="%9."/>
      <w:lvlJc w:val="right"/>
      <w:pPr>
        <w:ind w:left="7878" w:hanging="180"/>
      </w:pPr>
    </w:lvl>
  </w:abstractNum>
  <w:abstractNum w:abstractNumId="24">
    <w:nsid w:val="48791B89"/>
    <w:multiLevelType w:val="hybridMultilevel"/>
    <w:tmpl w:val="31168DE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nsid w:val="4FCA2E2A"/>
    <w:multiLevelType w:val="hybridMultilevel"/>
    <w:tmpl w:val="86865B1E"/>
    <w:lvl w:ilvl="0" w:tplc="333864D4">
      <w:start w:val="1"/>
      <w:numFmt w:val="decimal"/>
      <w:lvlText w:val="%1."/>
      <w:lvlJc w:val="left"/>
      <w:pPr>
        <w:ind w:left="2118" w:hanging="360"/>
      </w:pPr>
      <w:rPr>
        <w:rFonts w:hint="default"/>
      </w:rPr>
    </w:lvl>
    <w:lvl w:ilvl="1" w:tplc="04090019" w:tentative="1">
      <w:start w:val="1"/>
      <w:numFmt w:val="lowerLetter"/>
      <w:lvlText w:val="%2."/>
      <w:lvlJc w:val="left"/>
      <w:pPr>
        <w:ind w:left="2838" w:hanging="360"/>
      </w:pPr>
    </w:lvl>
    <w:lvl w:ilvl="2" w:tplc="0409001B" w:tentative="1">
      <w:start w:val="1"/>
      <w:numFmt w:val="lowerRoman"/>
      <w:lvlText w:val="%3."/>
      <w:lvlJc w:val="right"/>
      <w:pPr>
        <w:ind w:left="3558" w:hanging="180"/>
      </w:pPr>
    </w:lvl>
    <w:lvl w:ilvl="3" w:tplc="0409000F" w:tentative="1">
      <w:start w:val="1"/>
      <w:numFmt w:val="decimal"/>
      <w:lvlText w:val="%4."/>
      <w:lvlJc w:val="left"/>
      <w:pPr>
        <w:ind w:left="4278" w:hanging="360"/>
      </w:pPr>
    </w:lvl>
    <w:lvl w:ilvl="4" w:tplc="04090019" w:tentative="1">
      <w:start w:val="1"/>
      <w:numFmt w:val="lowerLetter"/>
      <w:lvlText w:val="%5."/>
      <w:lvlJc w:val="left"/>
      <w:pPr>
        <w:ind w:left="4998" w:hanging="360"/>
      </w:pPr>
    </w:lvl>
    <w:lvl w:ilvl="5" w:tplc="0409001B" w:tentative="1">
      <w:start w:val="1"/>
      <w:numFmt w:val="lowerRoman"/>
      <w:lvlText w:val="%6."/>
      <w:lvlJc w:val="right"/>
      <w:pPr>
        <w:ind w:left="5718" w:hanging="180"/>
      </w:pPr>
    </w:lvl>
    <w:lvl w:ilvl="6" w:tplc="0409000F" w:tentative="1">
      <w:start w:val="1"/>
      <w:numFmt w:val="decimal"/>
      <w:lvlText w:val="%7."/>
      <w:lvlJc w:val="left"/>
      <w:pPr>
        <w:ind w:left="6438" w:hanging="360"/>
      </w:pPr>
    </w:lvl>
    <w:lvl w:ilvl="7" w:tplc="04090019" w:tentative="1">
      <w:start w:val="1"/>
      <w:numFmt w:val="lowerLetter"/>
      <w:lvlText w:val="%8."/>
      <w:lvlJc w:val="left"/>
      <w:pPr>
        <w:ind w:left="7158" w:hanging="360"/>
      </w:pPr>
    </w:lvl>
    <w:lvl w:ilvl="8" w:tplc="0409001B" w:tentative="1">
      <w:start w:val="1"/>
      <w:numFmt w:val="lowerRoman"/>
      <w:lvlText w:val="%9."/>
      <w:lvlJc w:val="right"/>
      <w:pPr>
        <w:ind w:left="7878" w:hanging="180"/>
      </w:pPr>
    </w:lvl>
  </w:abstractNum>
  <w:abstractNum w:abstractNumId="26">
    <w:nsid w:val="52C4661C"/>
    <w:multiLevelType w:val="hybridMultilevel"/>
    <w:tmpl w:val="C3B824CE"/>
    <w:lvl w:ilvl="0" w:tplc="90605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32579AF"/>
    <w:multiLevelType w:val="hybridMultilevel"/>
    <w:tmpl w:val="EA3A5FFA"/>
    <w:lvl w:ilvl="0" w:tplc="8680419A">
      <w:start w:val="1"/>
      <w:numFmt w:val="upperRoman"/>
      <w:lvlText w:val="%1."/>
      <w:lvlJc w:val="right"/>
      <w:pPr>
        <w:ind w:left="720" w:hanging="360"/>
      </w:pPr>
      <w:rPr>
        <w:rFonts w:hint="default"/>
      </w:rPr>
    </w:lvl>
    <w:lvl w:ilvl="1" w:tplc="639A7D44">
      <w:start w:val="1"/>
      <w:numFmt w:val="decimal"/>
      <w:lvlText w:val="%2."/>
      <w:lvlJc w:val="left"/>
      <w:pPr>
        <w:ind w:left="1440" w:hanging="360"/>
      </w:pPr>
      <w:rPr>
        <w:rFonts w:hint="default"/>
      </w:rPr>
    </w:lvl>
    <w:lvl w:ilvl="2" w:tplc="04090019">
      <w:start w:val="1"/>
      <w:numFmt w:val="lowerLetter"/>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383802"/>
    <w:multiLevelType w:val="hybridMultilevel"/>
    <w:tmpl w:val="04545AD8"/>
    <w:lvl w:ilvl="0" w:tplc="0409000F">
      <w:start w:val="1"/>
      <w:numFmt w:val="decimal"/>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096833"/>
    <w:multiLevelType w:val="hybridMultilevel"/>
    <w:tmpl w:val="625A86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9F136D5"/>
    <w:multiLevelType w:val="hybridMultilevel"/>
    <w:tmpl w:val="E3F27678"/>
    <w:lvl w:ilvl="0" w:tplc="55503AB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BDB39BE"/>
    <w:multiLevelType w:val="hybridMultilevel"/>
    <w:tmpl w:val="82989912"/>
    <w:lvl w:ilvl="0" w:tplc="93FEF75C">
      <w:start w:val="1"/>
      <w:numFmt w:val="decimal"/>
      <w:lvlText w:val="%1."/>
      <w:lvlJc w:val="left"/>
      <w:pPr>
        <w:ind w:left="2174"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2">
    <w:nsid w:val="62983D99"/>
    <w:multiLevelType w:val="hybridMultilevel"/>
    <w:tmpl w:val="B3B6BB1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nsid w:val="72D92ECA"/>
    <w:multiLevelType w:val="hybridMultilevel"/>
    <w:tmpl w:val="C3B824CE"/>
    <w:lvl w:ilvl="0" w:tplc="90605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4EB3718"/>
    <w:multiLevelType w:val="hybridMultilevel"/>
    <w:tmpl w:val="A2BCAA36"/>
    <w:lvl w:ilvl="0" w:tplc="FFFFFFFF">
      <w:start w:val="1"/>
      <w:numFmt w:val="bullet"/>
      <w:pStyle w:val="Bullet1"/>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76DE65C7"/>
    <w:multiLevelType w:val="hybridMultilevel"/>
    <w:tmpl w:val="989E8B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77C05E95"/>
    <w:multiLevelType w:val="hybridMultilevel"/>
    <w:tmpl w:val="E3F27678"/>
    <w:lvl w:ilvl="0" w:tplc="55503AB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79A61D1E"/>
    <w:multiLevelType w:val="hybridMultilevel"/>
    <w:tmpl w:val="83BE9F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C550FD6"/>
    <w:multiLevelType w:val="hybridMultilevel"/>
    <w:tmpl w:val="94A4D1B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nsid w:val="7E2C34F9"/>
    <w:multiLevelType w:val="hybridMultilevel"/>
    <w:tmpl w:val="C3B824CE"/>
    <w:lvl w:ilvl="0" w:tplc="90605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4"/>
  </w:num>
  <w:num w:numId="2">
    <w:abstractNumId w:val="4"/>
  </w:num>
  <w:num w:numId="3">
    <w:abstractNumId w:val="7"/>
  </w:num>
  <w:num w:numId="4">
    <w:abstractNumId w:val="26"/>
  </w:num>
  <w:num w:numId="5">
    <w:abstractNumId w:val="5"/>
  </w:num>
  <w:num w:numId="6">
    <w:abstractNumId w:val="39"/>
  </w:num>
  <w:num w:numId="7">
    <w:abstractNumId w:val="33"/>
  </w:num>
  <w:num w:numId="8">
    <w:abstractNumId w:val="17"/>
  </w:num>
  <w:num w:numId="9">
    <w:abstractNumId w:val="29"/>
  </w:num>
  <w:num w:numId="10">
    <w:abstractNumId w:val="8"/>
  </w:num>
  <w:num w:numId="11">
    <w:abstractNumId w:val="24"/>
  </w:num>
  <w:num w:numId="12">
    <w:abstractNumId w:val="10"/>
  </w:num>
  <w:num w:numId="13">
    <w:abstractNumId w:val="13"/>
  </w:num>
  <w:num w:numId="14">
    <w:abstractNumId w:val="32"/>
  </w:num>
  <w:num w:numId="15">
    <w:abstractNumId w:val="23"/>
  </w:num>
  <w:num w:numId="16">
    <w:abstractNumId w:val="35"/>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38"/>
  </w:num>
  <w:num w:numId="20">
    <w:abstractNumId w:val="30"/>
  </w:num>
  <w:num w:numId="21">
    <w:abstractNumId w:val="12"/>
  </w:num>
  <w:num w:numId="22">
    <w:abstractNumId w:val="21"/>
  </w:num>
  <w:num w:numId="23">
    <w:abstractNumId w:val="6"/>
  </w:num>
  <w:num w:numId="24">
    <w:abstractNumId w:val="19"/>
  </w:num>
  <w:num w:numId="25">
    <w:abstractNumId w:val="3"/>
  </w:num>
  <w:num w:numId="26">
    <w:abstractNumId w:val="20"/>
  </w:num>
  <w:num w:numId="27">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8">
    <w:abstractNumId w:val="15"/>
  </w:num>
  <w:num w:numId="29">
    <w:abstractNumId w:val="18"/>
  </w:num>
  <w:num w:numId="30">
    <w:abstractNumId w:val="2"/>
  </w:num>
  <w:num w:numId="31">
    <w:abstractNumId w:val="9"/>
  </w:num>
  <w:num w:numId="32">
    <w:abstractNumId w:val="31"/>
  </w:num>
  <w:num w:numId="33">
    <w:abstractNumId w:val="28"/>
  </w:num>
  <w:num w:numId="34">
    <w:abstractNumId w:val="36"/>
  </w:num>
  <w:num w:numId="35">
    <w:abstractNumId w:val="25"/>
  </w:num>
  <w:num w:numId="36">
    <w:abstractNumId w:val="11"/>
  </w:num>
  <w:num w:numId="37">
    <w:abstractNumId w:val="14"/>
  </w:num>
  <w:num w:numId="38">
    <w:abstractNumId w:val="16"/>
  </w:num>
  <w:num w:numId="39">
    <w:abstractNumId w:val="0"/>
  </w:num>
  <w:num w:numId="40">
    <w:abstractNumId w:val="27"/>
  </w:num>
  <w:num w:numId="41">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1878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F4F"/>
    <w:rsid w:val="000004FF"/>
    <w:rsid w:val="00001BED"/>
    <w:rsid w:val="00002C4A"/>
    <w:rsid w:val="00002D5F"/>
    <w:rsid w:val="00002E46"/>
    <w:rsid w:val="00003A86"/>
    <w:rsid w:val="0000435E"/>
    <w:rsid w:val="00004644"/>
    <w:rsid w:val="0000531F"/>
    <w:rsid w:val="00005325"/>
    <w:rsid w:val="0000564F"/>
    <w:rsid w:val="00006038"/>
    <w:rsid w:val="00010FC2"/>
    <w:rsid w:val="000134D0"/>
    <w:rsid w:val="00014C74"/>
    <w:rsid w:val="00015038"/>
    <w:rsid w:val="00015B63"/>
    <w:rsid w:val="00015EE7"/>
    <w:rsid w:val="0001608A"/>
    <w:rsid w:val="000160E1"/>
    <w:rsid w:val="0001615A"/>
    <w:rsid w:val="00016AE2"/>
    <w:rsid w:val="00017032"/>
    <w:rsid w:val="00017A6C"/>
    <w:rsid w:val="00021578"/>
    <w:rsid w:val="00021E4F"/>
    <w:rsid w:val="00022367"/>
    <w:rsid w:val="00023237"/>
    <w:rsid w:val="000234F1"/>
    <w:rsid w:val="0002390F"/>
    <w:rsid w:val="00024E00"/>
    <w:rsid w:val="00024F21"/>
    <w:rsid w:val="0002522C"/>
    <w:rsid w:val="00025EE4"/>
    <w:rsid w:val="00026D9E"/>
    <w:rsid w:val="00026E96"/>
    <w:rsid w:val="00027599"/>
    <w:rsid w:val="00027D64"/>
    <w:rsid w:val="000306AE"/>
    <w:rsid w:val="0003111C"/>
    <w:rsid w:val="00031720"/>
    <w:rsid w:val="00032044"/>
    <w:rsid w:val="0003255F"/>
    <w:rsid w:val="000336C3"/>
    <w:rsid w:val="00034672"/>
    <w:rsid w:val="000350E2"/>
    <w:rsid w:val="00035AA2"/>
    <w:rsid w:val="00035CDD"/>
    <w:rsid w:val="0003608B"/>
    <w:rsid w:val="0003635D"/>
    <w:rsid w:val="00036783"/>
    <w:rsid w:val="000370E2"/>
    <w:rsid w:val="00040148"/>
    <w:rsid w:val="00040952"/>
    <w:rsid w:val="00040ADA"/>
    <w:rsid w:val="0004130C"/>
    <w:rsid w:val="00043C12"/>
    <w:rsid w:val="00044578"/>
    <w:rsid w:val="000455CD"/>
    <w:rsid w:val="00047062"/>
    <w:rsid w:val="000471CA"/>
    <w:rsid w:val="0004733C"/>
    <w:rsid w:val="00050CC9"/>
    <w:rsid w:val="0005127C"/>
    <w:rsid w:val="00054551"/>
    <w:rsid w:val="00054BE3"/>
    <w:rsid w:val="00054C80"/>
    <w:rsid w:val="00054DFC"/>
    <w:rsid w:val="00055122"/>
    <w:rsid w:val="000557AE"/>
    <w:rsid w:val="00056057"/>
    <w:rsid w:val="00056317"/>
    <w:rsid w:val="0005730E"/>
    <w:rsid w:val="0006039A"/>
    <w:rsid w:val="000617B9"/>
    <w:rsid w:val="000625EE"/>
    <w:rsid w:val="000634C1"/>
    <w:rsid w:val="000636CE"/>
    <w:rsid w:val="000651B6"/>
    <w:rsid w:val="000659A6"/>
    <w:rsid w:val="00065E0A"/>
    <w:rsid w:val="0006642E"/>
    <w:rsid w:val="000678A7"/>
    <w:rsid w:val="00071473"/>
    <w:rsid w:val="000724B0"/>
    <w:rsid w:val="00073E60"/>
    <w:rsid w:val="00074788"/>
    <w:rsid w:val="00074C37"/>
    <w:rsid w:val="00076663"/>
    <w:rsid w:val="00076ED2"/>
    <w:rsid w:val="00077BEC"/>
    <w:rsid w:val="000807C4"/>
    <w:rsid w:val="00081E4D"/>
    <w:rsid w:val="00082148"/>
    <w:rsid w:val="0008233E"/>
    <w:rsid w:val="000829F7"/>
    <w:rsid w:val="000830DD"/>
    <w:rsid w:val="0008442D"/>
    <w:rsid w:val="00084815"/>
    <w:rsid w:val="0008519B"/>
    <w:rsid w:val="000855F2"/>
    <w:rsid w:val="00085DF3"/>
    <w:rsid w:val="00085FCA"/>
    <w:rsid w:val="00086868"/>
    <w:rsid w:val="0008741E"/>
    <w:rsid w:val="00087747"/>
    <w:rsid w:val="00087B2C"/>
    <w:rsid w:val="00091040"/>
    <w:rsid w:val="00091D8D"/>
    <w:rsid w:val="0009257F"/>
    <w:rsid w:val="00092E16"/>
    <w:rsid w:val="00095695"/>
    <w:rsid w:val="000A1819"/>
    <w:rsid w:val="000A1A6F"/>
    <w:rsid w:val="000A1E05"/>
    <w:rsid w:val="000A29A1"/>
    <w:rsid w:val="000A2C76"/>
    <w:rsid w:val="000A4988"/>
    <w:rsid w:val="000A4A75"/>
    <w:rsid w:val="000A5704"/>
    <w:rsid w:val="000A5CEA"/>
    <w:rsid w:val="000A5F8C"/>
    <w:rsid w:val="000A730D"/>
    <w:rsid w:val="000A7BCE"/>
    <w:rsid w:val="000B178F"/>
    <w:rsid w:val="000B2A2F"/>
    <w:rsid w:val="000B46EA"/>
    <w:rsid w:val="000B5827"/>
    <w:rsid w:val="000B6D04"/>
    <w:rsid w:val="000C0330"/>
    <w:rsid w:val="000C15DA"/>
    <w:rsid w:val="000C162D"/>
    <w:rsid w:val="000C299A"/>
    <w:rsid w:val="000C29BD"/>
    <w:rsid w:val="000C2D34"/>
    <w:rsid w:val="000C3C3C"/>
    <w:rsid w:val="000C3E42"/>
    <w:rsid w:val="000C3E8B"/>
    <w:rsid w:val="000C406E"/>
    <w:rsid w:val="000C6352"/>
    <w:rsid w:val="000C73F9"/>
    <w:rsid w:val="000C7562"/>
    <w:rsid w:val="000D1369"/>
    <w:rsid w:val="000D167C"/>
    <w:rsid w:val="000D1BF1"/>
    <w:rsid w:val="000D2B78"/>
    <w:rsid w:val="000D3088"/>
    <w:rsid w:val="000D312D"/>
    <w:rsid w:val="000D3996"/>
    <w:rsid w:val="000D4CDB"/>
    <w:rsid w:val="000D71F9"/>
    <w:rsid w:val="000E0A8C"/>
    <w:rsid w:val="000E0C26"/>
    <w:rsid w:val="000E0C2B"/>
    <w:rsid w:val="000E167F"/>
    <w:rsid w:val="000E1C52"/>
    <w:rsid w:val="000E3E7C"/>
    <w:rsid w:val="000E4157"/>
    <w:rsid w:val="000E4C1F"/>
    <w:rsid w:val="000E5182"/>
    <w:rsid w:val="000E5249"/>
    <w:rsid w:val="000F0100"/>
    <w:rsid w:val="000F0E90"/>
    <w:rsid w:val="000F0EC9"/>
    <w:rsid w:val="000F143B"/>
    <w:rsid w:val="000F18E5"/>
    <w:rsid w:val="000F1C0A"/>
    <w:rsid w:val="000F25EE"/>
    <w:rsid w:val="000F3752"/>
    <w:rsid w:val="000F46E5"/>
    <w:rsid w:val="000F4C79"/>
    <w:rsid w:val="000F4E60"/>
    <w:rsid w:val="000F594B"/>
    <w:rsid w:val="000F5C50"/>
    <w:rsid w:val="001002FD"/>
    <w:rsid w:val="0010174A"/>
    <w:rsid w:val="0010192B"/>
    <w:rsid w:val="00102FEB"/>
    <w:rsid w:val="001043F1"/>
    <w:rsid w:val="00105CC7"/>
    <w:rsid w:val="0010600F"/>
    <w:rsid w:val="00110344"/>
    <w:rsid w:val="0011099C"/>
    <w:rsid w:val="00110C5C"/>
    <w:rsid w:val="001113F2"/>
    <w:rsid w:val="00112190"/>
    <w:rsid w:val="001129AB"/>
    <w:rsid w:val="00112CA6"/>
    <w:rsid w:val="001133EC"/>
    <w:rsid w:val="001139FD"/>
    <w:rsid w:val="00113AA0"/>
    <w:rsid w:val="00113DE5"/>
    <w:rsid w:val="00113F49"/>
    <w:rsid w:val="001143BB"/>
    <w:rsid w:val="001146D0"/>
    <w:rsid w:val="00115356"/>
    <w:rsid w:val="00115832"/>
    <w:rsid w:val="001158CF"/>
    <w:rsid w:val="00116B44"/>
    <w:rsid w:val="00117191"/>
    <w:rsid w:val="00117EDF"/>
    <w:rsid w:val="00120048"/>
    <w:rsid w:val="001205A5"/>
    <w:rsid w:val="00121E70"/>
    <w:rsid w:val="00122323"/>
    <w:rsid w:val="00122AFB"/>
    <w:rsid w:val="00122E01"/>
    <w:rsid w:val="0012371F"/>
    <w:rsid w:val="001249E5"/>
    <w:rsid w:val="00125611"/>
    <w:rsid w:val="00125785"/>
    <w:rsid w:val="0012638B"/>
    <w:rsid w:val="00127F15"/>
    <w:rsid w:val="0013004A"/>
    <w:rsid w:val="0013028C"/>
    <w:rsid w:val="00130B4F"/>
    <w:rsid w:val="00130BA4"/>
    <w:rsid w:val="00131367"/>
    <w:rsid w:val="0013308A"/>
    <w:rsid w:val="0013311D"/>
    <w:rsid w:val="001349DF"/>
    <w:rsid w:val="00134A32"/>
    <w:rsid w:val="00135998"/>
    <w:rsid w:val="00137B86"/>
    <w:rsid w:val="00137F67"/>
    <w:rsid w:val="001406D3"/>
    <w:rsid w:val="00142076"/>
    <w:rsid w:val="00142948"/>
    <w:rsid w:val="00145F9A"/>
    <w:rsid w:val="00146A8C"/>
    <w:rsid w:val="00146CB2"/>
    <w:rsid w:val="00147C1B"/>
    <w:rsid w:val="00150CE1"/>
    <w:rsid w:val="00151121"/>
    <w:rsid w:val="00151346"/>
    <w:rsid w:val="001522AC"/>
    <w:rsid w:val="00152725"/>
    <w:rsid w:val="00152A1E"/>
    <w:rsid w:val="00153523"/>
    <w:rsid w:val="00154073"/>
    <w:rsid w:val="00155067"/>
    <w:rsid w:val="001574DF"/>
    <w:rsid w:val="00160BF1"/>
    <w:rsid w:val="0016300A"/>
    <w:rsid w:val="0016380F"/>
    <w:rsid w:val="00163B0F"/>
    <w:rsid w:val="00164462"/>
    <w:rsid w:val="00164915"/>
    <w:rsid w:val="00165024"/>
    <w:rsid w:val="00165201"/>
    <w:rsid w:val="00165AEE"/>
    <w:rsid w:val="00166465"/>
    <w:rsid w:val="00166B62"/>
    <w:rsid w:val="00167B1D"/>
    <w:rsid w:val="00170359"/>
    <w:rsid w:val="0017055F"/>
    <w:rsid w:val="0017059A"/>
    <w:rsid w:val="0017083A"/>
    <w:rsid w:val="00170AD9"/>
    <w:rsid w:val="00170C2A"/>
    <w:rsid w:val="00170E67"/>
    <w:rsid w:val="00171363"/>
    <w:rsid w:val="00171C02"/>
    <w:rsid w:val="00171FB8"/>
    <w:rsid w:val="00173745"/>
    <w:rsid w:val="00173D28"/>
    <w:rsid w:val="00173DFA"/>
    <w:rsid w:val="001743B1"/>
    <w:rsid w:val="001747AB"/>
    <w:rsid w:val="00175E28"/>
    <w:rsid w:val="00175F7A"/>
    <w:rsid w:val="00180C37"/>
    <w:rsid w:val="00180E2A"/>
    <w:rsid w:val="001812C2"/>
    <w:rsid w:val="001812CA"/>
    <w:rsid w:val="0018227F"/>
    <w:rsid w:val="0018302E"/>
    <w:rsid w:val="00183347"/>
    <w:rsid w:val="001836D0"/>
    <w:rsid w:val="001837B9"/>
    <w:rsid w:val="00184036"/>
    <w:rsid w:val="00184147"/>
    <w:rsid w:val="0018534C"/>
    <w:rsid w:val="0018567D"/>
    <w:rsid w:val="001868EC"/>
    <w:rsid w:val="00187069"/>
    <w:rsid w:val="00187B66"/>
    <w:rsid w:val="00190D19"/>
    <w:rsid w:val="00190EF5"/>
    <w:rsid w:val="00191232"/>
    <w:rsid w:val="0019129E"/>
    <w:rsid w:val="001919B0"/>
    <w:rsid w:val="00192377"/>
    <w:rsid w:val="001934AA"/>
    <w:rsid w:val="0019422E"/>
    <w:rsid w:val="00194E04"/>
    <w:rsid w:val="001954EA"/>
    <w:rsid w:val="0019637D"/>
    <w:rsid w:val="00197293"/>
    <w:rsid w:val="001977E9"/>
    <w:rsid w:val="001978CE"/>
    <w:rsid w:val="00197903"/>
    <w:rsid w:val="00197BDC"/>
    <w:rsid w:val="001A0146"/>
    <w:rsid w:val="001A046E"/>
    <w:rsid w:val="001A1058"/>
    <w:rsid w:val="001A1059"/>
    <w:rsid w:val="001A1169"/>
    <w:rsid w:val="001A3A11"/>
    <w:rsid w:val="001A43A8"/>
    <w:rsid w:val="001A50DB"/>
    <w:rsid w:val="001A65CD"/>
    <w:rsid w:val="001A6A4E"/>
    <w:rsid w:val="001A77C5"/>
    <w:rsid w:val="001A7D5B"/>
    <w:rsid w:val="001B1543"/>
    <w:rsid w:val="001B1FC8"/>
    <w:rsid w:val="001B2476"/>
    <w:rsid w:val="001B4110"/>
    <w:rsid w:val="001B51D2"/>
    <w:rsid w:val="001B5DDA"/>
    <w:rsid w:val="001B5F5B"/>
    <w:rsid w:val="001B63B3"/>
    <w:rsid w:val="001B6518"/>
    <w:rsid w:val="001B6772"/>
    <w:rsid w:val="001B6E6F"/>
    <w:rsid w:val="001B79E8"/>
    <w:rsid w:val="001B7ACF"/>
    <w:rsid w:val="001C0D96"/>
    <w:rsid w:val="001C42A2"/>
    <w:rsid w:val="001C464D"/>
    <w:rsid w:val="001C54DE"/>
    <w:rsid w:val="001C588B"/>
    <w:rsid w:val="001C6790"/>
    <w:rsid w:val="001C6819"/>
    <w:rsid w:val="001C7266"/>
    <w:rsid w:val="001D014B"/>
    <w:rsid w:val="001D0D5C"/>
    <w:rsid w:val="001D159A"/>
    <w:rsid w:val="001D2F9B"/>
    <w:rsid w:val="001D37DD"/>
    <w:rsid w:val="001D5351"/>
    <w:rsid w:val="001D62D2"/>
    <w:rsid w:val="001D6374"/>
    <w:rsid w:val="001E07CE"/>
    <w:rsid w:val="001E12FE"/>
    <w:rsid w:val="001E17F0"/>
    <w:rsid w:val="001E194A"/>
    <w:rsid w:val="001E2CF3"/>
    <w:rsid w:val="001E46C2"/>
    <w:rsid w:val="001E496C"/>
    <w:rsid w:val="001E4F8E"/>
    <w:rsid w:val="001E5632"/>
    <w:rsid w:val="001E5FF4"/>
    <w:rsid w:val="001E6DBD"/>
    <w:rsid w:val="001F035B"/>
    <w:rsid w:val="001F0996"/>
    <w:rsid w:val="001F2197"/>
    <w:rsid w:val="001F30EF"/>
    <w:rsid w:val="001F3E00"/>
    <w:rsid w:val="001F489C"/>
    <w:rsid w:val="001F48F0"/>
    <w:rsid w:val="001F4F3A"/>
    <w:rsid w:val="001F5BF0"/>
    <w:rsid w:val="001F6103"/>
    <w:rsid w:val="001F6147"/>
    <w:rsid w:val="001F61DF"/>
    <w:rsid w:val="001F76B5"/>
    <w:rsid w:val="002002DD"/>
    <w:rsid w:val="00200E5D"/>
    <w:rsid w:val="002023A9"/>
    <w:rsid w:val="00203331"/>
    <w:rsid w:val="00203950"/>
    <w:rsid w:val="00203A32"/>
    <w:rsid w:val="00204DDC"/>
    <w:rsid w:val="0020572A"/>
    <w:rsid w:val="00205C89"/>
    <w:rsid w:val="00205D27"/>
    <w:rsid w:val="0020630F"/>
    <w:rsid w:val="00210530"/>
    <w:rsid w:val="0021080E"/>
    <w:rsid w:val="002117F5"/>
    <w:rsid w:val="0021218E"/>
    <w:rsid w:val="00212267"/>
    <w:rsid w:val="002128ED"/>
    <w:rsid w:val="0021408D"/>
    <w:rsid w:val="00214227"/>
    <w:rsid w:val="002145F2"/>
    <w:rsid w:val="00214658"/>
    <w:rsid w:val="0021471C"/>
    <w:rsid w:val="00215C0F"/>
    <w:rsid w:val="00215C6D"/>
    <w:rsid w:val="00216AE0"/>
    <w:rsid w:val="00217F41"/>
    <w:rsid w:val="00221333"/>
    <w:rsid w:val="002225D5"/>
    <w:rsid w:val="00222653"/>
    <w:rsid w:val="00222B81"/>
    <w:rsid w:val="00223169"/>
    <w:rsid w:val="00224920"/>
    <w:rsid w:val="00224940"/>
    <w:rsid w:val="00224D32"/>
    <w:rsid w:val="00225A77"/>
    <w:rsid w:val="0022638C"/>
    <w:rsid w:val="00226787"/>
    <w:rsid w:val="0022689F"/>
    <w:rsid w:val="002301ED"/>
    <w:rsid w:val="002301FF"/>
    <w:rsid w:val="00230CD4"/>
    <w:rsid w:val="002316C4"/>
    <w:rsid w:val="0023397E"/>
    <w:rsid w:val="002344B5"/>
    <w:rsid w:val="00234F32"/>
    <w:rsid w:val="002365B1"/>
    <w:rsid w:val="00240541"/>
    <w:rsid w:val="00240A72"/>
    <w:rsid w:val="00240C0F"/>
    <w:rsid w:val="00240CC7"/>
    <w:rsid w:val="0024108B"/>
    <w:rsid w:val="00241804"/>
    <w:rsid w:val="0024194C"/>
    <w:rsid w:val="002421EE"/>
    <w:rsid w:val="002430F2"/>
    <w:rsid w:val="0024517E"/>
    <w:rsid w:val="00245B85"/>
    <w:rsid w:val="00251A0A"/>
    <w:rsid w:val="00251B53"/>
    <w:rsid w:val="00251DC7"/>
    <w:rsid w:val="002538B1"/>
    <w:rsid w:val="00253C42"/>
    <w:rsid w:val="0025474B"/>
    <w:rsid w:val="0025479B"/>
    <w:rsid w:val="002552E0"/>
    <w:rsid w:val="002558BC"/>
    <w:rsid w:val="002600B0"/>
    <w:rsid w:val="002605ED"/>
    <w:rsid w:val="0026091D"/>
    <w:rsid w:val="00261426"/>
    <w:rsid w:val="00262C74"/>
    <w:rsid w:val="0026327B"/>
    <w:rsid w:val="002632B4"/>
    <w:rsid w:val="0026527D"/>
    <w:rsid w:val="00266709"/>
    <w:rsid w:val="002672F5"/>
    <w:rsid w:val="0026758E"/>
    <w:rsid w:val="00270933"/>
    <w:rsid w:val="00270EEC"/>
    <w:rsid w:val="00271BEE"/>
    <w:rsid w:val="0027267D"/>
    <w:rsid w:val="00274652"/>
    <w:rsid w:val="00275576"/>
    <w:rsid w:val="00276910"/>
    <w:rsid w:val="00276922"/>
    <w:rsid w:val="00276998"/>
    <w:rsid w:val="00276E3C"/>
    <w:rsid w:val="00277AE8"/>
    <w:rsid w:val="00280E35"/>
    <w:rsid w:val="0028112B"/>
    <w:rsid w:val="0028175A"/>
    <w:rsid w:val="00281A81"/>
    <w:rsid w:val="00282DB0"/>
    <w:rsid w:val="002840F8"/>
    <w:rsid w:val="00284A73"/>
    <w:rsid w:val="00284FDE"/>
    <w:rsid w:val="00286894"/>
    <w:rsid w:val="002908F3"/>
    <w:rsid w:val="00290A5E"/>
    <w:rsid w:val="00291B16"/>
    <w:rsid w:val="00291E41"/>
    <w:rsid w:val="00292C34"/>
    <w:rsid w:val="002938CC"/>
    <w:rsid w:val="00293FC3"/>
    <w:rsid w:val="00295267"/>
    <w:rsid w:val="00295874"/>
    <w:rsid w:val="00296052"/>
    <w:rsid w:val="002961A0"/>
    <w:rsid w:val="002962DA"/>
    <w:rsid w:val="002962F1"/>
    <w:rsid w:val="00296677"/>
    <w:rsid w:val="002967E9"/>
    <w:rsid w:val="00296E4B"/>
    <w:rsid w:val="0029753F"/>
    <w:rsid w:val="002976A0"/>
    <w:rsid w:val="00297CF0"/>
    <w:rsid w:val="00297E75"/>
    <w:rsid w:val="00297FD9"/>
    <w:rsid w:val="002A0779"/>
    <w:rsid w:val="002A0FA6"/>
    <w:rsid w:val="002A106E"/>
    <w:rsid w:val="002A15D9"/>
    <w:rsid w:val="002A1E27"/>
    <w:rsid w:val="002A207F"/>
    <w:rsid w:val="002A2762"/>
    <w:rsid w:val="002A5498"/>
    <w:rsid w:val="002A6986"/>
    <w:rsid w:val="002A7057"/>
    <w:rsid w:val="002A7195"/>
    <w:rsid w:val="002B040B"/>
    <w:rsid w:val="002B1C39"/>
    <w:rsid w:val="002B1F18"/>
    <w:rsid w:val="002B2672"/>
    <w:rsid w:val="002B33D5"/>
    <w:rsid w:val="002B377E"/>
    <w:rsid w:val="002B3CD3"/>
    <w:rsid w:val="002B4005"/>
    <w:rsid w:val="002B574F"/>
    <w:rsid w:val="002B5D10"/>
    <w:rsid w:val="002B668A"/>
    <w:rsid w:val="002B775C"/>
    <w:rsid w:val="002C0451"/>
    <w:rsid w:val="002C2B61"/>
    <w:rsid w:val="002C2EA1"/>
    <w:rsid w:val="002C3D09"/>
    <w:rsid w:val="002C5923"/>
    <w:rsid w:val="002C5C81"/>
    <w:rsid w:val="002C6B94"/>
    <w:rsid w:val="002D130D"/>
    <w:rsid w:val="002D1B17"/>
    <w:rsid w:val="002D1F16"/>
    <w:rsid w:val="002D23CC"/>
    <w:rsid w:val="002D2976"/>
    <w:rsid w:val="002D531D"/>
    <w:rsid w:val="002D5F5F"/>
    <w:rsid w:val="002D65C1"/>
    <w:rsid w:val="002D6F80"/>
    <w:rsid w:val="002D716B"/>
    <w:rsid w:val="002D7649"/>
    <w:rsid w:val="002D7948"/>
    <w:rsid w:val="002E042D"/>
    <w:rsid w:val="002E16A4"/>
    <w:rsid w:val="002E1D82"/>
    <w:rsid w:val="002E1F55"/>
    <w:rsid w:val="002E27D6"/>
    <w:rsid w:val="002E328C"/>
    <w:rsid w:val="002E3737"/>
    <w:rsid w:val="002E3BD3"/>
    <w:rsid w:val="002E3E7E"/>
    <w:rsid w:val="002E4611"/>
    <w:rsid w:val="002E58A8"/>
    <w:rsid w:val="002E62E0"/>
    <w:rsid w:val="002E6DF6"/>
    <w:rsid w:val="002E723C"/>
    <w:rsid w:val="002E77CA"/>
    <w:rsid w:val="002F07B4"/>
    <w:rsid w:val="002F2497"/>
    <w:rsid w:val="002F2BCC"/>
    <w:rsid w:val="002F310B"/>
    <w:rsid w:val="002F504D"/>
    <w:rsid w:val="002F5121"/>
    <w:rsid w:val="002F5173"/>
    <w:rsid w:val="002F588F"/>
    <w:rsid w:val="002F5CF6"/>
    <w:rsid w:val="002F5FFE"/>
    <w:rsid w:val="002F7BBD"/>
    <w:rsid w:val="00300568"/>
    <w:rsid w:val="00301960"/>
    <w:rsid w:val="003034C3"/>
    <w:rsid w:val="003035FB"/>
    <w:rsid w:val="00303AA7"/>
    <w:rsid w:val="0030458E"/>
    <w:rsid w:val="003049B6"/>
    <w:rsid w:val="00305727"/>
    <w:rsid w:val="00306687"/>
    <w:rsid w:val="00311179"/>
    <w:rsid w:val="00311319"/>
    <w:rsid w:val="00311B73"/>
    <w:rsid w:val="00312288"/>
    <w:rsid w:val="00312FC7"/>
    <w:rsid w:val="0031355E"/>
    <w:rsid w:val="00313C35"/>
    <w:rsid w:val="00313C55"/>
    <w:rsid w:val="00313C86"/>
    <w:rsid w:val="00314696"/>
    <w:rsid w:val="00315CB8"/>
    <w:rsid w:val="00316044"/>
    <w:rsid w:val="00316CF5"/>
    <w:rsid w:val="003175F9"/>
    <w:rsid w:val="003201E7"/>
    <w:rsid w:val="0032060B"/>
    <w:rsid w:val="00320E3F"/>
    <w:rsid w:val="003218DF"/>
    <w:rsid w:val="0032208F"/>
    <w:rsid w:val="00322498"/>
    <w:rsid w:val="0032263F"/>
    <w:rsid w:val="00325859"/>
    <w:rsid w:val="00326263"/>
    <w:rsid w:val="00327F86"/>
    <w:rsid w:val="003303F0"/>
    <w:rsid w:val="00330B09"/>
    <w:rsid w:val="00331068"/>
    <w:rsid w:val="00331316"/>
    <w:rsid w:val="003313CF"/>
    <w:rsid w:val="00331603"/>
    <w:rsid w:val="00332966"/>
    <w:rsid w:val="003329FF"/>
    <w:rsid w:val="00333062"/>
    <w:rsid w:val="00333F9D"/>
    <w:rsid w:val="00335AAC"/>
    <w:rsid w:val="0033662C"/>
    <w:rsid w:val="003369F1"/>
    <w:rsid w:val="0033770F"/>
    <w:rsid w:val="00344655"/>
    <w:rsid w:val="00344DBD"/>
    <w:rsid w:val="003453FA"/>
    <w:rsid w:val="003455B6"/>
    <w:rsid w:val="00345EA2"/>
    <w:rsid w:val="00345F08"/>
    <w:rsid w:val="00345F6E"/>
    <w:rsid w:val="00346355"/>
    <w:rsid w:val="00346FB5"/>
    <w:rsid w:val="0034785D"/>
    <w:rsid w:val="00350CDA"/>
    <w:rsid w:val="003517B1"/>
    <w:rsid w:val="00352293"/>
    <w:rsid w:val="003522C4"/>
    <w:rsid w:val="00352BF2"/>
    <w:rsid w:val="00353C2F"/>
    <w:rsid w:val="00353F4F"/>
    <w:rsid w:val="00355A53"/>
    <w:rsid w:val="003564F3"/>
    <w:rsid w:val="00357058"/>
    <w:rsid w:val="00361ECB"/>
    <w:rsid w:val="00362727"/>
    <w:rsid w:val="003632E8"/>
    <w:rsid w:val="003650BC"/>
    <w:rsid w:val="0036581B"/>
    <w:rsid w:val="00365854"/>
    <w:rsid w:val="003670C5"/>
    <w:rsid w:val="003675D9"/>
    <w:rsid w:val="00367F40"/>
    <w:rsid w:val="003706F5"/>
    <w:rsid w:val="0037189A"/>
    <w:rsid w:val="00371EAC"/>
    <w:rsid w:val="00375DB4"/>
    <w:rsid w:val="00377163"/>
    <w:rsid w:val="0037775F"/>
    <w:rsid w:val="00380153"/>
    <w:rsid w:val="00380C3D"/>
    <w:rsid w:val="00381469"/>
    <w:rsid w:val="0038161C"/>
    <w:rsid w:val="00383F26"/>
    <w:rsid w:val="003841DC"/>
    <w:rsid w:val="00384357"/>
    <w:rsid w:val="00384BE5"/>
    <w:rsid w:val="00384C4A"/>
    <w:rsid w:val="0038516D"/>
    <w:rsid w:val="0038738F"/>
    <w:rsid w:val="00387A3E"/>
    <w:rsid w:val="00387F51"/>
    <w:rsid w:val="00390B05"/>
    <w:rsid w:val="00390EFF"/>
    <w:rsid w:val="00391138"/>
    <w:rsid w:val="00391472"/>
    <w:rsid w:val="003916D0"/>
    <w:rsid w:val="00392832"/>
    <w:rsid w:val="003936BA"/>
    <w:rsid w:val="00393881"/>
    <w:rsid w:val="00394034"/>
    <w:rsid w:val="00395481"/>
    <w:rsid w:val="00396210"/>
    <w:rsid w:val="00396494"/>
    <w:rsid w:val="0039777A"/>
    <w:rsid w:val="003A006F"/>
    <w:rsid w:val="003A0BD3"/>
    <w:rsid w:val="003A1EE7"/>
    <w:rsid w:val="003A203F"/>
    <w:rsid w:val="003A3033"/>
    <w:rsid w:val="003A5194"/>
    <w:rsid w:val="003A5BD9"/>
    <w:rsid w:val="003A66B8"/>
    <w:rsid w:val="003B00AD"/>
    <w:rsid w:val="003B011A"/>
    <w:rsid w:val="003B02E3"/>
    <w:rsid w:val="003B0820"/>
    <w:rsid w:val="003B0E85"/>
    <w:rsid w:val="003B1618"/>
    <w:rsid w:val="003B2D81"/>
    <w:rsid w:val="003B3A3B"/>
    <w:rsid w:val="003B3DB4"/>
    <w:rsid w:val="003B409C"/>
    <w:rsid w:val="003B4878"/>
    <w:rsid w:val="003B552C"/>
    <w:rsid w:val="003B5886"/>
    <w:rsid w:val="003B5E2A"/>
    <w:rsid w:val="003B6276"/>
    <w:rsid w:val="003B69EB"/>
    <w:rsid w:val="003B7BE9"/>
    <w:rsid w:val="003C003E"/>
    <w:rsid w:val="003C034D"/>
    <w:rsid w:val="003C068F"/>
    <w:rsid w:val="003C0B48"/>
    <w:rsid w:val="003C11AD"/>
    <w:rsid w:val="003C140F"/>
    <w:rsid w:val="003C1EC7"/>
    <w:rsid w:val="003C2BC3"/>
    <w:rsid w:val="003C302A"/>
    <w:rsid w:val="003C3408"/>
    <w:rsid w:val="003C3FB5"/>
    <w:rsid w:val="003C43BF"/>
    <w:rsid w:val="003C4A60"/>
    <w:rsid w:val="003C5296"/>
    <w:rsid w:val="003C6409"/>
    <w:rsid w:val="003C657D"/>
    <w:rsid w:val="003C658A"/>
    <w:rsid w:val="003C7658"/>
    <w:rsid w:val="003C77F4"/>
    <w:rsid w:val="003C7F5E"/>
    <w:rsid w:val="003D0327"/>
    <w:rsid w:val="003D0ABB"/>
    <w:rsid w:val="003D1557"/>
    <w:rsid w:val="003D167F"/>
    <w:rsid w:val="003D1E49"/>
    <w:rsid w:val="003D2054"/>
    <w:rsid w:val="003D3E44"/>
    <w:rsid w:val="003D3E8D"/>
    <w:rsid w:val="003D4A0C"/>
    <w:rsid w:val="003D4B4A"/>
    <w:rsid w:val="003D5E07"/>
    <w:rsid w:val="003D6368"/>
    <w:rsid w:val="003E0D3D"/>
    <w:rsid w:val="003E106E"/>
    <w:rsid w:val="003E14FA"/>
    <w:rsid w:val="003E1877"/>
    <w:rsid w:val="003E3162"/>
    <w:rsid w:val="003E448A"/>
    <w:rsid w:val="003E4D52"/>
    <w:rsid w:val="003E4FCC"/>
    <w:rsid w:val="003E6196"/>
    <w:rsid w:val="003E7377"/>
    <w:rsid w:val="003E7BB3"/>
    <w:rsid w:val="003F083F"/>
    <w:rsid w:val="003F0D30"/>
    <w:rsid w:val="003F27F4"/>
    <w:rsid w:val="003F3CB3"/>
    <w:rsid w:val="003F45C2"/>
    <w:rsid w:val="003F4991"/>
    <w:rsid w:val="003F57EC"/>
    <w:rsid w:val="003F6490"/>
    <w:rsid w:val="003F6511"/>
    <w:rsid w:val="003F6AE0"/>
    <w:rsid w:val="003F6E02"/>
    <w:rsid w:val="003F7323"/>
    <w:rsid w:val="003F734F"/>
    <w:rsid w:val="00400447"/>
    <w:rsid w:val="0040091A"/>
    <w:rsid w:val="00402B9C"/>
    <w:rsid w:val="0040394F"/>
    <w:rsid w:val="004041BD"/>
    <w:rsid w:val="00404634"/>
    <w:rsid w:val="00404D28"/>
    <w:rsid w:val="004050EA"/>
    <w:rsid w:val="00405CFB"/>
    <w:rsid w:val="00406317"/>
    <w:rsid w:val="00406A0E"/>
    <w:rsid w:val="004071D0"/>
    <w:rsid w:val="004100FE"/>
    <w:rsid w:val="0041049B"/>
    <w:rsid w:val="00410A7B"/>
    <w:rsid w:val="00411704"/>
    <w:rsid w:val="00411B34"/>
    <w:rsid w:val="0041255F"/>
    <w:rsid w:val="00412E92"/>
    <w:rsid w:val="0041323C"/>
    <w:rsid w:val="00414057"/>
    <w:rsid w:val="004159AF"/>
    <w:rsid w:val="004164DD"/>
    <w:rsid w:val="00417297"/>
    <w:rsid w:val="0041784C"/>
    <w:rsid w:val="00421C96"/>
    <w:rsid w:val="00422542"/>
    <w:rsid w:val="004238A7"/>
    <w:rsid w:val="00423CF1"/>
    <w:rsid w:val="00425CC0"/>
    <w:rsid w:val="004268B3"/>
    <w:rsid w:val="00426908"/>
    <w:rsid w:val="00427074"/>
    <w:rsid w:val="00427221"/>
    <w:rsid w:val="0043064F"/>
    <w:rsid w:val="00431062"/>
    <w:rsid w:val="0043110C"/>
    <w:rsid w:val="004316E0"/>
    <w:rsid w:val="00431818"/>
    <w:rsid w:val="0043243E"/>
    <w:rsid w:val="00432AA2"/>
    <w:rsid w:val="00432DA5"/>
    <w:rsid w:val="00432F5F"/>
    <w:rsid w:val="00433668"/>
    <w:rsid w:val="00433C33"/>
    <w:rsid w:val="00433EE8"/>
    <w:rsid w:val="00434C49"/>
    <w:rsid w:val="00434E16"/>
    <w:rsid w:val="004353BB"/>
    <w:rsid w:val="00436100"/>
    <w:rsid w:val="00436E53"/>
    <w:rsid w:val="0043765B"/>
    <w:rsid w:val="00437957"/>
    <w:rsid w:val="00437AC1"/>
    <w:rsid w:val="00437B84"/>
    <w:rsid w:val="00440464"/>
    <w:rsid w:val="00440E84"/>
    <w:rsid w:val="0044150C"/>
    <w:rsid w:val="00441C41"/>
    <w:rsid w:val="0044205B"/>
    <w:rsid w:val="00444937"/>
    <w:rsid w:val="00447512"/>
    <w:rsid w:val="00447E47"/>
    <w:rsid w:val="00447FE7"/>
    <w:rsid w:val="00450C37"/>
    <w:rsid w:val="00450E26"/>
    <w:rsid w:val="00450E58"/>
    <w:rsid w:val="0045102D"/>
    <w:rsid w:val="00451057"/>
    <w:rsid w:val="00451593"/>
    <w:rsid w:val="00453200"/>
    <w:rsid w:val="004535C0"/>
    <w:rsid w:val="00453620"/>
    <w:rsid w:val="00454E25"/>
    <w:rsid w:val="00457AC9"/>
    <w:rsid w:val="0046095F"/>
    <w:rsid w:val="00461A1D"/>
    <w:rsid w:val="00462AEE"/>
    <w:rsid w:val="00463994"/>
    <w:rsid w:val="0046446E"/>
    <w:rsid w:val="004656D4"/>
    <w:rsid w:val="00465B56"/>
    <w:rsid w:val="00465EAF"/>
    <w:rsid w:val="00466E7D"/>
    <w:rsid w:val="0046797B"/>
    <w:rsid w:val="004679A6"/>
    <w:rsid w:val="00470A06"/>
    <w:rsid w:val="00471311"/>
    <w:rsid w:val="00471C1E"/>
    <w:rsid w:val="00471DD1"/>
    <w:rsid w:val="00472092"/>
    <w:rsid w:val="0047427E"/>
    <w:rsid w:val="00474A0A"/>
    <w:rsid w:val="00475508"/>
    <w:rsid w:val="00475876"/>
    <w:rsid w:val="00476613"/>
    <w:rsid w:val="00480B81"/>
    <w:rsid w:val="00482173"/>
    <w:rsid w:val="004831B9"/>
    <w:rsid w:val="00483FEE"/>
    <w:rsid w:val="004870C1"/>
    <w:rsid w:val="00490581"/>
    <w:rsid w:val="0049074D"/>
    <w:rsid w:val="00490DAB"/>
    <w:rsid w:val="00491E54"/>
    <w:rsid w:val="00492C99"/>
    <w:rsid w:val="00493541"/>
    <w:rsid w:val="00493832"/>
    <w:rsid w:val="0049417B"/>
    <w:rsid w:val="00496A11"/>
    <w:rsid w:val="00496C22"/>
    <w:rsid w:val="004A0015"/>
    <w:rsid w:val="004A04B4"/>
    <w:rsid w:val="004A0939"/>
    <w:rsid w:val="004A0A9D"/>
    <w:rsid w:val="004A0F33"/>
    <w:rsid w:val="004A1ADC"/>
    <w:rsid w:val="004A1FAB"/>
    <w:rsid w:val="004A2FAD"/>
    <w:rsid w:val="004A3164"/>
    <w:rsid w:val="004A3241"/>
    <w:rsid w:val="004A369D"/>
    <w:rsid w:val="004A3783"/>
    <w:rsid w:val="004A5A91"/>
    <w:rsid w:val="004A5B9A"/>
    <w:rsid w:val="004A7359"/>
    <w:rsid w:val="004B0D0E"/>
    <w:rsid w:val="004B24FA"/>
    <w:rsid w:val="004B2BE1"/>
    <w:rsid w:val="004B3099"/>
    <w:rsid w:val="004B35C2"/>
    <w:rsid w:val="004B3EB9"/>
    <w:rsid w:val="004B4818"/>
    <w:rsid w:val="004B7341"/>
    <w:rsid w:val="004B73EA"/>
    <w:rsid w:val="004B74B8"/>
    <w:rsid w:val="004B79D6"/>
    <w:rsid w:val="004C2674"/>
    <w:rsid w:val="004C2B51"/>
    <w:rsid w:val="004C2DBF"/>
    <w:rsid w:val="004C5335"/>
    <w:rsid w:val="004C6715"/>
    <w:rsid w:val="004C6B12"/>
    <w:rsid w:val="004C6CC6"/>
    <w:rsid w:val="004D011B"/>
    <w:rsid w:val="004D078D"/>
    <w:rsid w:val="004D0919"/>
    <w:rsid w:val="004D0AF6"/>
    <w:rsid w:val="004D0D0D"/>
    <w:rsid w:val="004D20EF"/>
    <w:rsid w:val="004D4468"/>
    <w:rsid w:val="004D5A6D"/>
    <w:rsid w:val="004D633D"/>
    <w:rsid w:val="004D6616"/>
    <w:rsid w:val="004D72A8"/>
    <w:rsid w:val="004D7653"/>
    <w:rsid w:val="004D7E9C"/>
    <w:rsid w:val="004E05A6"/>
    <w:rsid w:val="004E05C1"/>
    <w:rsid w:val="004E14C8"/>
    <w:rsid w:val="004E2B03"/>
    <w:rsid w:val="004E33CB"/>
    <w:rsid w:val="004E459B"/>
    <w:rsid w:val="004E499A"/>
    <w:rsid w:val="004E4AAA"/>
    <w:rsid w:val="004E4FCD"/>
    <w:rsid w:val="004E5613"/>
    <w:rsid w:val="004E5648"/>
    <w:rsid w:val="004E5761"/>
    <w:rsid w:val="004E59AA"/>
    <w:rsid w:val="004E649F"/>
    <w:rsid w:val="004E659E"/>
    <w:rsid w:val="004E7213"/>
    <w:rsid w:val="004F00B1"/>
    <w:rsid w:val="004F1ADB"/>
    <w:rsid w:val="004F2943"/>
    <w:rsid w:val="004F30D1"/>
    <w:rsid w:val="004F36EA"/>
    <w:rsid w:val="004F40E8"/>
    <w:rsid w:val="004F4650"/>
    <w:rsid w:val="004F4A4E"/>
    <w:rsid w:val="004F4C4C"/>
    <w:rsid w:val="004F5214"/>
    <w:rsid w:val="004F62D0"/>
    <w:rsid w:val="005005F1"/>
    <w:rsid w:val="005014AF"/>
    <w:rsid w:val="00501559"/>
    <w:rsid w:val="005016C8"/>
    <w:rsid w:val="00501B58"/>
    <w:rsid w:val="00501C26"/>
    <w:rsid w:val="0050350B"/>
    <w:rsid w:val="00503CC3"/>
    <w:rsid w:val="005043A5"/>
    <w:rsid w:val="005063ED"/>
    <w:rsid w:val="00506458"/>
    <w:rsid w:val="00506D15"/>
    <w:rsid w:val="00507156"/>
    <w:rsid w:val="00511885"/>
    <w:rsid w:val="0051283E"/>
    <w:rsid w:val="00512889"/>
    <w:rsid w:val="00513D55"/>
    <w:rsid w:val="00514028"/>
    <w:rsid w:val="005147F3"/>
    <w:rsid w:val="00514934"/>
    <w:rsid w:val="0051503C"/>
    <w:rsid w:val="0051623A"/>
    <w:rsid w:val="00516CD1"/>
    <w:rsid w:val="00516E98"/>
    <w:rsid w:val="00521EE3"/>
    <w:rsid w:val="005224C3"/>
    <w:rsid w:val="00522629"/>
    <w:rsid w:val="00523069"/>
    <w:rsid w:val="00523A30"/>
    <w:rsid w:val="0052407A"/>
    <w:rsid w:val="00525D9D"/>
    <w:rsid w:val="0052693B"/>
    <w:rsid w:val="00527219"/>
    <w:rsid w:val="00527B5B"/>
    <w:rsid w:val="00530277"/>
    <w:rsid w:val="0053046A"/>
    <w:rsid w:val="00531885"/>
    <w:rsid w:val="00535BAC"/>
    <w:rsid w:val="0053772A"/>
    <w:rsid w:val="00537A25"/>
    <w:rsid w:val="00540932"/>
    <w:rsid w:val="005410AA"/>
    <w:rsid w:val="00541573"/>
    <w:rsid w:val="0054248A"/>
    <w:rsid w:val="00542580"/>
    <w:rsid w:val="005434F6"/>
    <w:rsid w:val="00544EC4"/>
    <w:rsid w:val="005460E2"/>
    <w:rsid w:val="005469AD"/>
    <w:rsid w:val="005477F2"/>
    <w:rsid w:val="00550AFA"/>
    <w:rsid w:val="00552D4A"/>
    <w:rsid w:val="00552D7F"/>
    <w:rsid w:val="005548EB"/>
    <w:rsid w:val="00554C24"/>
    <w:rsid w:val="00555379"/>
    <w:rsid w:val="0055559B"/>
    <w:rsid w:val="00555C01"/>
    <w:rsid w:val="00556316"/>
    <w:rsid w:val="0055797E"/>
    <w:rsid w:val="00560882"/>
    <w:rsid w:val="00561738"/>
    <w:rsid w:val="005618F3"/>
    <w:rsid w:val="005621D9"/>
    <w:rsid w:val="00562212"/>
    <w:rsid w:val="00562582"/>
    <w:rsid w:val="005627AE"/>
    <w:rsid w:val="00562897"/>
    <w:rsid w:val="005640FD"/>
    <w:rsid w:val="005648E7"/>
    <w:rsid w:val="0056546C"/>
    <w:rsid w:val="00565526"/>
    <w:rsid w:val="00565D87"/>
    <w:rsid w:val="00567166"/>
    <w:rsid w:val="00567728"/>
    <w:rsid w:val="00567F78"/>
    <w:rsid w:val="00570BD5"/>
    <w:rsid w:val="00570F83"/>
    <w:rsid w:val="0057142B"/>
    <w:rsid w:val="00571703"/>
    <w:rsid w:val="00571D7D"/>
    <w:rsid w:val="00572104"/>
    <w:rsid w:val="005721A5"/>
    <w:rsid w:val="005728A8"/>
    <w:rsid w:val="00572D98"/>
    <w:rsid w:val="005749B6"/>
    <w:rsid w:val="00574A90"/>
    <w:rsid w:val="00574C9A"/>
    <w:rsid w:val="0057501B"/>
    <w:rsid w:val="00575B04"/>
    <w:rsid w:val="00575C31"/>
    <w:rsid w:val="005764C3"/>
    <w:rsid w:val="00576AAC"/>
    <w:rsid w:val="005774A8"/>
    <w:rsid w:val="00577F68"/>
    <w:rsid w:val="005802FD"/>
    <w:rsid w:val="005805D1"/>
    <w:rsid w:val="00582A99"/>
    <w:rsid w:val="00582B4C"/>
    <w:rsid w:val="005832D2"/>
    <w:rsid w:val="005839AA"/>
    <w:rsid w:val="005839BE"/>
    <w:rsid w:val="00583F8D"/>
    <w:rsid w:val="0058493C"/>
    <w:rsid w:val="00584CED"/>
    <w:rsid w:val="00584EB6"/>
    <w:rsid w:val="00586847"/>
    <w:rsid w:val="00586C0C"/>
    <w:rsid w:val="00586D58"/>
    <w:rsid w:val="00587B8D"/>
    <w:rsid w:val="00587FB0"/>
    <w:rsid w:val="00591E71"/>
    <w:rsid w:val="00592404"/>
    <w:rsid w:val="0059270D"/>
    <w:rsid w:val="00593473"/>
    <w:rsid w:val="0059368D"/>
    <w:rsid w:val="005968B8"/>
    <w:rsid w:val="00596C4E"/>
    <w:rsid w:val="00597376"/>
    <w:rsid w:val="005973B1"/>
    <w:rsid w:val="005977E4"/>
    <w:rsid w:val="005A0510"/>
    <w:rsid w:val="005A06AE"/>
    <w:rsid w:val="005A0A6E"/>
    <w:rsid w:val="005A0DA5"/>
    <w:rsid w:val="005A14E2"/>
    <w:rsid w:val="005A17A5"/>
    <w:rsid w:val="005A2975"/>
    <w:rsid w:val="005A2DB8"/>
    <w:rsid w:val="005A40E9"/>
    <w:rsid w:val="005A4655"/>
    <w:rsid w:val="005A69B1"/>
    <w:rsid w:val="005A71E2"/>
    <w:rsid w:val="005A7A87"/>
    <w:rsid w:val="005A7B34"/>
    <w:rsid w:val="005B08F0"/>
    <w:rsid w:val="005B122F"/>
    <w:rsid w:val="005B1ACF"/>
    <w:rsid w:val="005B255A"/>
    <w:rsid w:val="005B30D0"/>
    <w:rsid w:val="005B3AD5"/>
    <w:rsid w:val="005B40E9"/>
    <w:rsid w:val="005B500B"/>
    <w:rsid w:val="005B5A9A"/>
    <w:rsid w:val="005B63BC"/>
    <w:rsid w:val="005B70BF"/>
    <w:rsid w:val="005B73C2"/>
    <w:rsid w:val="005B7A33"/>
    <w:rsid w:val="005C03E6"/>
    <w:rsid w:val="005C2469"/>
    <w:rsid w:val="005C46C1"/>
    <w:rsid w:val="005C476A"/>
    <w:rsid w:val="005C60D0"/>
    <w:rsid w:val="005C6530"/>
    <w:rsid w:val="005C775B"/>
    <w:rsid w:val="005D024E"/>
    <w:rsid w:val="005D0DE7"/>
    <w:rsid w:val="005D1050"/>
    <w:rsid w:val="005D1C38"/>
    <w:rsid w:val="005D2FCF"/>
    <w:rsid w:val="005D4899"/>
    <w:rsid w:val="005D4CD7"/>
    <w:rsid w:val="005D55D5"/>
    <w:rsid w:val="005D586C"/>
    <w:rsid w:val="005D630A"/>
    <w:rsid w:val="005D7A9A"/>
    <w:rsid w:val="005D7EB7"/>
    <w:rsid w:val="005E08C3"/>
    <w:rsid w:val="005E12EB"/>
    <w:rsid w:val="005E1A1B"/>
    <w:rsid w:val="005E1AE1"/>
    <w:rsid w:val="005E1C02"/>
    <w:rsid w:val="005E1E6F"/>
    <w:rsid w:val="005E2247"/>
    <w:rsid w:val="005E237D"/>
    <w:rsid w:val="005E2FEE"/>
    <w:rsid w:val="005E4220"/>
    <w:rsid w:val="005E4DF3"/>
    <w:rsid w:val="005E563F"/>
    <w:rsid w:val="005E7057"/>
    <w:rsid w:val="005F0B2D"/>
    <w:rsid w:val="005F1449"/>
    <w:rsid w:val="005F1ACD"/>
    <w:rsid w:val="005F221B"/>
    <w:rsid w:val="005F2A23"/>
    <w:rsid w:val="005F2BFE"/>
    <w:rsid w:val="005F2C9B"/>
    <w:rsid w:val="005F2E3D"/>
    <w:rsid w:val="005F3C2D"/>
    <w:rsid w:val="005F3CD1"/>
    <w:rsid w:val="005F4110"/>
    <w:rsid w:val="005F6570"/>
    <w:rsid w:val="005F742C"/>
    <w:rsid w:val="005F75AC"/>
    <w:rsid w:val="005F78BF"/>
    <w:rsid w:val="006003CF"/>
    <w:rsid w:val="006003DB"/>
    <w:rsid w:val="0060068E"/>
    <w:rsid w:val="00600717"/>
    <w:rsid w:val="006011A9"/>
    <w:rsid w:val="006012AC"/>
    <w:rsid w:val="006018C3"/>
    <w:rsid w:val="00601A76"/>
    <w:rsid w:val="00601FE8"/>
    <w:rsid w:val="006028A6"/>
    <w:rsid w:val="00602EB0"/>
    <w:rsid w:val="00603252"/>
    <w:rsid w:val="00603FDF"/>
    <w:rsid w:val="0060435C"/>
    <w:rsid w:val="0060476D"/>
    <w:rsid w:val="00604B1C"/>
    <w:rsid w:val="00604DCA"/>
    <w:rsid w:val="00605002"/>
    <w:rsid w:val="00605423"/>
    <w:rsid w:val="00605A5F"/>
    <w:rsid w:val="00606C70"/>
    <w:rsid w:val="00607DDF"/>
    <w:rsid w:val="00612A72"/>
    <w:rsid w:val="00612C36"/>
    <w:rsid w:val="00613609"/>
    <w:rsid w:val="006139FE"/>
    <w:rsid w:val="00613C41"/>
    <w:rsid w:val="006155DE"/>
    <w:rsid w:val="006178A8"/>
    <w:rsid w:val="006210FD"/>
    <w:rsid w:val="00621220"/>
    <w:rsid w:val="00621C94"/>
    <w:rsid w:val="00622BC7"/>
    <w:rsid w:val="006264B5"/>
    <w:rsid w:val="0062772B"/>
    <w:rsid w:val="00633931"/>
    <w:rsid w:val="00633FF3"/>
    <w:rsid w:val="006340FB"/>
    <w:rsid w:val="00634E80"/>
    <w:rsid w:val="0063716A"/>
    <w:rsid w:val="006371D7"/>
    <w:rsid w:val="00641410"/>
    <w:rsid w:val="0064194D"/>
    <w:rsid w:val="00642422"/>
    <w:rsid w:val="00642AB0"/>
    <w:rsid w:val="00642AEA"/>
    <w:rsid w:val="00642D10"/>
    <w:rsid w:val="00643905"/>
    <w:rsid w:val="006458D7"/>
    <w:rsid w:val="00646398"/>
    <w:rsid w:val="0064673B"/>
    <w:rsid w:val="00646EBB"/>
    <w:rsid w:val="00646F70"/>
    <w:rsid w:val="0064702B"/>
    <w:rsid w:val="006478B0"/>
    <w:rsid w:val="00647D68"/>
    <w:rsid w:val="0065026B"/>
    <w:rsid w:val="006505E1"/>
    <w:rsid w:val="00650B1E"/>
    <w:rsid w:val="00650C6C"/>
    <w:rsid w:val="00651382"/>
    <w:rsid w:val="006513A1"/>
    <w:rsid w:val="00655DAD"/>
    <w:rsid w:val="0065690E"/>
    <w:rsid w:val="00656C8B"/>
    <w:rsid w:val="00656FF6"/>
    <w:rsid w:val="006579AA"/>
    <w:rsid w:val="00660BB3"/>
    <w:rsid w:val="00660D30"/>
    <w:rsid w:val="00660F8B"/>
    <w:rsid w:val="0066116D"/>
    <w:rsid w:val="006612E4"/>
    <w:rsid w:val="00663120"/>
    <w:rsid w:val="00663666"/>
    <w:rsid w:val="00663D1A"/>
    <w:rsid w:val="006643B9"/>
    <w:rsid w:val="00666294"/>
    <w:rsid w:val="006662BE"/>
    <w:rsid w:val="00666344"/>
    <w:rsid w:val="006712A4"/>
    <w:rsid w:val="00671BC0"/>
    <w:rsid w:val="00672929"/>
    <w:rsid w:val="00672CEC"/>
    <w:rsid w:val="006731C5"/>
    <w:rsid w:val="0067384D"/>
    <w:rsid w:val="006745E0"/>
    <w:rsid w:val="00675875"/>
    <w:rsid w:val="00675AEE"/>
    <w:rsid w:val="00681087"/>
    <w:rsid w:val="006825B7"/>
    <w:rsid w:val="0068305A"/>
    <w:rsid w:val="0068435E"/>
    <w:rsid w:val="00687666"/>
    <w:rsid w:val="00687CE2"/>
    <w:rsid w:val="006905FC"/>
    <w:rsid w:val="00690635"/>
    <w:rsid w:val="006909CF"/>
    <w:rsid w:val="00690E8C"/>
    <w:rsid w:val="00691CE0"/>
    <w:rsid w:val="00691FDB"/>
    <w:rsid w:val="0069223E"/>
    <w:rsid w:val="00692587"/>
    <w:rsid w:val="006932C1"/>
    <w:rsid w:val="0069384C"/>
    <w:rsid w:val="00694072"/>
    <w:rsid w:val="006944A0"/>
    <w:rsid w:val="00694983"/>
    <w:rsid w:val="00695712"/>
    <w:rsid w:val="006974DB"/>
    <w:rsid w:val="0069771B"/>
    <w:rsid w:val="00697BEB"/>
    <w:rsid w:val="00697DBC"/>
    <w:rsid w:val="006A1524"/>
    <w:rsid w:val="006A57E2"/>
    <w:rsid w:val="006A6152"/>
    <w:rsid w:val="006A63F5"/>
    <w:rsid w:val="006A66D1"/>
    <w:rsid w:val="006A6958"/>
    <w:rsid w:val="006A6D25"/>
    <w:rsid w:val="006A6D6C"/>
    <w:rsid w:val="006A79DE"/>
    <w:rsid w:val="006B0307"/>
    <w:rsid w:val="006B046A"/>
    <w:rsid w:val="006B155A"/>
    <w:rsid w:val="006B1BCA"/>
    <w:rsid w:val="006B2021"/>
    <w:rsid w:val="006B3698"/>
    <w:rsid w:val="006B3C12"/>
    <w:rsid w:val="006B3C7A"/>
    <w:rsid w:val="006B48A0"/>
    <w:rsid w:val="006B4B19"/>
    <w:rsid w:val="006B512E"/>
    <w:rsid w:val="006B6D62"/>
    <w:rsid w:val="006B72DA"/>
    <w:rsid w:val="006C0917"/>
    <w:rsid w:val="006C1786"/>
    <w:rsid w:val="006C430D"/>
    <w:rsid w:val="006C4E1F"/>
    <w:rsid w:val="006C59B0"/>
    <w:rsid w:val="006C6565"/>
    <w:rsid w:val="006C67F0"/>
    <w:rsid w:val="006C6E9D"/>
    <w:rsid w:val="006C7E3C"/>
    <w:rsid w:val="006D252C"/>
    <w:rsid w:val="006D35D5"/>
    <w:rsid w:val="006D50C3"/>
    <w:rsid w:val="006D6051"/>
    <w:rsid w:val="006D6D2E"/>
    <w:rsid w:val="006D6DD6"/>
    <w:rsid w:val="006D7BF1"/>
    <w:rsid w:val="006D7D8D"/>
    <w:rsid w:val="006E03E1"/>
    <w:rsid w:val="006E11E9"/>
    <w:rsid w:val="006E21CE"/>
    <w:rsid w:val="006E2299"/>
    <w:rsid w:val="006E2A19"/>
    <w:rsid w:val="006E3285"/>
    <w:rsid w:val="006E3E2A"/>
    <w:rsid w:val="006E4B0A"/>
    <w:rsid w:val="006E6086"/>
    <w:rsid w:val="006E6243"/>
    <w:rsid w:val="006E62D0"/>
    <w:rsid w:val="006E7262"/>
    <w:rsid w:val="006E7B02"/>
    <w:rsid w:val="006F1129"/>
    <w:rsid w:val="006F14F2"/>
    <w:rsid w:val="006F2BE5"/>
    <w:rsid w:val="006F2D4A"/>
    <w:rsid w:val="006F3CBA"/>
    <w:rsid w:val="006F4021"/>
    <w:rsid w:val="006F5FDE"/>
    <w:rsid w:val="006F69A9"/>
    <w:rsid w:val="006F7158"/>
    <w:rsid w:val="006F73D0"/>
    <w:rsid w:val="006F77A4"/>
    <w:rsid w:val="007003BA"/>
    <w:rsid w:val="00702621"/>
    <w:rsid w:val="00702A66"/>
    <w:rsid w:val="00703640"/>
    <w:rsid w:val="00703B27"/>
    <w:rsid w:val="00703EF5"/>
    <w:rsid w:val="00707BBE"/>
    <w:rsid w:val="00710475"/>
    <w:rsid w:val="00711326"/>
    <w:rsid w:val="00711BF0"/>
    <w:rsid w:val="00711FEB"/>
    <w:rsid w:val="007129EB"/>
    <w:rsid w:val="00712D42"/>
    <w:rsid w:val="00714B03"/>
    <w:rsid w:val="00715A99"/>
    <w:rsid w:val="0071690E"/>
    <w:rsid w:val="00716A3E"/>
    <w:rsid w:val="00717852"/>
    <w:rsid w:val="00717866"/>
    <w:rsid w:val="00717B02"/>
    <w:rsid w:val="007206E3"/>
    <w:rsid w:val="007229B4"/>
    <w:rsid w:val="00722B70"/>
    <w:rsid w:val="007230DF"/>
    <w:rsid w:val="00724CCB"/>
    <w:rsid w:val="0072708B"/>
    <w:rsid w:val="00727176"/>
    <w:rsid w:val="00730F0D"/>
    <w:rsid w:val="007321D4"/>
    <w:rsid w:val="00732E43"/>
    <w:rsid w:val="00733387"/>
    <w:rsid w:val="007338C8"/>
    <w:rsid w:val="007338EF"/>
    <w:rsid w:val="0073417F"/>
    <w:rsid w:val="00735511"/>
    <w:rsid w:val="00735EF0"/>
    <w:rsid w:val="00737596"/>
    <w:rsid w:val="00737BE5"/>
    <w:rsid w:val="00737CFE"/>
    <w:rsid w:val="00742D05"/>
    <w:rsid w:val="00742EFE"/>
    <w:rsid w:val="00744A83"/>
    <w:rsid w:val="00744B8F"/>
    <w:rsid w:val="00744C2E"/>
    <w:rsid w:val="007458CF"/>
    <w:rsid w:val="00747FB9"/>
    <w:rsid w:val="00750975"/>
    <w:rsid w:val="00750BE0"/>
    <w:rsid w:val="00751907"/>
    <w:rsid w:val="0075202C"/>
    <w:rsid w:val="00752AD0"/>
    <w:rsid w:val="00752B35"/>
    <w:rsid w:val="00753266"/>
    <w:rsid w:val="00753799"/>
    <w:rsid w:val="00754285"/>
    <w:rsid w:val="00755975"/>
    <w:rsid w:val="007561D0"/>
    <w:rsid w:val="007565BE"/>
    <w:rsid w:val="00756976"/>
    <w:rsid w:val="00760C47"/>
    <w:rsid w:val="007622A6"/>
    <w:rsid w:val="007625D3"/>
    <w:rsid w:val="0076266D"/>
    <w:rsid w:val="007636F4"/>
    <w:rsid w:val="00764295"/>
    <w:rsid w:val="00765A2F"/>
    <w:rsid w:val="007660EA"/>
    <w:rsid w:val="00766FBF"/>
    <w:rsid w:val="00767022"/>
    <w:rsid w:val="00767D7B"/>
    <w:rsid w:val="0077133F"/>
    <w:rsid w:val="00773D7C"/>
    <w:rsid w:val="0077400B"/>
    <w:rsid w:val="00776421"/>
    <w:rsid w:val="00776F44"/>
    <w:rsid w:val="007777EF"/>
    <w:rsid w:val="007779A4"/>
    <w:rsid w:val="0078384C"/>
    <w:rsid w:val="007841F9"/>
    <w:rsid w:val="00784FBC"/>
    <w:rsid w:val="00785D96"/>
    <w:rsid w:val="00786354"/>
    <w:rsid w:val="00786D6F"/>
    <w:rsid w:val="00787514"/>
    <w:rsid w:val="007875F3"/>
    <w:rsid w:val="00787984"/>
    <w:rsid w:val="007879E1"/>
    <w:rsid w:val="00787E15"/>
    <w:rsid w:val="0079200F"/>
    <w:rsid w:val="00792ACA"/>
    <w:rsid w:val="007940AD"/>
    <w:rsid w:val="007947D2"/>
    <w:rsid w:val="007959B0"/>
    <w:rsid w:val="007960F2"/>
    <w:rsid w:val="00796EC9"/>
    <w:rsid w:val="00797CC3"/>
    <w:rsid w:val="007A01B5"/>
    <w:rsid w:val="007A0241"/>
    <w:rsid w:val="007A0972"/>
    <w:rsid w:val="007A0DE8"/>
    <w:rsid w:val="007A0E63"/>
    <w:rsid w:val="007A2EEB"/>
    <w:rsid w:val="007A398E"/>
    <w:rsid w:val="007A39F1"/>
    <w:rsid w:val="007A4311"/>
    <w:rsid w:val="007A450D"/>
    <w:rsid w:val="007A63F8"/>
    <w:rsid w:val="007A6493"/>
    <w:rsid w:val="007A67C2"/>
    <w:rsid w:val="007A6F91"/>
    <w:rsid w:val="007A775F"/>
    <w:rsid w:val="007A7819"/>
    <w:rsid w:val="007B00EF"/>
    <w:rsid w:val="007B0962"/>
    <w:rsid w:val="007B1AF1"/>
    <w:rsid w:val="007B4A85"/>
    <w:rsid w:val="007B591C"/>
    <w:rsid w:val="007B67B3"/>
    <w:rsid w:val="007B6859"/>
    <w:rsid w:val="007B6F82"/>
    <w:rsid w:val="007B73DF"/>
    <w:rsid w:val="007B75C8"/>
    <w:rsid w:val="007C19A8"/>
    <w:rsid w:val="007C27EE"/>
    <w:rsid w:val="007C29CE"/>
    <w:rsid w:val="007C2A4B"/>
    <w:rsid w:val="007C2F24"/>
    <w:rsid w:val="007C3123"/>
    <w:rsid w:val="007C32AC"/>
    <w:rsid w:val="007C34EB"/>
    <w:rsid w:val="007C461A"/>
    <w:rsid w:val="007C4D16"/>
    <w:rsid w:val="007C627B"/>
    <w:rsid w:val="007C6B62"/>
    <w:rsid w:val="007D09EE"/>
    <w:rsid w:val="007D17AC"/>
    <w:rsid w:val="007D27B0"/>
    <w:rsid w:val="007D2F9F"/>
    <w:rsid w:val="007D39CE"/>
    <w:rsid w:val="007D3C5F"/>
    <w:rsid w:val="007D462C"/>
    <w:rsid w:val="007D51D3"/>
    <w:rsid w:val="007D5276"/>
    <w:rsid w:val="007D547E"/>
    <w:rsid w:val="007D59EB"/>
    <w:rsid w:val="007D6B86"/>
    <w:rsid w:val="007E0709"/>
    <w:rsid w:val="007E0EF6"/>
    <w:rsid w:val="007E1222"/>
    <w:rsid w:val="007E13F0"/>
    <w:rsid w:val="007E1DC5"/>
    <w:rsid w:val="007E210C"/>
    <w:rsid w:val="007E2426"/>
    <w:rsid w:val="007E270B"/>
    <w:rsid w:val="007E4C61"/>
    <w:rsid w:val="007E671D"/>
    <w:rsid w:val="007E674A"/>
    <w:rsid w:val="007E6E84"/>
    <w:rsid w:val="007E71AD"/>
    <w:rsid w:val="007F1C9C"/>
    <w:rsid w:val="007F2973"/>
    <w:rsid w:val="007F48BF"/>
    <w:rsid w:val="007F4CB8"/>
    <w:rsid w:val="007F704D"/>
    <w:rsid w:val="007F772E"/>
    <w:rsid w:val="00800DEA"/>
    <w:rsid w:val="00800FBB"/>
    <w:rsid w:val="00801135"/>
    <w:rsid w:val="008011EC"/>
    <w:rsid w:val="0080168B"/>
    <w:rsid w:val="00802D73"/>
    <w:rsid w:val="00802EF7"/>
    <w:rsid w:val="00802FAD"/>
    <w:rsid w:val="0080363D"/>
    <w:rsid w:val="00805A32"/>
    <w:rsid w:val="00811960"/>
    <w:rsid w:val="00812543"/>
    <w:rsid w:val="008127B4"/>
    <w:rsid w:val="00814A0E"/>
    <w:rsid w:val="00814F24"/>
    <w:rsid w:val="008151CE"/>
    <w:rsid w:val="00815D80"/>
    <w:rsid w:val="00815FD9"/>
    <w:rsid w:val="00816CFC"/>
    <w:rsid w:val="008178C5"/>
    <w:rsid w:val="00820532"/>
    <w:rsid w:val="008206BA"/>
    <w:rsid w:val="0082084B"/>
    <w:rsid w:val="00820BBE"/>
    <w:rsid w:val="0082124B"/>
    <w:rsid w:val="008212C9"/>
    <w:rsid w:val="008213D0"/>
    <w:rsid w:val="008218C9"/>
    <w:rsid w:val="00821DBE"/>
    <w:rsid w:val="00822998"/>
    <w:rsid w:val="008231E8"/>
    <w:rsid w:val="00823F5C"/>
    <w:rsid w:val="008252D3"/>
    <w:rsid w:val="00826942"/>
    <w:rsid w:val="00830821"/>
    <w:rsid w:val="008310F8"/>
    <w:rsid w:val="0083171F"/>
    <w:rsid w:val="008319C3"/>
    <w:rsid w:val="008322E4"/>
    <w:rsid w:val="008336D7"/>
    <w:rsid w:val="0083469D"/>
    <w:rsid w:val="00834F23"/>
    <w:rsid w:val="00836D85"/>
    <w:rsid w:val="008373B7"/>
    <w:rsid w:val="00840166"/>
    <w:rsid w:val="0084027D"/>
    <w:rsid w:val="00841188"/>
    <w:rsid w:val="008424F7"/>
    <w:rsid w:val="00842D8A"/>
    <w:rsid w:val="00843317"/>
    <w:rsid w:val="008434D1"/>
    <w:rsid w:val="00843528"/>
    <w:rsid w:val="00844327"/>
    <w:rsid w:val="0084447F"/>
    <w:rsid w:val="00844ACA"/>
    <w:rsid w:val="008464B8"/>
    <w:rsid w:val="00851DD4"/>
    <w:rsid w:val="008523F5"/>
    <w:rsid w:val="0085327D"/>
    <w:rsid w:val="0085467F"/>
    <w:rsid w:val="00854952"/>
    <w:rsid w:val="00854C42"/>
    <w:rsid w:val="00854C69"/>
    <w:rsid w:val="008556EC"/>
    <w:rsid w:val="008563D0"/>
    <w:rsid w:val="00857199"/>
    <w:rsid w:val="0086095C"/>
    <w:rsid w:val="00860D22"/>
    <w:rsid w:val="008626EF"/>
    <w:rsid w:val="00863462"/>
    <w:rsid w:val="00863DEB"/>
    <w:rsid w:val="00864217"/>
    <w:rsid w:val="00864945"/>
    <w:rsid w:val="00865B65"/>
    <w:rsid w:val="0086600B"/>
    <w:rsid w:val="008661CF"/>
    <w:rsid w:val="008662FE"/>
    <w:rsid w:val="00866715"/>
    <w:rsid w:val="00867B45"/>
    <w:rsid w:val="00870703"/>
    <w:rsid w:val="00871025"/>
    <w:rsid w:val="00873ACA"/>
    <w:rsid w:val="008742A6"/>
    <w:rsid w:val="00874BC8"/>
    <w:rsid w:val="00874CF8"/>
    <w:rsid w:val="008751B5"/>
    <w:rsid w:val="00875AF6"/>
    <w:rsid w:val="00876B0B"/>
    <w:rsid w:val="00880101"/>
    <w:rsid w:val="008815AE"/>
    <w:rsid w:val="00881673"/>
    <w:rsid w:val="00882312"/>
    <w:rsid w:val="008830CD"/>
    <w:rsid w:val="008837D3"/>
    <w:rsid w:val="0088559A"/>
    <w:rsid w:val="00885D8E"/>
    <w:rsid w:val="0088615D"/>
    <w:rsid w:val="008868AF"/>
    <w:rsid w:val="008908C6"/>
    <w:rsid w:val="00893F9E"/>
    <w:rsid w:val="00894061"/>
    <w:rsid w:val="00894332"/>
    <w:rsid w:val="008945CB"/>
    <w:rsid w:val="00894D24"/>
    <w:rsid w:val="008951F9"/>
    <w:rsid w:val="00895259"/>
    <w:rsid w:val="00895C4F"/>
    <w:rsid w:val="00896544"/>
    <w:rsid w:val="00896DF3"/>
    <w:rsid w:val="008979D7"/>
    <w:rsid w:val="008A1529"/>
    <w:rsid w:val="008A19C5"/>
    <w:rsid w:val="008A28FF"/>
    <w:rsid w:val="008A299B"/>
    <w:rsid w:val="008A2CFE"/>
    <w:rsid w:val="008A2FB4"/>
    <w:rsid w:val="008A37B1"/>
    <w:rsid w:val="008A5B0B"/>
    <w:rsid w:val="008A5CC6"/>
    <w:rsid w:val="008A6592"/>
    <w:rsid w:val="008A7185"/>
    <w:rsid w:val="008A7CEB"/>
    <w:rsid w:val="008B0D77"/>
    <w:rsid w:val="008B15D8"/>
    <w:rsid w:val="008B2263"/>
    <w:rsid w:val="008B2730"/>
    <w:rsid w:val="008B3430"/>
    <w:rsid w:val="008B36DC"/>
    <w:rsid w:val="008B3B17"/>
    <w:rsid w:val="008B3ED2"/>
    <w:rsid w:val="008B56BC"/>
    <w:rsid w:val="008B573D"/>
    <w:rsid w:val="008B5852"/>
    <w:rsid w:val="008B59EF"/>
    <w:rsid w:val="008B6057"/>
    <w:rsid w:val="008B7849"/>
    <w:rsid w:val="008B78DA"/>
    <w:rsid w:val="008C10E7"/>
    <w:rsid w:val="008C1668"/>
    <w:rsid w:val="008C26E9"/>
    <w:rsid w:val="008C393C"/>
    <w:rsid w:val="008C4A2F"/>
    <w:rsid w:val="008C4D57"/>
    <w:rsid w:val="008C4E6B"/>
    <w:rsid w:val="008C5A4F"/>
    <w:rsid w:val="008C7827"/>
    <w:rsid w:val="008C79CB"/>
    <w:rsid w:val="008D08CC"/>
    <w:rsid w:val="008D0EA1"/>
    <w:rsid w:val="008D2A89"/>
    <w:rsid w:val="008D2AFA"/>
    <w:rsid w:val="008D322F"/>
    <w:rsid w:val="008D3508"/>
    <w:rsid w:val="008D4650"/>
    <w:rsid w:val="008D5976"/>
    <w:rsid w:val="008D6164"/>
    <w:rsid w:val="008D6ACC"/>
    <w:rsid w:val="008D70C2"/>
    <w:rsid w:val="008D766F"/>
    <w:rsid w:val="008D7D7E"/>
    <w:rsid w:val="008E0B21"/>
    <w:rsid w:val="008E0F4C"/>
    <w:rsid w:val="008E1102"/>
    <w:rsid w:val="008E1AA9"/>
    <w:rsid w:val="008E2181"/>
    <w:rsid w:val="008E3081"/>
    <w:rsid w:val="008E30D1"/>
    <w:rsid w:val="008E42AB"/>
    <w:rsid w:val="008E50BA"/>
    <w:rsid w:val="008E53B7"/>
    <w:rsid w:val="008E5C98"/>
    <w:rsid w:val="008E6DB5"/>
    <w:rsid w:val="008E6F90"/>
    <w:rsid w:val="008F1B16"/>
    <w:rsid w:val="008F2371"/>
    <w:rsid w:val="008F296D"/>
    <w:rsid w:val="008F2E8A"/>
    <w:rsid w:val="008F4BCA"/>
    <w:rsid w:val="008F5B2A"/>
    <w:rsid w:val="008F5E15"/>
    <w:rsid w:val="008F74AF"/>
    <w:rsid w:val="008F7C15"/>
    <w:rsid w:val="00900160"/>
    <w:rsid w:val="00901137"/>
    <w:rsid w:val="00902AB4"/>
    <w:rsid w:val="00903852"/>
    <w:rsid w:val="00903E1A"/>
    <w:rsid w:val="009043F5"/>
    <w:rsid w:val="009044DA"/>
    <w:rsid w:val="009057F4"/>
    <w:rsid w:val="00905A38"/>
    <w:rsid w:val="0090758B"/>
    <w:rsid w:val="00907BB5"/>
    <w:rsid w:val="00907F62"/>
    <w:rsid w:val="00910831"/>
    <w:rsid w:val="00910F2D"/>
    <w:rsid w:val="00911610"/>
    <w:rsid w:val="0091612C"/>
    <w:rsid w:val="0091722E"/>
    <w:rsid w:val="009178F0"/>
    <w:rsid w:val="00917A21"/>
    <w:rsid w:val="00920C0E"/>
    <w:rsid w:val="009213B0"/>
    <w:rsid w:val="009236B4"/>
    <w:rsid w:val="009251A4"/>
    <w:rsid w:val="00925E42"/>
    <w:rsid w:val="009268D9"/>
    <w:rsid w:val="00927683"/>
    <w:rsid w:val="009276B7"/>
    <w:rsid w:val="009310A6"/>
    <w:rsid w:val="009318F7"/>
    <w:rsid w:val="00932350"/>
    <w:rsid w:val="00933679"/>
    <w:rsid w:val="0093432F"/>
    <w:rsid w:val="00935040"/>
    <w:rsid w:val="0093609B"/>
    <w:rsid w:val="00936417"/>
    <w:rsid w:val="009367EC"/>
    <w:rsid w:val="009372AC"/>
    <w:rsid w:val="00940390"/>
    <w:rsid w:val="00943405"/>
    <w:rsid w:val="009436A7"/>
    <w:rsid w:val="009438B8"/>
    <w:rsid w:val="00943A43"/>
    <w:rsid w:val="00943B29"/>
    <w:rsid w:val="0094423F"/>
    <w:rsid w:val="00944627"/>
    <w:rsid w:val="00944B57"/>
    <w:rsid w:val="009462DD"/>
    <w:rsid w:val="00947227"/>
    <w:rsid w:val="0094770C"/>
    <w:rsid w:val="00947DCD"/>
    <w:rsid w:val="00950B4A"/>
    <w:rsid w:val="00950E24"/>
    <w:rsid w:val="00951056"/>
    <w:rsid w:val="00952619"/>
    <w:rsid w:val="00952F0A"/>
    <w:rsid w:val="00953CA3"/>
    <w:rsid w:val="009547FF"/>
    <w:rsid w:val="009552D4"/>
    <w:rsid w:val="009563F7"/>
    <w:rsid w:val="009565F1"/>
    <w:rsid w:val="009568F9"/>
    <w:rsid w:val="00957A7D"/>
    <w:rsid w:val="0096154F"/>
    <w:rsid w:val="0096185A"/>
    <w:rsid w:val="009623B8"/>
    <w:rsid w:val="009624F4"/>
    <w:rsid w:val="00962817"/>
    <w:rsid w:val="00963517"/>
    <w:rsid w:val="009650E8"/>
    <w:rsid w:val="00965C52"/>
    <w:rsid w:val="00965ECC"/>
    <w:rsid w:val="009665A8"/>
    <w:rsid w:val="00966DE6"/>
    <w:rsid w:val="009671FD"/>
    <w:rsid w:val="00967481"/>
    <w:rsid w:val="00967EAE"/>
    <w:rsid w:val="00970384"/>
    <w:rsid w:val="009708D2"/>
    <w:rsid w:val="009722B9"/>
    <w:rsid w:val="00972A55"/>
    <w:rsid w:val="00972FF1"/>
    <w:rsid w:val="0097396D"/>
    <w:rsid w:val="009739B7"/>
    <w:rsid w:val="00975658"/>
    <w:rsid w:val="009770A8"/>
    <w:rsid w:val="0097752D"/>
    <w:rsid w:val="00977572"/>
    <w:rsid w:val="00977E8B"/>
    <w:rsid w:val="00980D98"/>
    <w:rsid w:val="009812CB"/>
    <w:rsid w:val="009815DC"/>
    <w:rsid w:val="00983772"/>
    <w:rsid w:val="00984212"/>
    <w:rsid w:val="00985BC9"/>
    <w:rsid w:val="0098602B"/>
    <w:rsid w:val="009865A1"/>
    <w:rsid w:val="00986E39"/>
    <w:rsid w:val="00986EA1"/>
    <w:rsid w:val="009873FC"/>
    <w:rsid w:val="00987772"/>
    <w:rsid w:val="009902C7"/>
    <w:rsid w:val="00991155"/>
    <w:rsid w:val="00991A8D"/>
    <w:rsid w:val="00991EDD"/>
    <w:rsid w:val="00992E82"/>
    <w:rsid w:val="00993F30"/>
    <w:rsid w:val="00994452"/>
    <w:rsid w:val="009948B9"/>
    <w:rsid w:val="0099635F"/>
    <w:rsid w:val="009A1A8C"/>
    <w:rsid w:val="009A228F"/>
    <w:rsid w:val="009A30C1"/>
    <w:rsid w:val="009A4492"/>
    <w:rsid w:val="009A468F"/>
    <w:rsid w:val="009A4757"/>
    <w:rsid w:val="009A5614"/>
    <w:rsid w:val="009A6286"/>
    <w:rsid w:val="009A7931"/>
    <w:rsid w:val="009A7A0B"/>
    <w:rsid w:val="009A7ADC"/>
    <w:rsid w:val="009B1EE1"/>
    <w:rsid w:val="009B1EED"/>
    <w:rsid w:val="009B2A67"/>
    <w:rsid w:val="009B380E"/>
    <w:rsid w:val="009B5D39"/>
    <w:rsid w:val="009B656A"/>
    <w:rsid w:val="009B664C"/>
    <w:rsid w:val="009B6CD1"/>
    <w:rsid w:val="009B7055"/>
    <w:rsid w:val="009B75A4"/>
    <w:rsid w:val="009B780E"/>
    <w:rsid w:val="009B7C39"/>
    <w:rsid w:val="009C111F"/>
    <w:rsid w:val="009C1611"/>
    <w:rsid w:val="009C1E16"/>
    <w:rsid w:val="009C28F8"/>
    <w:rsid w:val="009C2D8C"/>
    <w:rsid w:val="009C41D5"/>
    <w:rsid w:val="009C49B0"/>
    <w:rsid w:val="009C4FD7"/>
    <w:rsid w:val="009C66E7"/>
    <w:rsid w:val="009D0AAA"/>
    <w:rsid w:val="009D1094"/>
    <w:rsid w:val="009D2484"/>
    <w:rsid w:val="009D2C48"/>
    <w:rsid w:val="009D2C5D"/>
    <w:rsid w:val="009D311C"/>
    <w:rsid w:val="009D486E"/>
    <w:rsid w:val="009D59B0"/>
    <w:rsid w:val="009D5BF9"/>
    <w:rsid w:val="009D7E8F"/>
    <w:rsid w:val="009E003B"/>
    <w:rsid w:val="009E01FF"/>
    <w:rsid w:val="009E0880"/>
    <w:rsid w:val="009E0E22"/>
    <w:rsid w:val="009E1ED8"/>
    <w:rsid w:val="009E2F85"/>
    <w:rsid w:val="009E4B00"/>
    <w:rsid w:val="009E5858"/>
    <w:rsid w:val="009E5BF1"/>
    <w:rsid w:val="009E6573"/>
    <w:rsid w:val="009E72CD"/>
    <w:rsid w:val="009E75FA"/>
    <w:rsid w:val="009F0465"/>
    <w:rsid w:val="009F0997"/>
    <w:rsid w:val="009F1174"/>
    <w:rsid w:val="009F1776"/>
    <w:rsid w:val="009F1B07"/>
    <w:rsid w:val="009F2004"/>
    <w:rsid w:val="009F2AA9"/>
    <w:rsid w:val="009F3AE5"/>
    <w:rsid w:val="009F4DB6"/>
    <w:rsid w:val="009F4E4D"/>
    <w:rsid w:val="009F5A2B"/>
    <w:rsid w:val="009F5D83"/>
    <w:rsid w:val="009F63CC"/>
    <w:rsid w:val="009F7312"/>
    <w:rsid w:val="009F79DB"/>
    <w:rsid w:val="00A00B0A"/>
    <w:rsid w:val="00A00C68"/>
    <w:rsid w:val="00A0199C"/>
    <w:rsid w:val="00A029A9"/>
    <w:rsid w:val="00A02A45"/>
    <w:rsid w:val="00A03647"/>
    <w:rsid w:val="00A03EF9"/>
    <w:rsid w:val="00A04165"/>
    <w:rsid w:val="00A05376"/>
    <w:rsid w:val="00A05433"/>
    <w:rsid w:val="00A062F4"/>
    <w:rsid w:val="00A0788F"/>
    <w:rsid w:val="00A07A87"/>
    <w:rsid w:val="00A07D1B"/>
    <w:rsid w:val="00A11764"/>
    <w:rsid w:val="00A1210D"/>
    <w:rsid w:val="00A12A1F"/>
    <w:rsid w:val="00A1334C"/>
    <w:rsid w:val="00A14943"/>
    <w:rsid w:val="00A20074"/>
    <w:rsid w:val="00A200CF"/>
    <w:rsid w:val="00A208F2"/>
    <w:rsid w:val="00A213FB"/>
    <w:rsid w:val="00A21767"/>
    <w:rsid w:val="00A21CE5"/>
    <w:rsid w:val="00A21FA7"/>
    <w:rsid w:val="00A22013"/>
    <w:rsid w:val="00A230D8"/>
    <w:rsid w:val="00A2314F"/>
    <w:rsid w:val="00A239F8"/>
    <w:rsid w:val="00A2587E"/>
    <w:rsid w:val="00A25C33"/>
    <w:rsid w:val="00A25E73"/>
    <w:rsid w:val="00A27966"/>
    <w:rsid w:val="00A30262"/>
    <w:rsid w:val="00A30292"/>
    <w:rsid w:val="00A3130A"/>
    <w:rsid w:val="00A31AC5"/>
    <w:rsid w:val="00A31C12"/>
    <w:rsid w:val="00A324A2"/>
    <w:rsid w:val="00A325AF"/>
    <w:rsid w:val="00A32CBA"/>
    <w:rsid w:val="00A33F62"/>
    <w:rsid w:val="00A3400F"/>
    <w:rsid w:val="00A346AF"/>
    <w:rsid w:val="00A3511D"/>
    <w:rsid w:val="00A36565"/>
    <w:rsid w:val="00A37DB6"/>
    <w:rsid w:val="00A40F88"/>
    <w:rsid w:val="00A41527"/>
    <w:rsid w:val="00A42236"/>
    <w:rsid w:val="00A42301"/>
    <w:rsid w:val="00A42334"/>
    <w:rsid w:val="00A42490"/>
    <w:rsid w:val="00A42522"/>
    <w:rsid w:val="00A46068"/>
    <w:rsid w:val="00A473A4"/>
    <w:rsid w:val="00A47D0D"/>
    <w:rsid w:val="00A508F4"/>
    <w:rsid w:val="00A56CD8"/>
    <w:rsid w:val="00A608C5"/>
    <w:rsid w:val="00A60CD1"/>
    <w:rsid w:val="00A6104C"/>
    <w:rsid w:val="00A62E0F"/>
    <w:rsid w:val="00A631A3"/>
    <w:rsid w:val="00A63552"/>
    <w:rsid w:val="00A63F1D"/>
    <w:rsid w:val="00A64BFB"/>
    <w:rsid w:val="00A65294"/>
    <w:rsid w:val="00A66CC9"/>
    <w:rsid w:val="00A71BB9"/>
    <w:rsid w:val="00A7202B"/>
    <w:rsid w:val="00A72354"/>
    <w:rsid w:val="00A72429"/>
    <w:rsid w:val="00A7288F"/>
    <w:rsid w:val="00A7398F"/>
    <w:rsid w:val="00A7405A"/>
    <w:rsid w:val="00A755BB"/>
    <w:rsid w:val="00A76849"/>
    <w:rsid w:val="00A80561"/>
    <w:rsid w:val="00A815AC"/>
    <w:rsid w:val="00A836AF"/>
    <w:rsid w:val="00A83853"/>
    <w:rsid w:val="00A83A53"/>
    <w:rsid w:val="00A855FA"/>
    <w:rsid w:val="00A87775"/>
    <w:rsid w:val="00A905B1"/>
    <w:rsid w:val="00A93B5A"/>
    <w:rsid w:val="00A93DF1"/>
    <w:rsid w:val="00A95DFC"/>
    <w:rsid w:val="00A95E54"/>
    <w:rsid w:val="00A96510"/>
    <w:rsid w:val="00AA01EB"/>
    <w:rsid w:val="00AA04AC"/>
    <w:rsid w:val="00AA2186"/>
    <w:rsid w:val="00AA27FD"/>
    <w:rsid w:val="00AA380F"/>
    <w:rsid w:val="00AA4050"/>
    <w:rsid w:val="00AA4688"/>
    <w:rsid w:val="00AA515F"/>
    <w:rsid w:val="00AA5212"/>
    <w:rsid w:val="00AB0F59"/>
    <w:rsid w:val="00AB159F"/>
    <w:rsid w:val="00AB1ECD"/>
    <w:rsid w:val="00AB20D5"/>
    <w:rsid w:val="00AB3876"/>
    <w:rsid w:val="00AB442C"/>
    <w:rsid w:val="00AB488C"/>
    <w:rsid w:val="00AB5582"/>
    <w:rsid w:val="00AB5BFC"/>
    <w:rsid w:val="00AB639D"/>
    <w:rsid w:val="00AC07B0"/>
    <w:rsid w:val="00AC102A"/>
    <w:rsid w:val="00AC17D6"/>
    <w:rsid w:val="00AC1DC4"/>
    <w:rsid w:val="00AC2E52"/>
    <w:rsid w:val="00AC488F"/>
    <w:rsid w:val="00AC4D44"/>
    <w:rsid w:val="00AC5985"/>
    <w:rsid w:val="00AC619D"/>
    <w:rsid w:val="00AC7FEB"/>
    <w:rsid w:val="00AD09BD"/>
    <w:rsid w:val="00AD2558"/>
    <w:rsid w:val="00AD3DCA"/>
    <w:rsid w:val="00AD3FE9"/>
    <w:rsid w:val="00AD3FFD"/>
    <w:rsid w:val="00AD401A"/>
    <w:rsid w:val="00AD4BAB"/>
    <w:rsid w:val="00AD4FA5"/>
    <w:rsid w:val="00AD5CC6"/>
    <w:rsid w:val="00AD7427"/>
    <w:rsid w:val="00AE040F"/>
    <w:rsid w:val="00AE09D2"/>
    <w:rsid w:val="00AE1003"/>
    <w:rsid w:val="00AE1A5A"/>
    <w:rsid w:val="00AE35D4"/>
    <w:rsid w:val="00AE55AA"/>
    <w:rsid w:val="00AE6535"/>
    <w:rsid w:val="00AE69D3"/>
    <w:rsid w:val="00AE6F8A"/>
    <w:rsid w:val="00AE7044"/>
    <w:rsid w:val="00AE79C4"/>
    <w:rsid w:val="00AE79EC"/>
    <w:rsid w:val="00AE7E0D"/>
    <w:rsid w:val="00AE7EDD"/>
    <w:rsid w:val="00AE7F79"/>
    <w:rsid w:val="00AF0822"/>
    <w:rsid w:val="00AF0C16"/>
    <w:rsid w:val="00AF1577"/>
    <w:rsid w:val="00AF1B16"/>
    <w:rsid w:val="00AF1F73"/>
    <w:rsid w:val="00AF2401"/>
    <w:rsid w:val="00AF2492"/>
    <w:rsid w:val="00AF25B7"/>
    <w:rsid w:val="00AF2F88"/>
    <w:rsid w:val="00AF4AEA"/>
    <w:rsid w:val="00AF4C95"/>
    <w:rsid w:val="00AF577B"/>
    <w:rsid w:val="00AF57A3"/>
    <w:rsid w:val="00AF5CD8"/>
    <w:rsid w:val="00AF6117"/>
    <w:rsid w:val="00AF76BF"/>
    <w:rsid w:val="00B00A6A"/>
    <w:rsid w:val="00B01043"/>
    <w:rsid w:val="00B03887"/>
    <w:rsid w:val="00B0516A"/>
    <w:rsid w:val="00B05BE3"/>
    <w:rsid w:val="00B06D9B"/>
    <w:rsid w:val="00B06EF5"/>
    <w:rsid w:val="00B07564"/>
    <w:rsid w:val="00B07B3A"/>
    <w:rsid w:val="00B07BBB"/>
    <w:rsid w:val="00B07CAA"/>
    <w:rsid w:val="00B1103F"/>
    <w:rsid w:val="00B111EA"/>
    <w:rsid w:val="00B12504"/>
    <w:rsid w:val="00B1293D"/>
    <w:rsid w:val="00B150EF"/>
    <w:rsid w:val="00B15F46"/>
    <w:rsid w:val="00B17AFE"/>
    <w:rsid w:val="00B221B0"/>
    <w:rsid w:val="00B229F2"/>
    <w:rsid w:val="00B23564"/>
    <w:rsid w:val="00B23EE5"/>
    <w:rsid w:val="00B24275"/>
    <w:rsid w:val="00B24F59"/>
    <w:rsid w:val="00B25207"/>
    <w:rsid w:val="00B25AED"/>
    <w:rsid w:val="00B26931"/>
    <w:rsid w:val="00B26AAA"/>
    <w:rsid w:val="00B2727C"/>
    <w:rsid w:val="00B27AD9"/>
    <w:rsid w:val="00B27D4F"/>
    <w:rsid w:val="00B30772"/>
    <w:rsid w:val="00B30BC9"/>
    <w:rsid w:val="00B30E4A"/>
    <w:rsid w:val="00B31AB0"/>
    <w:rsid w:val="00B320B9"/>
    <w:rsid w:val="00B321BB"/>
    <w:rsid w:val="00B33099"/>
    <w:rsid w:val="00B3377C"/>
    <w:rsid w:val="00B3458D"/>
    <w:rsid w:val="00B34C49"/>
    <w:rsid w:val="00B35240"/>
    <w:rsid w:val="00B35B37"/>
    <w:rsid w:val="00B36845"/>
    <w:rsid w:val="00B3690C"/>
    <w:rsid w:val="00B36E5E"/>
    <w:rsid w:val="00B3748F"/>
    <w:rsid w:val="00B37A97"/>
    <w:rsid w:val="00B408D0"/>
    <w:rsid w:val="00B40CF5"/>
    <w:rsid w:val="00B40F6D"/>
    <w:rsid w:val="00B419BB"/>
    <w:rsid w:val="00B42320"/>
    <w:rsid w:val="00B442AF"/>
    <w:rsid w:val="00B4574F"/>
    <w:rsid w:val="00B46975"/>
    <w:rsid w:val="00B46A49"/>
    <w:rsid w:val="00B47AD0"/>
    <w:rsid w:val="00B50A3F"/>
    <w:rsid w:val="00B5147A"/>
    <w:rsid w:val="00B532B6"/>
    <w:rsid w:val="00B54CF0"/>
    <w:rsid w:val="00B558F1"/>
    <w:rsid w:val="00B55A8A"/>
    <w:rsid w:val="00B56491"/>
    <w:rsid w:val="00B56C52"/>
    <w:rsid w:val="00B56D86"/>
    <w:rsid w:val="00B609FA"/>
    <w:rsid w:val="00B6254E"/>
    <w:rsid w:val="00B62E26"/>
    <w:rsid w:val="00B650AE"/>
    <w:rsid w:val="00B6608C"/>
    <w:rsid w:val="00B6671F"/>
    <w:rsid w:val="00B6694B"/>
    <w:rsid w:val="00B66AF6"/>
    <w:rsid w:val="00B66B85"/>
    <w:rsid w:val="00B67C74"/>
    <w:rsid w:val="00B70064"/>
    <w:rsid w:val="00B71311"/>
    <w:rsid w:val="00B71649"/>
    <w:rsid w:val="00B71A97"/>
    <w:rsid w:val="00B71D2F"/>
    <w:rsid w:val="00B71DC0"/>
    <w:rsid w:val="00B721E5"/>
    <w:rsid w:val="00B72412"/>
    <w:rsid w:val="00B72558"/>
    <w:rsid w:val="00B72EBE"/>
    <w:rsid w:val="00B750CF"/>
    <w:rsid w:val="00B752F1"/>
    <w:rsid w:val="00B76072"/>
    <w:rsid w:val="00B774BB"/>
    <w:rsid w:val="00B77C34"/>
    <w:rsid w:val="00B8150A"/>
    <w:rsid w:val="00B82503"/>
    <w:rsid w:val="00B82515"/>
    <w:rsid w:val="00B82516"/>
    <w:rsid w:val="00B83804"/>
    <w:rsid w:val="00B85311"/>
    <w:rsid w:val="00B8709E"/>
    <w:rsid w:val="00B87373"/>
    <w:rsid w:val="00B87774"/>
    <w:rsid w:val="00B906DC"/>
    <w:rsid w:val="00B90BDE"/>
    <w:rsid w:val="00B90C8A"/>
    <w:rsid w:val="00B922C8"/>
    <w:rsid w:val="00B92796"/>
    <w:rsid w:val="00B9345A"/>
    <w:rsid w:val="00B9372E"/>
    <w:rsid w:val="00B95435"/>
    <w:rsid w:val="00B9581A"/>
    <w:rsid w:val="00B973C1"/>
    <w:rsid w:val="00BA1656"/>
    <w:rsid w:val="00BA21A7"/>
    <w:rsid w:val="00BA2995"/>
    <w:rsid w:val="00BA3633"/>
    <w:rsid w:val="00BA4BA9"/>
    <w:rsid w:val="00BA60DF"/>
    <w:rsid w:val="00BA6C2C"/>
    <w:rsid w:val="00BA70C6"/>
    <w:rsid w:val="00BA7B99"/>
    <w:rsid w:val="00BB0644"/>
    <w:rsid w:val="00BB1423"/>
    <w:rsid w:val="00BB1EFB"/>
    <w:rsid w:val="00BB3AF6"/>
    <w:rsid w:val="00BB4929"/>
    <w:rsid w:val="00BB4A28"/>
    <w:rsid w:val="00BB4D1A"/>
    <w:rsid w:val="00BB5280"/>
    <w:rsid w:val="00BB5DFD"/>
    <w:rsid w:val="00BB6BA1"/>
    <w:rsid w:val="00BB6BFE"/>
    <w:rsid w:val="00BC14D3"/>
    <w:rsid w:val="00BC1C4B"/>
    <w:rsid w:val="00BC2BFF"/>
    <w:rsid w:val="00BC67FC"/>
    <w:rsid w:val="00BC724B"/>
    <w:rsid w:val="00BD22AD"/>
    <w:rsid w:val="00BD29AF"/>
    <w:rsid w:val="00BD32C2"/>
    <w:rsid w:val="00BD34A0"/>
    <w:rsid w:val="00BD3793"/>
    <w:rsid w:val="00BD3878"/>
    <w:rsid w:val="00BD51D4"/>
    <w:rsid w:val="00BD64AB"/>
    <w:rsid w:val="00BD6554"/>
    <w:rsid w:val="00BE14D9"/>
    <w:rsid w:val="00BE1BB3"/>
    <w:rsid w:val="00BE2018"/>
    <w:rsid w:val="00BE250B"/>
    <w:rsid w:val="00BE430F"/>
    <w:rsid w:val="00BE4AD6"/>
    <w:rsid w:val="00BE4DCF"/>
    <w:rsid w:val="00BE61C5"/>
    <w:rsid w:val="00BE6330"/>
    <w:rsid w:val="00BE6F73"/>
    <w:rsid w:val="00BE76D6"/>
    <w:rsid w:val="00BE7F7D"/>
    <w:rsid w:val="00BF0392"/>
    <w:rsid w:val="00BF043C"/>
    <w:rsid w:val="00BF0470"/>
    <w:rsid w:val="00BF05BB"/>
    <w:rsid w:val="00BF0D5D"/>
    <w:rsid w:val="00BF185D"/>
    <w:rsid w:val="00BF2399"/>
    <w:rsid w:val="00BF2C19"/>
    <w:rsid w:val="00BF48BD"/>
    <w:rsid w:val="00BF4B80"/>
    <w:rsid w:val="00BF4E73"/>
    <w:rsid w:val="00BF7615"/>
    <w:rsid w:val="00BF777D"/>
    <w:rsid w:val="00C0046F"/>
    <w:rsid w:val="00C01792"/>
    <w:rsid w:val="00C01C7D"/>
    <w:rsid w:val="00C02F8E"/>
    <w:rsid w:val="00C03992"/>
    <w:rsid w:val="00C03C48"/>
    <w:rsid w:val="00C042AE"/>
    <w:rsid w:val="00C04532"/>
    <w:rsid w:val="00C065A6"/>
    <w:rsid w:val="00C0788E"/>
    <w:rsid w:val="00C102F8"/>
    <w:rsid w:val="00C10725"/>
    <w:rsid w:val="00C107BF"/>
    <w:rsid w:val="00C11525"/>
    <w:rsid w:val="00C13A45"/>
    <w:rsid w:val="00C13ACF"/>
    <w:rsid w:val="00C14908"/>
    <w:rsid w:val="00C1534A"/>
    <w:rsid w:val="00C16215"/>
    <w:rsid w:val="00C16A9D"/>
    <w:rsid w:val="00C16D50"/>
    <w:rsid w:val="00C172D9"/>
    <w:rsid w:val="00C17976"/>
    <w:rsid w:val="00C20C15"/>
    <w:rsid w:val="00C22B37"/>
    <w:rsid w:val="00C22D46"/>
    <w:rsid w:val="00C23077"/>
    <w:rsid w:val="00C23135"/>
    <w:rsid w:val="00C241FA"/>
    <w:rsid w:val="00C25C9C"/>
    <w:rsid w:val="00C26CF8"/>
    <w:rsid w:val="00C27CD4"/>
    <w:rsid w:val="00C311A3"/>
    <w:rsid w:val="00C3295E"/>
    <w:rsid w:val="00C33777"/>
    <w:rsid w:val="00C33ACC"/>
    <w:rsid w:val="00C3445B"/>
    <w:rsid w:val="00C3457F"/>
    <w:rsid w:val="00C35076"/>
    <w:rsid w:val="00C354B0"/>
    <w:rsid w:val="00C357C6"/>
    <w:rsid w:val="00C35FB5"/>
    <w:rsid w:val="00C36368"/>
    <w:rsid w:val="00C404CC"/>
    <w:rsid w:val="00C40B2C"/>
    <w:rsid w:val="00C412A4"/>
    <w:rsid w:val="00C417AD"/>
    <w:rsid w:val="00C4222E"/>
    <w:rsid w:val="00C42976"/>
    <w:rsid w:val="00C4313D"/>
    <w:rsid w:val="00C44F68"/>
    <w:rsid w:val="00C45192"/>
    <w:rsid w:val="00C46CCE"/>
    <w:rsid w:val="00C470BC"/>
    <w:rsid w:val="00C47A69"/>
    <w:rsid w:val="00C47B54"/>
    <w:rsid w:val="00C508B4"/>
    <w:rsid w:val="00C535D8"/>
    <w:rsid w:val="00C53EF7"/>
    <w:rsid w:val="00C56B8B"/>
    <w:rsid w:val="00C56E84"/>
    <w:rsid w:val="00C57108"/>
    <w:rsid w:val="00C60EA5"/>
    <w:rsid w:val="00C620B4"/>
    <w:rsid w:val="00C625EC"/>
    <w:rsid w:val="00C6327A"/>
    <w:rsid w:val="00C63C46"/>
    <w:rsid w:val="00C64AF5"/>
    <w:rsid w:val="00C65739"/>
    <w:rsid w:val="00C668F1"/>
    <w:rsid w:val="00C70C0D"/>
    <w:rsid w:val="00C71147"/>
    <w:rsid w:val="00C718F4"/>
    <w:rsid w:val="00C72F9E"/>
    <w:rsid w:val="00C7381E"/>
    <w:rsid w:val="00C742CA"/>
    <w:rsid w:val="00C746EF"/>
    <w:rsid w:val="00C74891"/>
    <w:rsid w:val="00C7491C"/>
    <w:rsid w:val="00C76A28"/>
    <w:rsid w:val="00C76DFA"/>
    <w:rsid w:val="00C772BD"/>
    <w:rsid w:val="00C7745B"/>
    <w:rsid w:val="00C77E25"/>
    <w:rsid w:val="00C80E5E"/>
    <w:rsid w:val="00C812C5"/>
    <w:rsid w:val="00C817AC"/>
    <w:rsid w:val="00C81A7D"/>
    <w:rsid w:val="00C81AB2"/>
    <w:rsid w:val="00C82178"/>
    <w:rsid w:val="00C82385"/>
    <w:rsid w:val="00C82667"/>
    <w:rsid w:val="00C841C5"/>
    <w:rsid w:val="00C843FE"/>
    <w:rsid w:val="00C84A7C"/>
    <w:rsid w:val="00C85269"/>
    <w:rsid w:val="00C85C07"/>
    <w:rsid w:val="00C86B58"/>
    <w:rsid w:val="00C87B14"/>
    <w:rsid w:val="00C87DA9"/>
    <w:rsid w:val="00C87DD6"/>
    <w:rsid w:val="00C91006"/>
    <w:rsid w:val="00C917EB"/>
    <w:rsid w:val="00C918DC"/>
    <w:rsid w:val="00C91E36"/>
    <w:rsid w:val="00C92D08"/>
    <w:rsid w:val="00C93E52"/>
    <w:rsid w:val="00C9411D"/>
    <w:rsid w:val="00C95294"/>
    <w:rsid w:val="00C96DA3"/>
    <w:rsid w:val="00C976B6"/>
    <w:rsid w:val="00C97727"/>
    <w:rsid w:val="00CA0238"/>
    <w:rsid w:val="00CA1D4B"/>
    <w:rsid w:val="00CA381A"/>
    <w:rsid w:val="00CA42B0"/>
    <w:rsid w:val="00CA4E7A"/>
    <w:rsid w:val="00CA6055"/>
    <w:rsid w:val="00CA63E5"/>
    <w:rsid w:val="00CA6E10"/>
    <w:rsid w:val="00CA6EBE"/>
    <w:rsid w:val="00CA73E9"/>
    <w:rsid w:val="00CB06F1"/>
    <w:rsid w:val="00CB15D4"/>
    <w:rsid w:val="00CB18A5"/>
    <w:rsid w:val="00CB1AB7"/>
    <w:rsid w:val="00CB254F"/>
    <w:rsid w:val="00CB2829"/>
    <w:rsid w:val="00CB3977"/>
    <w:rsid w:val="00CB3D15"/>
    <w:rsid w:val="00CB3D66"/>
    <w:rsid w:val="00CB3DB4"/>
    <w:rsid w:val="00CB4080"/>
    <w:rsid w:val="00CB4D2B"/>
    <w:rsid w:val="00CB4E49"/>
    <w:rsid w:val="00CB5A90"/>
    <w:rsid w:val="00CB6393"/>
    <w:rsid w:val="00CB6685"/>
    <w:rsid w:val="00CB7493"/>
    <w:rsid w:val="00CB7527"/>
    <w:rsid w:val="00CB7A5D"/>
    <w:rsid w:val="00CC00A8"/>
    <w:rsid w:val="00CC058B"/>
    <w:rsid w:val="00CC0B9A"/>
    <w:rsid w:val="00CC1193"/>
    <w:rsid w:val="00CC1533"/>
    <w:rsid w:val="00CC1602"/>
    <w:rsid w:val="00CC1B2F"/>
    <w:rsid w:val="00CC1D04"/>
    <w:rsid w:val="00CC26B6"/>
    <w:rsid w:val="00CC28B3"/>
    <w:rsid w:val="00CC2FA0"/>
    <w:rsid w:val="00CC3B0E"/>
    <w:rsid w:val="00CC51DC"/>
    <w:rsid w:val="00CC5626"/>
    <w:rsid w:val="00CC6D05"/>
    <w:rsid w:val="00CC737F"/>
    <w:rsid w:val="00CC74D0"/>
    <w:rsid w:val="00CC77FF"/>
    <w:rsid w:val="00CD03CD"/>
    <w:rsid w:val="00CD1D28"/>
    <w:rsid w:val="00CD2913"/>
    <w:rsid w:val="00CD3241"/>
    <w:rsid w:val="00CD36AD"/>
    <w:rsid w:val="00CD49AF"/>
    <w:rsid w:val="00CD50FB"/>
    <w:rsid w:val="00CD5A50"/>
    <w:rsid w:val="00CD6ADD"/>
    <w:rsid w:val="00CE0067"/>
    <w:rsid w:val="00CE13FE"/>
    <w:rsid w:val="00CE15E7"/>
    <w:rsid w:val="00CE2486"/>
    <w:rsid w:val="00CE24AE"/>
    <w:rsid w:val="00CE36EE"/>
    <w:rsid w:val="00CE3A86"/>
    <w:rsid w:val="00CE4494"/>
    <w:rsid w:val="00CE451D"/>
    <w:rsid w:val="00CE46AD"/>
    <w:rsid w:val="00CE5906"/>
    <w:rsid w:val="00CE609C"/>
    <w:rsid w:val="00CE634A"/>
    <w:rsid w:val="00CF0D55"/>
    <w:rsid w:val="00CF46B5"/>
    <w:rsid w:val="00CF52FB"/>
    <w:rsid w:val="00CF5372"/>
    <w:rsid w:val="00D00BDF"/>
    <w:rsid w:val="00D01CC2"/>
    <w:rsid w:val="00D01EA9"/>
    <w:rsid w:val="00D02981"/>
    <w:rsid w:val="00D02AB7"/>
    <w:rsid w:val="00D03CE8"/>
    <w:rsid w:val="00D04AEA"/>
    <w:rsid w:val="00D06361"/>
    <w:rsid w:val="00D0744D"/>
    <w:rsid w:val="00D10BA1"/>
    <w:rsid w:val="00D11375"/>
    <w:rsid w:val="00D119EB"/>
    <w:rsid w:val="00D11C27"/>
    <w:rsid w:val="00D11FE4"/>
    <w:rsid w:val="00D12CC0"/>
    <w:rsid w:val="00D12F81"/>
    <w:rsid w:val="00D13695"/>
    <w:rsid w:val="00D13942"/>
    <w:rsid w:val="00D13E55"/>
    <w:rsid w:val="00D142B2"/>
    <w:rsid w:val="00D1590A"/>
    <w:rsid w:val="00D1604D"/>
    <w:rsid w:val="00D165D3"/>
    <w:rsid w:val="00D1729F"/>
    <w:rsid w:val="00D17E12"/>
    <w:rsid w:val="00D2029D"/>
    <w:rsid w:val="00D20D6E"/>
    <w:rsid w:val="00D21998"/>
    <w:rsid w:val="00D21C67"/>
    <w:rsid w:val="00D2239F"/>
    <w:rsid w:val="00D24320"/>
    <w:rsid w:val="00D24817"/>
    <w:rsid w:val="00D25171"/>
    <w:rsid w:val="00D2622F"/>
    <w:rsid w:val="00D2642A"/>
    <w:rsid w:val="00D27966"/>
    <w:rsid w:val="00D27EF7"/>
    <w:rsid w:val="00D32299"/>
    <w:rsid w:val="00D33A96"/>
    <w:rsid w:val="00D3447E"/>
    <w:rsid w:val="00D3458A"/>
    <w:rsid w:val="00D37B60"/>
    <w:rsid w:val="00D403E7"/>
    <w:rsid w:val="00D4047E"/>
    <w:rsid w:val="00D4146D"/>
    <w:rsid w:val="00D4152D"/>
    <w:rsid w:val="00D41645"/>
    <w:rsid w:val="00D41AF7"/>
    <w:rsid w:val="00D42112"/>
    <w:rsid w:val="00D4322A"/>
    <w:rsid w:val="00D43583"/>
    <w:rsid w:val="00D43CF4"/>
    <w:rsid w:val="00D447FB"/>
    <w:rsid w:val="00D44970"/>
    <w:rsid w:val="00D44DED"/>
    <w:rsid w:val="00D44EF3"/>
    <w:rsid w:val="00D4526A"/>
    <w:rsid w:val="00D4581C"/>
    <w:rsid w:val="00D45AAA"/>
    <w:rsid w:val="00D45B52"/>
    <w:rsid w:val="00D47106"/>
    <w:rsid w:val="00D47D5A"/>
    <w:rsid w:val="00D5104A"/>
    <w:rsid w:val="00D519C5"/>
    <w:rsid w:val="00D52092"/>
    <w:rsid w:val="00D5339E"/>
    <w:rsid w:val="00D558A6"/>
    <w:rsid w:val="00D561DE"/>
    <w:rsid w:val="00D564B1"/>
    <w:rsid w:val="00D56750"/>
    <w:rsid w:val="00D57310"/>
    <w:rsid w:val="00D57933"/>
    <w:rsid w:val="00D57CC7"/>
    <w:rsid w:val="00D6138F"/>
    <w:rsid w:val="00D61559"/>
    <w:rsid w:val="00D621AD"/>
    <w:rsid w:val="00D629E3"/>
    <w:rsid w:val="00D63EF8"/>
    <w:rsid w:val="00D6447A"/>
    <w:rsid w:val="00D64E11"/>
    <w:rsid w:val="00D65132"/>
    <w:rsid w:val="00D652DC"/>
    <w:rsid w:val="00D653FF"/>
    <w:rsid w:val="00D65FF1"/>
    <w:rsid w:val="00D660B1"/>
    <w:rsid w:val="00D6685A"/>
    <w:rsid w:val="00D66FDC"/>
    <w:rsid w:val="00D679E6"/>
    <w:rsid w:val="00D67B90"/>
    <w:rsid w:val="00D706DF"/>
    <w:rsid w:val="00D707D4"/>
    <w:rsid w:val="00D715CD"/>
    <w:rsid w:val="00D718C6"/>
    <w:rsid w:val="00D71970"/>
    <w:rsid w:val="00D71B08"/>
    <w:rsid w:val="00D731BD"/>
    <w:rsid w:val="00D73574"/>
    <w:rsid w:val="00D74C91"/>
    <w:rsid w:val="00D74F40"/>
    <w:rsid w:val="00D75C2B"/>
    <w:rsid w:val="00D75FF9"/>
    <w:rsid w:val="00D761D5"/>
    <w:rsid w:val="00D775DA"/>
    <w:rsid w:val="00D80657"/>
    <w:rsid w:val="00D831C9"/>
    <w:rsid w:val="00D836F8"/>
    <w:rsid w:val="00D8380A"/>
    <w:rsid w:val="00D83C9A"/>
    <w:rsid w:val="00D851A0"/>
    <w:rsid w:val="00D85B75"/>
    <w:rsid w:val="00D86478"/>
    <w:rsid w:val="00D86D40"/>
    <w:rsid w:val="00D90417"/>
    <w:rsid w:val="00D90842"/>
    <w:rsid w:val="00D91BDD"/>
    <w:rsid w:val="00D91F30"/>
    <w:rsid w:val="00D92270"/>
    <w:rsid w:val="00D94094"/>
    <w:rsid w:val="00D944D7"/>
    <w:rsid w:val="00D953DA"/>
    <w:rsid w:val="00D95CA1"/>
    <w:rsid w:val="00D960CB"/>
    <w:rsid w:val="00D96645"/>
    <w:rsid w:val="00D96AB3"/>
    <w:rsid w:val="00DA1830"/>
    <w:rsid w:val="00DA1ABA"/>
    <w:rsid w:val="00DA1D25"/>
    <w:rsid w:val="00DA3924"/>
    <w:rsid w:val="00DA4755"/>
    <w:rsid w:val="00DA661C"/>
    <w:rsid w:val="00DA68A4"/>
    <w:rsid w:val="00DA6D25"/>
    <w:rsid w:val="00DA6E17"/>
    <w:rsid w:val="00DA760B"/>
    <w:rsid w:val="00DA7672"/>
    <w:rsid w:val="00DB047B"/>
    <w:rsid w:val="00DB058F"/>
    <w:rsid w:val="00DB09A8"/>
    <w:rsid w:val="00DB0DC3"/>
    <w:rsid w:val="00DB13C6"/>
    <w:rsid w:val="00DB1C1B"/>
    <w:rsid w:val="00DB2A58"/>
    <w:rsid w:val="00DB2C71"/>
    <w:rsid w:val="00DB5FEA"/>
    <w:rsid w:val="00DB6A26"/>
    <w:rsid w:val="00DB6E19"/>
    <w:rsid w:val="00DC037B"/>
    <w:rsid w:val="00DC03AF"/>
    <w:rsid w:val="00DC0FBE"/>
    <w:rsid w:val="00DC1BED"/>
    <w:rsid w:val="00DC210F"/>
    <w:rsid w:val="00DC2B86"/>
    <w:rsid w:val="00DC332A"/>
    <w:rsid w:val="00DC5CD7"/>
    <w:rsid w:val="00DC66AB"/>
    <w:rsid w:val="00DC6A2C"/>
    <w:rsid w:val="00DC7FC4"/>
    <w:rsid w:val="00DD00E2"/>
    <w:rsid w:val="00DD0166"/>
    <w:rsid w:val="00DD06A7"/>
    <w:rsid w:val="00DD153A"/>
    <w:rsid w:val="00DD20CE"/>
    <w:rsid w:val="00DD2279"/>
    <w:rsid w:val="00DD29CA"/>
    <w:rsid w:val="00DD45F8"/>
    <w:rsid w:val="00DD48A1"/>
    <w:rsid w:val="00DD51FB"/>
    <w:rsid w:val="00DD558A"/>
    <w:rsid w:val="00DD5862"/>
    <w:rsid w:val="00DD6088"/>
    <w:rsid w:val="00DD78DF"/>
    <w:rsid w:val="00DE041D"/>
    <w:rsid w:val="00DE0D12"/>
    <w:rsid w:val="00DE1F4B"/>
    <w:rsid w:val="00DE3A18"/>
    <w:rsid w:val="00DE4B7E"/>
    <w:rsid w:val="00DE4FA4"/>
    <w:rsid w:val="00DE5C44"/>
    <w:rsid w:val="00DE76DF"/>
    <w:rsid w:val="00DF00EF"/>
    <w:rsid w:val="00DF0749"/>
    <w:rsid w:val="00DF0993"/>
    <w:rsid w:val="00DF124E"/>
    <w:rsid w:val="00DF27B2"/>
    <w:rsid w:val="00DF28F6"/>
    <w:rsid w:val="00DF2980"/>
    <w:rsid w:val="00DF2DFA"/>
    <w:rsid w:val="00DF3B77"/>
    <w:rsid w:val="00DF514C"/>
    <w:rsid w:val="00DF64E7"/>
    <w:rsid w:val="00DF7CC1"/>
    <w:rsid w:val="00E00054"/>
    <w:rsid w:val="00E00283"/>
    <w:rsid w:val="00E01448"/>
    <w:rsid w:val="00E02317"/>
    <w:rsid w:val="00E02916"/>
    <w:rsid w:val="00E037D1"/>
    <w:rsid w:val="00E06571"/>
    <w:rsid w:val="00E0682D"/>
    <w:rsid w:val="00E1077F"/>
    <w:rsid w:val="00E10811"/>
    <w:rsid w:val="00E12089"/>
    <w:rsid w:val="00E129C9"/>
    <w:rsid w:val="00E13407"/>
    <w:rsid w:val="00E1388A"/>
    <w:rsid w:val="00E13C5B"/>
    <w:rsid w:val="00E1488F"/>
    <w:rsid w:val="00E1525E"/>
    <w:rsid w:val="00E15622"/>
    <w:rsid w:val="00E16A72"/>
    <w:rsid w:val="00E20636"/>
    <w:rsid w:val="00E21FC7"/>
    <w:rsid w:val="00E22827"/>
    <w:rsid w:val="00E229E6"/>
    <w:rsid w:val="00E24A5E"/>
    <w:rsid w:val="00E24E29"/>
    <w:rsid w:val="00E25CC6"/>
    <w:rsid w:val="00E2711C"/>
    <w:rsid w:val="00E27E32"/>
    <w:rsid w:val="00E3160D"/>
    <w:rsid w:val="00E32ECF"/>
    <w:rsid w:val="00E34ABA"/>
    <w:rsid w:val="00E34D59"/>
    <w:rsid w:val="00E3596A"/>
    <w:rsid w:val="00E36C9A"/>
    <w:rsid w:val="00E3705C"/>
    <w:rsid w:val="00E379EE"/>
    <w:rsid w:val="00E415F9"/>
    <w:rsid w:val="00E428E4"/>
    <w:rsid w:val="00E43483"/>
    <w:rsid w:val="00E43693"/>
    <w:rsid w:val="00E43A38"/>
    <w:rsid w:val="00E443C9"/>
    <w:rsid w:val="00E44D70"/>
    <w:rsid w:val="00E44FC9"/>
    <w:rsid w:val="00E453A9"/>
    <w:rsid w:val="00E45DB4"/>
    <w:rsid w:val="00E47000"/>
    <w:rsid w:val="00E50906"/>
    <w:rsid w:val="00E52048"/>
    <w:rsid w:val="00E52E63"/>
    <w:rsid w:val="00E52F30"/>
    <w:rsid w:val="00E5346E"/>
    <w:rsid w:val="00E53F23"/>
    <w:rsid w:val="00E559B0"/>
    <w:rsid w:val="00E55E3F"/>
    <w:rsid w:val="00E55F25"/>
    <w:rsid w:val="00E56520"/>
    <w:rsid w:val="00E56F3D"/>
    <w:rsid w:val="00E572D2"/>
    <w:rsid w:val="00E60F6C"/>
    <w:rsid w:val="00E61588"/>
    <w:rsid w:val="00E61E9A"/>
    <w:rsid w:val="00E61F7E"/>
    <w:rsid w:val="00E620B5"/>
    <w:rsid w:val="00E624A3"/>
    <w:rsid w:val="00E63354"/>
    <w:rsid w:val="00E638F0"/>
    <w:rsid w:val="00E64157"/>
    <w:rsid w:val="00E65F5C"/>
    <w:rsid w:val="00E67875"/>
    <w:rsid w:val="00E70301"/>
    <w:rsid w:val="00E7083A"/>
    <w:rsid w:val="00E709B5"/>
    <w:rsid w:val="00E70A37"/>
    <w:rsid w:val="00E71287"/>
    <w:rsid w:val="00E71D8E"/>
    <w:rsid w:val="00E7226D"/>
    <w:rsid w:val="00E72D1C"/>
    <w:rsid w:val="00E746AB"/>
    <w:rsid w:val="00E761E2"/>
    <w:rsid w:val="00E76904"/>
    <w:rsid w:val="00E7695B"/>
    <w:rsid w:val="00E76BDF"/>
    <w:rsid w:val="00E7788F"/>
    <w:rsid w:val="00E8136C"/>
    <w:rsid w:val="00E82B13"/>
    <w:rsid w:val="00E832AB"/>
    <w:rsid w:val="00E8351C"/>
    <w:rsid w:val="00E838A1"/>
    <w:rsid w:val="00E83DD1"/>
    <w:rsid w:val="00E84775"/>
    <w:rsid w:val="00E84B10"/>
    <w:rsid w:val="00E85292"/>
    <w:rsid w:val="00E8537C"/>
    <w:rsid w:val="00E876ED"/>
    <w:rsid w:val="00E87DC8"/>
    <w:rsid w:val="00E9523D"/>
    <w:rsid w:val="00E968EC"/>
    <w:rsid w:val="00EA07AE"/>
    <w:rsid w:val="00EA2299"/>
    <w:rsid w:val="00EA262D"/>
    <w:rsid w:val="00EA2921"/>
    <w:rsid w:val="00EA5AD3"/>
    <w:rsid w:val="00EA6618"/>
    <w:rsid w:val="00EA792C"/>
    <w:rsid w:val="00EA7945"/>
    <w:rsid w:val="00EB1201"/>
    <w:rsid w:val="00EB1CD3"/>
    <w:rsid w:val="00EB1FBA"/>
    <w:rsid w:val="00EB244A"/>
    <w:rsid w:val="00EB38DD"/>
    <w:rsid w:val="00EB3BB8"/>
    <w:rsid w:val="00EB42A9"/>
    <w:rsid w:val="00EB4EEF"/>
    <w:rsid w:val="00EB6020"/>
    <w:rsid w:val="00EB70BD"/>
    <w:rsid w:val="00EC01B7"/>
    <w:rsid w:val="00EC01E4"/>
    <w:rsid w:val="00EC09AF"/>
    <w:rsid w:val="00EC0D5B"/>
    <w:rsid w:val="00EC1057"/>
    <w:rsid w:val="00EC1813"/>
    <w:rsid w:val="00EC3331"/>
    <w:rsid w:val="00EC3F25"/>
    <w:rsid w:val="00EC51E0"/>
    <w:rsid w:val="00EC5CCA"/>
    <w:rsid w:val="00EC6798"/>
    <w:rsid w:val="00EC7A98"/>
    <w:rsid w:val="00ED1AB3"/>
    <w:rsid w:val="00ED1ABE"/>
    <w:rsid w:val="00ED1FC9"/>
    <w:rsid w:val="00ED242B"/>
    <w:rsid w:val="00ED3D3F"/>
    <w:rsid w:val="00ED41E5"/>
    <w:rsid w:val="00ED4363"/>
    <w:rsid w:val="00ED4959"/>
    <w:rsid w:val="00ED7787"/>
    <w:rsid w:val="00ED778B"/>
    <w:rsid w:val="00EE1228"/>
    <w:rsid w:val="00EE1326"/>
    <w:rsid w:val="00EE1E79"/>
    <w:rsid w:val="00EE345B"/>
    <w:rsid w:val="00EE39DB"/>
    <w:rsid w:val="00EE5248"/>
    <w:rsid w:val="00EE6560"/>
    <w:rsid w:val="00EE6E0A"/>
    <w:rsid w:val="00EE7B4C"/>
    <w:rsid w:val="00EF0E16"/>
    <w:rsid w:val="00EF1D22"/>
    <w:rsid w:val="00EF2291"/>
    <w:rsid w:val="00EF2DCD"/>
    <w:rsid w:val="00EF3A57"/>
    <w:rsid w:val="00EF4112"/>
    <w:rsid w:val="00EF420D"/>
    <w:rsid w:val="00EF447D"/>
    <w:rsid w:val="00EF4B49"/>
    <w:rsid w:val="00EF4C14"/>
    <w:rsid w:val="00EF50B3"/>
    <w:rsid w:val="00EF59A0"/>
    <w:rsid w:val="00EF59B4"/>
    <w:rsid w:val="00EF5D95"/>
    <w:rsid w:val="00EF6390"/>
    <w:rsid w:val="00EF70A5"/>
    <w:rsid w:val="00EF7F5E"/>
    <w:rsid w:val="00F0013F"/>
    <w:rsid w:val="00F00848"/>
    <w:rsid w:val="00F00854"/>
    <w:rsid w:val="00F02C8D"/>
    <w:rsid w:val="00F0379C"/>
    <w:rsid w:val="00F04587"/>
    <w:rsid w:val="00F05109"/>
    <w:rsid w:val="00F066DB"/>
    <w:rsid w:val="00F067F6"/>
    <w:rsid w:val="00F06C18"/>
    <w:rsid w:val="00F07304"/>
    <w:rsid w:val="00F07A21"/>
    <w:rsid w:val="00F10CD8"/>
    <w:rsid w:val="00F1273B"/>
    <w:rsid w:val="00F12762"/>
    <w:rsid w:val="00F12913"/>
    <w:rsid w:val="00F12F56"/>
    <w:rsid w:val="00F135C1"/>
    <w:rsid w:val="00F13F71"/>
    <w:rsid w:val="00F1409D"/>
    <w:rsid w:val="00F158F7"/>
    <w:rsid w:val="00F15C36"/>
    <w:rsid w:val="00F15CF3"/>
    <w:rsid w:val="00F15D25"/>
    <w:rsid w:val="00F17014"/>
    <w:rsid w:val="00F17025"/>
    <w:rsid w:val="00F1782E"/>
    <w:rsid w:val="00F17E74"/>
    <w:rsid w:val="00F2060C"/>
    <w:rsid w:val="00F20964"/>
    <w:rsid w:val="00F21111"/>
    <w:rsid w:val="00F2143B"/>
    <w:rsid w:val="00F21521"/>
    <w:rsid w:val="00F22994"/>
    <w:rsid w:val="00F233D6"/>
    <w:rsid w:val="00F238BB"/>
    <w:rsid w:val="00F242A1"/>
    <w:rsid w:val="00F2541E"/>
    <w:rsid w:val="00F265FD"/>
    <w:rsid w:val="00F26900"/>
    <w:rsid w:val="00F26E18"/>
    <w:rsid w:val="00F302C0"/>
    <w:rsid w:val="00F30322"/>
    <w:rsid w:val="00F31876"/>
    <w:rsid w:val="00F31A17"/>
    <w:rsid w:val="00F31A66"/>
    <w:rsid w:val="00F3274B"/>
    <w:rsid w:val="00F33B8C"/>
    <w:rsid w:val="00F34209"/>
    <w:rsid w:val="00F346EE"/>
    <w:rsid w:val="00F34C4A"/>
    <w:rsid w:val="00F3591E"/>
    <w:rsid w:val="00F37F63"/>
    <w:rsid w:val="00F41A9C"/>
    <w:rsid w:val="00F42784"/>
    <w:rsid w:val="00F4335A"/>
    <w:rsid w:val="00F436B3"/>
    <w:rsid w:val="00F439AE"/>
    <w:rsid w:val="00F449EE"/>
    <w:rsid w:val="00F45B19"/>
    <w:rsid w:val="00F46AD5"/>
    <w:rsid w:val="00F50C66"/>
    <w:rsid w:val="00F53170"/>
    <w:rsid w:val="00F532EA"/>
    <w:rsid w:val="00F53445"/>
    <w:rsid w:val="00F55BDE"/>
    <w:rsid w:val="00F55CD8"/>
    <w:rsid w:val="00F56F7F"/>
    <w:rsid w:val="00F5749B"/>
    <w:rsid w:val="00F6097B"/>
    <w:rsid w:val="00F614E7"/>
    <w:rsid w:val="00F63558"/>
    <w:rsid w:val="00F6384E"/>
    <w:rsid w:val="00F64588"/>
    <w:rsid w:val="00F645B2"/>
    <w:rsid w:val="00F6682B"/>
    <w:rsid w:val="00F670B5"/>
    <w:rsid w:val="00F67131"/>
    <w:rsid w:val="00F672E2"/>
    <w:rsid w:val="00F71500"/>
    <w:rsid w:val="00F71622"/>
    <w:rsid w:val="00F72CA2"/>
    <w:rsid w:val="00F74AA2"/>
    <w:rsid w:val="00F75F11"/>
    <w:rsid w:val="00F7798A"/>
    <w:rsid w:val="00F77EEB"/>
    <w:rsid w:val="00F816C5"/>
    <w:rsid w:val="00F81CA5"/>
    <w:rsid w:val="00F82048"/>
    <w:rsid w:val="00F82179"/>
    <w:rsid w:val="00F829F9"/>
    <w:rsid w:val="00F84359"/>
    <w:rsid w:val="00F84A4C"/>
    <w:rsid w:val="00F8624E"/>
    <w:rsid w:val="00F87D65"/>
    <w:rsid w:val="00F907FB"/>
    <w:rsid w:val="00F909CA"/>
    <w:rsid w:val="00F91534"/>
    <w:rsid w:val="00F92003"/>
    <w:rsid w:val="00F94836"/>
    <w:rsid w:val="00F953C1"/>
    <w:rsid w:val="00F9778F"/>
    <w:rsid w:val="00F97FDA"/>
    <w:rsid w:val="00FA0976"/>
    <w:rsid w:val="00FA1748"/>
    <w:rsid w:val="00FA1FBB"/>
    <w:rsid w:val="00FA20D6"/>
    <w:rsid w:val="00FA4603"/>
    <w:rsid w:val="00FA5A8B"/>
    <w:rsid w:val="00FA5DD0"/>
    <w:rsid w:val="00FA7D91"/>
    <w:rsid w:val="00FB0425"/>
    <w:rsid w:val="00FB053A"/>
    <w:rsid w:val="00FB1224"/>
    <w:rsid w:val="00FB30A5"/>
    <w:rsid w:val="00FB3321"/>
    <w:rsid w:val="00FB4F02"/>
    <w:rsid w:val="00FB4F54"/>
    <w:rsid w:val="00FB5448"/>
    <w:rsid w:val="00FB6757"/>
    <w:rsid w:val="00FB6A58"/>
    <w:rsid w:val="00FB6F66"/>
    <w:rsid w:val="00FB6F68"/>
    <w:rsid w:val="00FB7776"/>
    <w:rsid w:val="00FC0AC6"/>
    <w:rsid w:val="00FC174D"/>
    <w:rsid w:val="00FC1A9F"/>
    <w:rsid w:val="00FC1AB8"/>
    <w:rsid w:val="00FC270F"/>
    <w:rsid w:val="00FC2966"/>
    <w:rsid w:val="00FC486E"/>
    <w:rsid w:val="00FC6A4C"/>
    <w:rsid w:val="00FC6EEA"/>
    <w:rsid w:val="00FD0492"/>
    <w:rsid w:val="00FD18AF"/>
    <w:rsid w:val="00FD1AAF"/>
    <w:rsid w:val="00FD2A75"/>
    <w:rsid w:val="00FD380F"/>
    <w:rsid w:val="00FD5C50"/>
    <w:rsid w:val="00FD7327"/>
    <w:rsid w:val="00FD79E9"/>
    <w:rsid w:val="00FD7E9F"/>
    <w:rsid w:val="00FE251D"/>
    <w:rsid w:val="00FE38D0"/>
    <w:rsid w:val="00FE3B23"/>
    <w:rsid w:val="00FE4C15"/>
    <w:rsid w:val="00FE4D68"/>
    <w:rsid w:val="00FE5154"/>
    <w:rsid w:val="00FE5840"/>
    <w:rsid w:val="00FE7849"/>
    <w:rsid w:val="00FE7CC7"/>
    <w:rsid w:val="00FF04AA"/>
    <w:rsid w:val="00FF0A8F"/>
    <w:rsid w:val="00FF0BD0"/>
    <w:rsid w:val="00FF1E70"/>
    <w:rsid w:val="00FF22A0"/>
    <w:rsid w:val="00FF2641"/>
    <w:rsid w:val="00FF26C0"/>
    <w:rsid w:val="00FF2940"/>
    <w:rsid w:val="00FF44B7"/>
    <w:rsid w:val="00FF4617"/>
    <w:rsid w:val="00FF48CD"/>
    <w:rsid w:val="00FF4982"/>
    <w:rsid w:val="00FF499D"/>
    <w:rsid w:val="00FF55AE"/>
    <w:rsid w:val="00FF5B16"/>
    <w:rsid w:val="00FF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786"/>
    <o:shapelayout v:ext="edit">
      <o:idmap v:ext="edit" data="1"/>
    </o:shapelayout>
  </w:shapeDefaults>
  <w:decimalSymbol w:val="."/>
  <w:listSeparator w:val=","/>
  <w14:docId w14:val="7E398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2817"/>
    <w:pPr>
      <w:spacing w:before="60" w:after="60"/>
    </w:pPr>
    <w:rPr>
      <w:rFonts w:ascii="Arial" w:hAnsi="Arial"/>
      <w:sz w:val="18"/>
    </w:rPr>
  </w:style>
  <w:style w:type="paragraph" w:styleId="Heading1">
    <w:name w:val="heading 1"/>
    <w:basedOn w:val="Header"/>
    <w:next w:val="BodyText"/>
    <w:autoRedefine/>
    <w:qFormat/>
    <w:rsid w:val="00CC058B"/>
    <w:pPr>
      <w:keepNext/>
      <w:numPr>
        <w:numId w:val="25"/>
      </w:numPr>
      <w:spacing w:before="0" w:after="0"/>
      <w:outlineLvl w:val="0"/>
    </w:pPr>
    <w:rPr>
      <w:rFonts w:asciiTheme="minorHAnsi" w:hAnsiTheme="minorHAnsi" w:cstheme="minorHAnsi"/>
      <w:b/>
      <w:caps/>
      <w:sz w:val="24"/>
      <w:szCs w:val="24"/>
    </w:rPr>
  </w:style>
  <w:style w:type="paragraph" w:styleId="Heading2">
    <w:name w:val="heading 2"/>
    <w:basedOn w:val="Normal"/>
    <w:next w:val="BodyText"/>
    <w:autoRedefine/>
    <w:qFormat/>
    <w:rsid w:val="00EA2299"/>
    <w:pPr>
      <w:keepNext/>
      <w:tabs>
        <w:tab w:val="left" w:pos="2790"/>
      </w:tabs>
      <w:spacing w:before="0" w:after="0"/>
      <w:outlineLvl w:val="1"/>
    </w:pPr>
    <w:rPr>
      <w:rFonts w:asciiTheme="minorHAnsi" w:hAnsiTheme="minorHAnsi" w:cstheme="minorHAnsi"/>
      <w:b/>
      <w:color w:val="4F81BD" w:themeColor="accent1"/>
      <w:sz w:val="40"/>
      <w:szCs w:val="22"/>
      <w:u w:val="single"/>
    </w:rPr>
  </w:style>
  <w:style w:type="paragraph" w:styleId="Heading3">
    <w:name w:val="heading 3"/>
    <w:aliases w:val="Heading 3 Char Char"/>
    <w:basedOn w:val="Normal"/>
    <w:next w:val="BodyText3"/>
    <w:link w:val="Heading3Char"/>
    <w:autoRedefine/>
    <w:qFormat/>
    <w:rsid w:val="001B6518"/>
    <w:pPr>
      <w:numPr>
        <w:ilvl w:val="2"/>
        <w:numId w:val="25"/>
      </w:numPr>
      <w:spacing w:before="0" w:after="0"/>
      <w:outlineLvl w:val="2"/>
    </w:pPr>
    <w:rPr>
      <w:rFonts w:asciiTheme="minorHAnsi" w:hAnsiTheme="minorHAnsi" w:cstheme="minorHAnsi"/>
      <w:b/>
      <w:sz w:val="22"/>
      <w:szCs w:val="22"/>
    </w:rPr>
  </w:style>
  <w:style w:type="paragraph" w:styleId="Heading4">
    <w:name w:val="heading 4"/>
    <w:basedOn w:val="Normal"/>
    <w:next w:val="BodyText3"/>
    <w:link w:val="Heading4Char"/>
    <w:qFormat/>
    <w:pPr>
      <w:keepNext/>
      <w:numPr>
        <w:ilvl w:val="3"/>
        <w:numId w:val="25"/>
      </w:numPr>
      <w:tabs>
        <w:tab w:val="left" w:pos="1724"/>
      </w:tabs>
      <w:outlineLvl w:val="3"/>
    </w:pPr>
    <w:rPr>
      <w:b/>
    </w:rPr>
  </w:style>
  <w:style w:type="paragraph" w:styleId="Heading5">
    <w:name w:val="heading 5"/>
    <w:basedOn w:val="Normal"/>
    <w:next w:val="Normal"/>
    <w:qFormat/>
    <w:pPr>
      <w:keepNext/>
      <w:outlineLvl w:val="4"/>
    </w:pPr>
    <w:rPr>
      <w:b/>
      <w:i/>
      <w:color w:val="008000"/>
    </w:rPr>
  </w:style>
  <w:style w:type="paragraph" w:styleId="Heading6">
    <w:name w:val="heading 6"/>
    <w:basedOn w:val="Normal"/>
    <w:next w:val="Normal"/>
    <w:qFormat/>
    <w:pPr>
      <w:keepNext/>
      <w:outlineLvl w:val="5"/>
    </w:pPr>
    <w:rPr>
      <w:b/>
      <w:color w:val="008000"/>
    </w:rPr>
  </w:style>
  <w:style w:type="paragraph" w:styleId="Heading7">
    <w:name w:val="heading 7"/>
    <w:basedOn w:val="Normal"/>
    <w:next w:val="Normal"/>
    <w:qFormat/>
    <w:pPr>
      <w:keepNext/>
      <w:framePr w:w="1685" w:h="1323" w:hSpace="187" w:wrap="around" w:vAnchor="text" w:hAnchor="page" w:x="9079" w:y="-834"/>
      <w:tabs>
        <w:tab w:val="left" w:pos="180"/>
      </w:tabs>
      <w:spacing w:before="0" w:after="0"/>
      <w:ind w:right="-300"/>
      <w:outlineLvl w:val="6"/>
    </w:pPr>
    <w:rPr>
      <w:rFonts w:ascii="Times New Roman" w:hAnsi="Times New Roman"/>
      <w:b/>
      <w:sz w:val="14"/>
      <w:u w:val="single"/>
    </w:rPr>
  </w:style>
  <w:style w:type="paragraph" w:styleId="Heading8">
    <w:name w:val="heading 8"/>
    <w:basedOn w:val="Normal"/>
    <w:next w:val="Normal"/>
    <w:qFormat/>
    <w:pPr>
      <w:spacing w:before="240"/>
      <w:outlineLvl w:val="7"/>
    </w:pPr>
    <w:rPr>
      <w:i/>
    </w:rPr>
  </w:style>
  <w:style w:type="paragraph" w:styleId="Heading9">
    <w:name w:val="heading 9"/>
    <w:basedOn w:val="Heading7"/>
    <w:next w:val="BodyText"/>
    <w:qFormat/>
    <w:pPr>
      <w:keepNext w:val="0"/>
      <w:framePr w:w="0" w:hRule="auto" w:hSpace="0" w:wrap="auto" w:vAnchor="margin" w:hAnchor="text" w:xAlign="left" w:yAlign="inline"/>
      <w:tabs>
        <w:tab w:val="clear" w:pos="180"/>
      </w:tabs>
      <w:spacing w:before="240" w:after="60"/>
      <w:ind w:right="0"/>
      <w:outlineLvl w:val="8"/>
    </w:pPr>
    <w:rPr>
      <w:rFonts w:ascii="Verdana" w:hAnsi="Verdana"/>
      <w:caps/>
      <w:sz w:val="28"/>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DBValues">
    <w:name w:val="D&amp;B Values"/>
    <w:basedOn w:val="Normal"/>
    <w:next w:val="Normal"/>
    <w:pPr>
      <w:keepNext/>
      <w:framePr w:w="1463" w:h="1043" w:hSpace="181" w:vSpace="181" w:wrap="around" w:vAnchor="text" w:hAnchor="page" w:x="9765" w:y="12328"/>
    </w:pPr>
    <w:rPr>
      <w:rFonts w:ascii="Times New Roman" w:hAnsi="Times New Roman"/>
      <w:b/>
      <w:sz w:val="14"/>
      <w:u w:val="single"/>
    </w:rPr>
  </w:style>
  <w:style w:type="paragraph" w:styleId="FootnoteText">
    <w:name w:val="footnote text"/>
    <w:basedOn w:val="Normal"/>
    <w:semiHidden/>
    <w:rPr>
      <w:rFonts w:ascii="Times New Roman" w:hAnsi="Times New Roman"/>
    </w:rPr>
  </w:style>
  <w:style w:type="paragraph" w:customStyle="1" w:styleId="TableText">
    <w:name w:val="TableText"/>
    <w:basedOn w:val="Normal"/>
    <w:pPr>
      <w:spacing w:before="1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ListBullet">
    <w:name w:val="List Bullet"/>
    <w:basedOn w:val="Normal"/>
    <w:autoRedefine/>
    <w:pPr>
      <w:ind w:left="864"/>
    </w:pPr>
    <w:rPr>
      <w:rFonts w:ascii="Verdana" w:hAnsi="Verdana"/>
    </w:rPr>
  </w:style>
  <w:style w:type="paragraph" w:styleId="BodyText">
    <w:name w:val="Body Text"/>
    <w:basedOn w:val="Normal"/>
    <w:link w:val="BodyTextChar"/>
    <w:pPr>
      <w:spacing w:before="0" w:after="120"/>
    </w:pPr>
    <w:rPr>
      <w:rFonts w:ascii="Verdana" w:hAnsi="Verdana"/>
    </w:rPr>
  </w:style>
  <w:style w:type="paragraph" w:customStyle="1" w:styleId="ChartHeader">
    <w:name w:val="Chart Header"/>
    <w:basedOn w:val="Normal"/>
    <w:pPr>
      <w:spacing w:before="120" w:after="120"/>
      <w:jc w:val="center"/>
    </w:pPr>
    <w:rPr>
      <w:rFonts w:eastAsia="Times"/>
      <w:b/>
      <w:caps/>
      <w:noProof/>
      <w:spacing w:val="20"/>
    </w:rPr>
  </w:style>
  <w:style w:type="paragraph" w:customStyle="1" w:styleId="ChartBodyText">
    <w:name w:val="Chart Body Text"/>
    <w:basedOn w:val="BodyText"/>
    <w:pPr>
      <w:tabs>
        <w:tab w:val="right" w:pos="8640"/>
      </w:tabs>
      <w:spacing w:before="60" w:after="60"/>
    </w:pPr>
    <w:rPr>
      <w:rFonts w:ascii="Arial" w:hAnsi="Arial"/>
    </w:rPr>
  </w:style>
  <w:style w:type="paragraph" w:customStyle="1" w:styleId="TOCtitle">
    <w:name w:val="TOC title"/>
    <w:basedOn w:val="Normal"/>
    <w:next w:val="TOC1"/>
    <w:pPr>
      <w:spacing w:before="120" w:after="240"/>
      <w:jc w:val="center"/>
    </w:pPr>
    <w:rPr>
      <w:rFonts w:ascii="Verdana" w:hAnsi="Verdana"/>
      <w:b/>
      <w:sz w:val="28"/>
    </w:rPr>
  </w:style>
  <w:style w:type="paragraph" w:styleId="TOC1">
    <w:name w:val="toc 1"/>
    <w:basedOn w:val="Normal"/>
    <w:next w:val="Normal"/>
    <w:autoRedefine/>
    <w:uiPriority w:val="39"/>
    <w:rsid w:val="0040091A"/>
    <w:pPr>
      <w:pBdr>
        <w:bottom w:val="single" w:sz="4" w:space="6" w:color="auto"/>
      </w:pBdr>
      <w:tabs>
        <w:tab w:val="left" w:pos="864"/>
        <w:tab w:val="right" w:pos="10260"/>
      </w:tabs>
      <w:spacing w:before="240" w:after="120"/>
      <w:ind w:left="576" w:hanging="576"/>
    </w:pPr>
    <w:rPr>
      <w:rFonts w:ascii="Verdana" w:hAnsi="Verdana"/>
      <w:b/>
      <w:caps/>
      <w:noProof/>
      <w:spacing w:val="20"/>
    </w:rPr>
  </w:style>
  <w:style w:type="paragraph" w:styleId="TOC2">
    <w:name w:val="toc 2"/>
    <w:basedOn w:val="Normal"/>
    <w:next w:val="Normal"/>
    <w:autoRedefine/>
    <w:uiPriority w:val="39"/>
    <w:rsid w:val="0040091A"/>
    <w:pPr>
      <w:tabs>
        <w:tab w:val="left" w:pos="1080"/>
        <w:tab w:val="right" w:pos="10260"/>
      </w:tabs>
      <w:ind w:left="578" w:hanging="578"/>
    </w:pPr>
    <w:rPr>
      <w:rFonts w:ascii="Verdana" w:hAnsi="Verdana"/>
    </w:rPr>
  </w:style>
  <w:style w:type="paragraph" w:styleId="TOC9">
    <w:name w:val="toc 9"/>
    <w:basedOn w:val="Normal"/>
    <w:next w:val="Normal"/>
    <w:autoRedefine/>
    <w:uiPriority w:val="39"/>
    <w:pPr>
      <w:tabs>
        <w:tab w:val="left" w:pos="862"/>
        <w:tab w:val="right" w:pos="8647"/>
      </w:tabs>
      <w:spacing w:before="240" w:after="120"/>
      <w:ind w:left="578" w:hanging="578"/>
    </w:pPr>
    <w:rPr>
      <w:rFonts w:ascii="Verdana" w:hAnsi="Verdana"/>
      <w:caps/>
      <w:noProof/>
    </w:rPr>
  </w:style>
  <w:style w:type="paragraph" w:styleId="BodyText3">
    <w:name w:val="Body Text 3"/>
    <w:aliases w:val="Bulleted"/>
    <w:basedOn w:val="Normal"/>
    <w:link w:val="BodyText3Char"/>
    <w:pPr>
      <w:spacing w:before="0" w:after="120"/>
      <w:ind w:left="907"/>
    </w:pPr>
    <w:rPr>
      <w:rFonts w:ascii="Verdana" w:hAnsi="Verdana"/>
    </w:rPr>
  </w:style>
  <w:style w:type="paragraph" w:styleId="TOC3">
    <w:name w:val="toc 3"/>
    <w:basedOn w:val="Normal"/>
    <w:next w:val="Normal"/>
    <w:autoRedefine/>
    <w:uiPriority w:val="39"/>
    <w:rsid w:val="0040091A"/>
    <w:pPr>
      <w:tabs>
        <w:tab w:val="left" w:pos="1200"/>
        <w:tab w:val="right" w:pos="10260"/>
      </w:tabs>
      <w:ind w:left="576"/>
    </w:pPr>
    <w:rPr>
      <w:rFonts w:ascii="Verdana" w:hAnsi="Verdana"/>
      <w:noProof/>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paragraph" w:styleId="EndnoteText">
    <w:name w:val="endnote text"/>
    <w:basedOn w:val="Normal"/>
    <w:semiHidden/>
    <w:pPr>
      <w:spacing w:before="0" w:after="0"/>
    </w:pPr>
    <w:rPr>
      <w:rFonts w:ascii="Verdana" w:hAnsi="Verdana"/>
    </w:rPr>
  </w:style>
  <w:style w:type="paragraph" w:styleId="Caption">
    <w:name w:val="caption"/>
    <w:basedOn w:val="Normal"/>
    <w:next w:val="Normal"/>
    <w:autoRedefine/>
    <w:qFormat/>
    <w:rsid w:val="001B1FC8"/>
    <w:rPr>
      <w:b/>
      <w:szCs w:val="18"/>
      <w:u w:val="single"/>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ullet1">
    <w:name w:val="Bullet 1"/>
    <w:basedOn w:val="Normal"/>
    <w:pPr>
      <w:widowControl w:val="0"/>
      <w:numPr>
        <w:numId w:val="1"/>
      </w:numPr>
      <w:suppressAutoHyphens/>
      <w:overflowPunct w:val="0"/>
      <w:autoSpaceDE w:val="0"/>
      <w:autoSpaceDN w:val="0"/>
      <w:adjustRightInd w:val="0"/>
      <w:spacing w:before="0" w:after="0"/>
      <w:jc w:val="both"/>
      <w:textAlignment w:val="baseline"/>
    </w:pPr>
    <w:rPr>
      <w:rFonts w:cs="Arial"/>
      <w:iCs/>
      <w:spacing w:val="-2"/>
      <w:kern w:val="2"/>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BodyText2">
    <w:name w:val="Body Text 2"/>
    <w:basedOn w:val="BodyText"/>
    <w:pPr>
      <w:keepLines/>
      <w:widowControl w:val="0"/>
      <w:tabs>
        <w:tab w:val="left" w:pos="450"/>
      </w:tabs>
      <w:adjustRightInd w:val="0"/>
      <w:spacing w:line="200" w:lineRule="atLeast"/>
      <w:jc w:val="both"/>
      <w:textAlignment w:val="baseline"/>
      <w:outlineLvl w:val="3"/>
    </w:pPr>
    <w:rPr>
      <w:rFonts w:ascii="Arial" w:hAnsi="Arial" w:cs="Arial"/>
      <w:iCs/>
    </w:rPr>
  </w:style>
  <w:style w:type="paragraph" w:styleId="NoSpacing">
    <w:name w:val="No Spacing"/>
    <w:link w:val="NoSpacingChar"/>
    <w:uiPriority w:val="1"/>
    <w:qFormat/>
    <w:rsid w:val="00122E01"/>
    <w:rPr>
      <w:rFonts w:ascii="Calibri" w:hAnsi="Calibri"/>
      <w:sz w:val="22"/>
      <w:szCs w:val="22"/>
    </w:rPr>
  </w:style>
  <w:style w:type="character" w:customStyle="1" w:styleId="NoSpacingChar">
    <w:name w:val="No Spacing Char"/>
    <w:link w:val="NoSpacing"/>
    <w:uiPriority w:val="1"/>
    <w:rsid w:val="00122E01"/>
    <w:rPr>
      <w:rFonts w:ascii="Calibri" w:hAnsi="Calibri"/>
      <w:sz w:val="22"/>
      <w:szCs w:val="22"/>
    </w:rPr>
  </w:style>
  <w:style w:type="paragraph" w:styleId="BalloonText">
    <w:name w:val="Balloon Text"/>
    <w:basedOn w:val="Normal"/>
    <w:link w:val="BalloonTextChar"/>
    <w:rsid w:val="00FF2641"/>
    <w:pPr>
      <w:spacing w:before="0" w:after="0"/>
    </w:pPr>
    <w:rPr>
      <w:rFonts w:ascii="Tahoma" w:hAnsi="Tahoma" w:cs="Tahoma"/>
      <w:sz w:val="16"/>
      <w:szCs w:val="16"/>
    </w:rPr>
  </w:style>
  <w:style w:type="character" w:customStyle="1" w:styleId="BalloonTextChar">
    <w:name w:val="Balloon Text Char"/>
    <w:link w:val="BalloonText"/>
    <w:rsid w:val="00FF2641"/>
    <w:rPr>
      <w:rFonts w:ascii="Tahoma" w:hAnsi="Tahoma" w:cs="Tahoma"/>
      <w:sz w:val="16"/>
      <w:szCs w:val="16"/>
    </w:rPr>
  </w:style>
  <w:style w:type="table" w:styleId="TableGrid">
    <w:name w:val="Table Grid"/>
    <w:basedOn w:val="TableNormal"/>
    <w:uiPriority w:val="59"/>
    <w:rsid w:val="00DB6A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link w:val="Heading4"/>
    <w:rsid w:val="00ED1FC9"/>
    <w:rPr>
      <w:rFonts w:ascii="Arial" w:hAnsi="Arial"/>
      <w:b/>
      <w:sz w:val="18"/>
    </w:rPr>
  </w:style>
  <w:style w:type="table" w:styleId="TableClassic3">
    <w:name w:val="Table Classic 3"/>
    <w:basedOn w:val="TableNormal"/>
    <w:rsid w:val="00F55CD8"/>
    <w:pPr>
      <w:spacing w:before="60" w:after="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Strong">
    <w:name w:val="Strong"/>
    <w:uiPriority w:val="22"/>
    <w:qFormat/>
    <w:rsid w:val="00CC1D04"/>
    <w:rPr>
      <w:rFonts w:ascii="Arial" w:hAnsi="Arial"/>
      <w:b/>
      <w:bCs/>
      <w:sz w:val="18"/>
      <w:u w:val="single"/>
    </w:rPr>
  </w:style>
  <w:style w:type="character" w:customStyle="1" w:styleId="FooterChar">
    <w:name w:val="Footer Char"/>
    <w:link w:val="Footer"/>
    <w:uiPriority w:val="99"/>
    <w:rsid w:val="00DF64E7"/>
    <w:rPr>
      <w:rFonts w:ascii="Arial" w:hAnsi="Arial"/>
      <w:sz w:val="18"/>
    </w:rPr>
  </w:style>
  <w:style w:type="character" w:customStyle="1" w:styleId="Heading3Char">
    <w:name w:val="Heading 3 Char"/>
    <w:aliases w:val="Heading 3 Char Char Char"/>
    <w:link w:val="Heading3"/>
    <w:rsid w:val="001B6518"/>
    <w:rPr>
      <w:rFonts w:asciiTheme="minorHAnsi" w:hAnsiTheme="minorHAnsi" w:cstheme="minorHAnsi"/>
      <w:b/>
      <w:sz w:val="22"/>
      <w:szCs w:val="22"/>
    </w:rPr>
  </w:style>
  <w:style w:type="character" w:customStyle="1" w:styleId="BodyTextChar">
    <w:name w:val="Body Text Char"/>
    <w:link w:val="BodyText"/>
    <w:rsid w:val="00E7695B"/>
    <w:rPr>
      <w:rFonts w:ascii="Verdana" w:hAnsi="Verdana"/>
      <w:sz w:val="18"/>
    </w:rPr>
  </w:style>
  <w:style w:type="paragraph" w:styleId="ListParagraph">
    <w:name w:val="List Paragraph"/>
    <w:basedOn w:val="Normal"/>
    <w:uiPriority w:val="34"/>
    <w:qFormat/>
    <w:rsid w:val="00E76BDF"/>
    <w:pPr>
      <w:spacing w:line="360" w:lineRule="auto"/>
      <w:ind w:left="720"/>
      <w:contextualSpacing/>
    </w:pPr>
  </w:style>
  <w:style w:type="paragraph" w:customStyle="1" w:styleId="Style1">
    <w:name w:val="Style1"/>
    <w:basedOn w:val="Footer"/>
    <w:link w:val="Style1Char"/>
    <w:qFormat/>
    <w:rsid w:val="00CE46AD"/>
    <w:rPr>
      <w:rFonts w:ascii="Verdana" w:hAnsi="Verdana"/>
      <w:b/>
    </w:rPr>
  </w:style>
  <w:style w:type="character" w:customStyle="1" w:styleId="Style1Char">
    <w:name w:val="Style1 Char"/>
    <w:basedOn w:val="FooterChar"/>
    <w:link w:val="Style1"/>
    <w:rsid w:val="00CE46AD"/>
    <w:rPr>
      <w:rFonts w:ascii="Verdana" w:hAnsi="Verdana"/>
      <w:b/>
      <w:sz w:val="18"/>
    </w:rPr>
  </w:style>
  <w:style w:type="paragraph" w:customStyle="1" w:styleId="DOTFooter">
    <w:name w:val="DOT Footer"/>
    <w:basedOn w:val="Footer"/>
    <w:link w:val="DOTFooterChar"/>
    <w:qFormat/>
    <w:rsid w:val="00CE46AD"/>
    <w:pPr>
      <w:pBdr>
        <w:top w:val="thinThickSmallGap" w:sz="24" w:space="1" w:color="14A652"/>
      </w:pBdr>
    </w:pPr>
    <w:rPr>
      <w:rFonts w:ascii="Verdana" w:hAnsi="Verdana"/>
      <w:b/>
      <w:sz w:val="20"/>
    </w:rPr>
  </w:style>
  <w:style w:type="character" w:customStyle="1" w:styleId="DOTFooterChar">
    <w:name w:val="DOT Footer Char"/>
    <w:basedOn w:val="FooterChar"/>
    <w:link w:val="DOTFooter"/>
    <w:rsid w:val="00CE46AD"/>
    <w:rPr>
      <w:rFonts w:ascii="Verdana" w:hAnsi="Verdana"/>
      <w:b/>
      <w:sz w:val="18"/>
    </w:rPr>
  </w:style>
  <w:style w:type="paragraph" w:styleId="TOCHeading">
    <w:name w:val="TOC Heading"/>
    <w:basedOn w:val="Heading1"/>
    <w:next w:val="Normal"/>
    <w:uiPriority w:val="39"/>
    <w:unhideWhenUsed/>
    <w:qFormat/>
    <w:rsid w:val="00F87D65"/>
    <w:pPr>
      <w:keepLines/>
      <w:numPr>
        <w:numId w:val="0"/>
      </w:numPr>
      <w:tabs>
        <w:tab w:val="clear" w:pos="4153"/>
        <w:tab w:val="clear" w:pos="8306"/>
      </w:tabs>
      <w:spacing w:before="480" w:line="276" w:lineRule="auto"/>
      <w:outlineLvl w:val="9"/>
    </w:pPr>
    <w:rPr>
      <w:rFonts w:asciiTheme="majorHAnsi" w:eastAsiaTheme="majorEastAsia" w:hAnsiTheme="majorHAnsi" w:cstheme="majorBidi"/>
      <w:bCs/>
      <w:caps w:val="0"/>
      <w:color w:val="365F91" w:themeColor="accent1" w:themeShade="BF"/>
      <w:szCs w:val="28"/>
      <w:lang w:eastAsia="ja-JP"/>
    </w:rPr>
  </w:style>
  <w:style w:type="paragraph" w:styleId="NormalWeb">
    <w:name w:val="Normal (Web)"/>
    <w:basedOn w:val="Normal"/>
    <w:uiPriority w:val="99"/>
    <w:unhideWhenUsed/>
    <w:rsid w:val="00332966"/>
    <w:pPr>
      <w:spacing w:before="100" w:beforeAutospacing="1" w:after="100" w:afterAutospacing="1"/>
    </w:pPr>
    <w:rPr>
      <w:rFonts w:ascii="Times New Roman" w:eastAsiaTheme="minorEastAsia" w:hAnsi="Times New Roman"/>
      <w:sz w:val="24"/>
      <w:szCs w:val="24"/>
    </w:rPr>
  </w:style>
  <w:style w:type="character" w:customStyle="1" w:styleId="HeaderChar">
    <w:name w:val="Header Char"/>
    <w:basedOn w:val="DefaultParagraphFont"/>
    <w:link w:val="Header"/>
    <w:uiPriority w:val="99"/>
    <w:rsid w:val="0008519B"/>
    <w:rPr>
      <w:rFonts w:ascii="Arial" w:hAnsi="Arial"/>
      <w:sz w:val="18"/>
    </w:rPr>
  </w:style>
  <w:style w:type="character" w:customStyle="1" w:styleId="BodyText3Char">
    <w:name w:val="Body Text 3 Char"/>
    <w:aliases w:val="Bulleted Char"/>
    <w:basedOn w:val="DefaultParagraphFont"/>
    <w:link w:val="BodyText3"/>
    <w:rsid w:val="00970384"/>
    <w:rPr>
      <w:rFonts w:ascii="Verdana" w:hAnsi="Verdana"/>
      <w:sz w:val="18"/>
    </w:rPr>
  </w:style>
  <w:style w:type="character" w:styleId="LineNumber">
    <w:name w:val="line number"/>
    <w:basedOn w:val="DefaultParagraphFont"/>
    <w:rsid w:val="001868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2817"/>
    <w:pPr>
      <w:spacing w:before="60" w:after="60"/>
    </w:pPr>
    <w:rPr>
      <w:rFonts w:ascii="Arial" w:hAnsi="Arial"/>
      <w:sz w:val="18"/>
    </w:rPr>
  </w:style>
  <w:style w:type="paragraph" w:styleId="Heading1">
    <w:name w:val="heading 1"/>
    <w:basedOn w:val="Header"/>
    <w:next w:val="BodyText"/>
    <w:autoRedefine/>
    <w:qFormat/>
    <w:rsid w:val="00CC058B"/>
    <w:pPr>
      <w:keepNext/>
      <w:numPr>
        <w:numId w:val="25"/>
      </w:numPr>
      <w:spacing w:before="0" w:after="0"/>
      <w:outlineLvl w:val="0"/>
    </w:pPr>
    <w:rPr>
      <w:rFonts w:asciiTheme="minorHAnsi" w:hAnsiTheme="minorHAnsi" w:cstheme="minorHAnsi"/>
      <w:b/>
      <w:caps/>
      <w:sz w:val="24"/>
      <w:szCs w:val="24"/>
    </w:rPr>
  </w:style>
  <w:style w:type="paragraph" w:styleId="Heading2">
    <w:name w:val="heading 2"/>
    <w:basedOn w:val="Normal"/>
    <w:next w:val="BodyText"/>
    <w:autoRedefine/>
    <w:qFormat/>
    <w:rsid w:val="00EA2299"/>
    <w:pPr>
      <w:keepNext/>
      <w:tabs>
        <w:tab w:val="left" w:pos="2790"/>
      </w:tabs>
      <w:spacing w:before="0" w:after="0"/>
      <w:outlineLvl w:val="1"/>
    </w:pPr>
    <w:rPr>
      <w:rFonts w:asciiTheme="minorHAnsi" w:hAnsiTheme="minorHAnsi" w:cstheme="minorHAnsi"/>
      <w:b/>
      <w:color w:val="4F81BD" w:themeColor="accent1"/>
      <w:sz w:val="40"/>
      <w:szCs w:val="22"/>
      <w:u w:val="single"/>
    </w:rPr>
  </w:style>
  <w:style w:type="paragraph" w:styleId="Heading3">
    <w:name w:val="heading 3"/>
    <w:aliases w:val="Heading 3 Char Char"/>
    <w:basedOn w:val="Normal"/>
    <w:next w:val="BodyText3"/>
    <w:link w:val="Heading3Char"/>
    <w:autoRedefine/>
    <w:qFormat/>
    <w:rsid w:val="001B6518"/>
    <w:pPr>
      <w:numPr>
        <w:ilvl w:val="2"/>
        <w:numId w:val="25"/>
      </w:numPr>
      <w:spacing w:before="0" w:after="0"/>
      <w:outlineLvl w:val="2"/>
    </w:pPr>
    <w:rPr>
      <w:rFonts w:asciiTheme="minorHAnsi" w:hAnsiTheme="minorHAnsi" w:cstheme="minorHAnsi"/>
      <w:b/>
      <w:sz w:val="22"/>
      <w:szCs w:val="22"/>
    </w:rPr>
  </w:style>
  <w:style w:type="paragraph" w:styleId="Heading4">
    <w:name w:val="heading 4"/>
    <w:basedOn w:val="Normal"/>
    <w:next w:val="BodyText3"/>
    <w:link w:val="Heading4Char"/>
    <w:qFormat/>
    <w:pPr>
      <w:keepNext/>
      <w:numPr>
        <w:ilvl w:val="3"/>
        <w:numId w:val="25"/>
      </w:numPr>
      <w:tabs>
        <w:tab w:val="left" w:pos="1724"/>
      </w:tabs>
      <w:outlineLvl w:val="3"/>
    </w:pPr>
    <w:rPr>
      <w:b/>
    </w:rPr>
  </w:style>
  <w:style w:type="paragraph" w:styleId="Heading5">
    <w:name w:val="heading 5"/>
    <w:basedOn w:val="Normal"/>
    <w:next w:val="Normal"/>
    <w:qFormat/>
    <w:pPr>
      <w:keepNext/>
      <w:outlineLvl w:val="4"/>
    </w:pPr>
    <w:rPr>
      <w:b/>
      <w:i/>
      <w:color w:val="008000"/>
    </w:rPr>
  </w:style>
  <w:style w:type="paragraph" w:styleId="Heading6">
    <w:name w:val="heading 6"/>
    <w:basedOn w:val="Normal"/>
    <w:next w:val="Normal"/>
    <w:qFormat/>
    <w:pPr>
      <w:keepNext/>
      <w:outlineLvl w:val="5"/>
    </w:pPr>
    <w:rPr>
      <w:b/>
      <w:color w:val="008000"/>
    </w:rPr>
  </w:style>
  <w:style w:type="paragraph" w:styleId="Heading7">
    <w:name w:val="heading 7"/>
    <w:basedOn w:val="Normal"/>
    <w:next w:val="Normal"/>
    <w:qFormat/>
    <w:pPr>
      <w:keepNext/>
      <w:framePr w:w="1685" w:h="1323" w:hSpace="187" w:wrap="around" w:vAnchor="text" w:hAnchor="page" w:x="9079" w:y="-834"/>
      <w:tabs>
        <w:tab w:val="left" w:pos="180"/>
      </w:tabs>
      <w:spacing w:before="0" w:after="0"/>
      <w:ind w:right="-300"/>
      <w:outlineLvl w:val="6"/>
    </w:pPr>
    <w:rPr>
      <w:rFonts w:ascii="Times New Roman" w:hAnsi="Times New Roman"/>
      <w:b/>
      <w:sz w:val="14"/>
      <w:u w:val="single"/>
    </w:rPr>
  </w:style>
  <w:style w:type="paragraph" w:styleId="Heading8">
    <w:name w:val="heading 8"/>
    <w:basedOn w:val="Normal"/>
    <w:next w:val="Normal"/>
    <w:qFormat/>
    <w:pPr>
      <w:spacing w:before="240"/>
      <w:outlineLvl w:val="7"/>
    </w:pPr>
    <w:rPr>
      <w:i/>
    </w:rPr>
  </w:style>
  <w:style w:type="paragraph" w:styleId="Heading9">
    <w:name w:val="heading 9"/>
    <w:basedOn w:val="Heading7"/>
    <w:next w:val="BodyText"/>
    <w:qFormat/>
    <w:pPr>
      <w:keepNext w:val="0"/>
      <w:framePr w:w="0" w:hRule="auto" w:hSpace="0" w:wrap="auto" w:vAnchor="margin" w:hAnchor="text" w:xAlign="left" w:yAlign="inline"/>
      <w:tabs>
        <w:tab w:val="clear" w:pos="180"/>
      </w:tabs>
      <w:spacing w:before="240" w:after="60"/>
      <w:ind w:right="0"/>
      <w:outlineLvl w:val="8"/>
    </w:pPr>
    <w:rPr>
      <w:rFonts w:ascii="Verdana" w:hAnsi="Verdana"/>
      <w:caps/>
      <w:sz w:val="28"/>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DBValues">
    <w:name w:val="D&amp;B Values"/>
    <w:basedOn w:val="Normal"/>
    <w:next w:val="Normal"/>
    <w:pPr>
      <w:keepNext/>
      <w:framePr w:w="1463" w:h="1043" w:hSpace="181" w:vSpace="181" w:wrap="around" w:vAnchor="text" w:hAnchor="page" w:x="9765" w:y="12328"/>
    </w:pPr>
    <w:rPr>
      <w:rFonts w:ascii="Times New Roman" w:hAnsi="Times New Roman"/>
      <w:b/>
      <w:sz w:val="14"/>
      <w:u w:val="single"/>
    </w:rPr>
  </w:style>
  <w:style w:type="paragraph" w:styleId="FootnoteText">
    <w:name w:val="footnote text"/>
    <w:basedOn w:val="Normal"/>
    <w:semiHidden/>
    <w:rPr>
      <w:rFonts w:ascii="Times New Roman" w:hAnsi="Times New Roman"/>
    </w:rPr>
  </w:style>
  <w:style w:type="paragraph" w:customStyle="1" w:styleId="TableText">
    <w:name w:val="TableText"/>
    <w:basedOn w:val="Normal"/>
    <w:pPr>
      <w:spacing w:before="12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ListBullet">
    <w:name w:val="List Bullet"/>
    <w:basedOn w:val="Normal"/>
    <w:autoRedefine/>
    <w:pPr>
      <w:ind w:left="864"/>
    </w:pPr>
    <w:rPr>
      <w:rFonts w:ascii="Verdana" w:hAnsi="Verdana"/>
    </w:rPr>
  </w:style>
  <w:style w:type="paragraph" w:styleId="BodyText">
    <w:name w:val="Body Text"/>
    <w:basedOn w:val="Normal"/>
    <w:link w:val="BodyTextChar"/>
    <w:pPr>
      <w:spacing w:before="0" w:after="120"/>
    </w:pPr>
    <w:rPr>
      <w:rFonts w:ascii="Verdana" w:hAnsi="Verdana"/>
    </w:rPr>
  </w:style>
  <w:style w:type="paragraph" w:customStyle="1" w:styleId="ChartHeader">
    <w:name w:val="Chart Header"/>
    <w:basedOn w:val="Normal"/>
    <w:pPr>
      <w:spacing w:before="120" w:after="120"/>
      <w:jc w:val="center"/>
    </w:pPr>
    <w:rPr>
      <w:rFonts w:eastAsia="Times"/>
      <w:b/>
      <w:caps/>
      <w:noProof/>
      <w:spacing w:val="20"/>
    </w:rPr>
  </w:style>
  <w:style w:type="paragraph" w:customStyle="1" w:styleId="ChartBodyText">
    <w:name w:val="Chart Body Text"/>
    <w:basedOn w:val="BodyText"/>
    <w:pPr>
      <w:tabs>
        <w:tab w:val="right" w:pos="8640"/>
      </w:tabs>
      <w:spacing w:before="60" w:after="60"/>
    </w:pPr>
    <w:rPr>
      <w:rFonts w:ascii="Arial" w:hAnsi="Arial"/>
    </w:rPr>
  </w:style>
  <w:style w:type="paragraph" w:customStyle="1" w:styleId="TOCtitle">
    <w:name w:val="TOC title"/>
    <w:basedOn w:val="Normal"/>
    <w:next w:val="TOC1"/>
    <w:pPr>
      <w:spacing w:before="120" w:after="240"/>
      <w:jc w:val="center"/>
    </w:pPr>
    <w:rPr>
      <w:rFonts w:ascii="Verdana" w:hAnsi="Verdana"/>
      <w:b/>
      <w:sz w:val="28"/>
    </w:rPr>
  </w:style>
  <w:style w:type="paragraph" w:styleId="TOC1">
    <w:name w:val="toc 1"/>
    <w:basedOn w:val="Normal"/>
    <w:next w:val="Normal"/>
    <w:autoRedefine/>
    <w:uiPriority w:val="39"/>
    <w:rsid w:val="0040091A"/>
    <w:pPr>
      <w:pBdr>
        <w:bottom w:val="single" w:sz="4" w:space="6" w:color="auto"/>
      </w:pBdr>
      <w:tabs>
        <w:tab w:val="left" w:pos="864"/>
        <w:tab w:val="right" w:pos="10260"/>
      </w:tabs>
      <w:spacing w:before="240" w:after="120"/>
      <w:ind w:left="576" w:hanging="576"/>
    </w:pPr>
    <w:rPr>
      <w:rFonts w:ascii="Verdana" w:hAnsi="Verdana"/>
      <w:b/>
      <w:caps/>
      <w:noProof/>
      <w:spacing w:val="20"/>
    </w:rPr>
  </w:style>
  <w:style w:type="paragraph" w:styleId="TOC2">
    <w:name w:val="toc 2"/>
    <w:basedOn w:val="Normal"/>
    <w:next w:val="Normal"/>
    <w:autoRedefine/>
    <w:uiPriority w:val="39"/>
    <w:rsid w:val="0040091A"/>
    <w:pPr>
      <w:tabs>
        <w:tab w:val="left" w:pos="1080"/>
        <w:tab w:val="right" w:pos="10260"/>
      </w:tabs>
      <w:ind w:left="578" w:hanging="578"/>
    </w:pPr>
    <w:rPr>
      <w:rFonts w:ascii="Verdana" w:hAnsi="Verdana"/>
    </w:rPr>
  </w:style>
  <w:style w:type="paragraph" w:styleId="TOC9">
    <w:name w:val="toc 9"/>
    <w:basedOn w:val="Normal"/>
    <w:next w:val="Normal"/>
    <w:autoRedefine/>
    <w:uiPriority w:val="39"/>
    <w:pPr>
      <w:tabs>
        <w:tab w:val="left" w:pos="862"/>
        <w:tab w:val="right" w:pos="8647"/>
      </w:tabs>
      <w:spacing w:before="240" w:after="120"/>
      <w:ind w:left="578" w:hanging="578"/>
    </w:pPr>
    <w:rPr>
      <w:rFonts w:ascii="Verdana" w:hAnsi="Verdana"/>
      <w:caps/>
      <w:noProof/>
    </w:rPr>
  </w:style>
  <w:style w:type="paragraph" w:styleId="BodyText3">
    <w:name w:val="Body Text 3"/>
    <w:aliases w:val="Bulleted"/>
    <w:basedOn w:val="Normal"/>
    <w:link w:val="BodyText3Char"/>
    <w:pPr>
      <w:spacing w:before="0" w:after="120"/>
      <w:ind w:left="907"/>
    </w:pPr>
    <w:rPr>
      <w:rFonts w:ascii="Verdana" w:hAnsi="Verdana"/>
    </w:rPr>
  </w:style>
  <w:style w:type="paragraph" w:styleId="TOC3">
    <w:name w:val="toc 3"/>
    <w:basedOn w:val="Normal"/>
    <w:next w:val="Normal"/>
    <w:autoRedefine/>
    <w:uiPriority w:val="39"/>
    <w:rsid w:val="0040091A"/>
    <w:pPr>
      <w:tabs>
        <w:tab w:val="left" w:pos="1200"/>
        <w:tab w:val="right" w:pos="10260"/>
      </w:tabs>
      <w:ind w:left="576"/>
    </w:pPr>
    <w:rPr>
      <w:rFonts w:ascii="Verdana" w:hAnsi="Verdana"/>
      <w:noProof/>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paragraph" w:styleId="EndnoteText">
    <w:name w:val="endnote text"/>
    <w:basedOn w:val="Normal"/>
    <w:semiHidden/>
    <w:pPr>
      <w:spacing w:before="0" w:after="0"/>
    </w:pPr>
    <w:rPr>
      <w:rFonts w:ascii="Verdana" w:hAnsi="Verdana"/>
    </w:rPr>
  </w:style>
  <w:style w:type="paragraph" w:styleId="Caption">
    <w:name w:val="caption"/>
    <w:basedOn w:val="Normal"/>
    <w:next w:val="Normal"/>
    <w:autoRedefine/>
    <w:qFormat/>
    <w:rsid w:val="001B1FC8"/>
    <w:rPr>
      <w:b/>
      <w:szCs w:val="18"/>
      <w:u w:val="single"/>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ullet1">
    <w:name w:val="Bullet 1"/>
    <w:basedOn w:val="Normal"/>
    <w:pPr>
      <w:widowControl w:val="0"/>
      <w:numPr>
        <w:numId w:val="1"/>
      </w:numPr>
      <w:suppressAutoHyphens/>
      <w:overflowPunct w:val="0"/>
      <w:autoSpaceDE w:val="0"/>
      <w:autoSpaceDN w:val="0"/>
      <w:adjustRightInd w:val="0"/>
      <w:spacing w:before="0" w:after="0"/>
      <w:jc w:val="both"/>
      <w:textAlignment w:val="baseline"/>
    </w:pPr>
    <w:rPr>
      <w:rFonts w:cs="Arial"/>
      <w:iCs/>
      <w:spacing w:val="-2"/>
      <w:kern w:val="2"/>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BodyText2">
    <w:name w:val="Body Text 2"/>
    <w:basedOn w:val="BodyText"/>
    <w:pPr>
      <w:keepLines/>
      <w:widowControl w:val="0"/>
      <w:tabs>
        <w:tab w:val="left" w:pos="450"/>
      </w:tabs>
      <w:adjustRightInd w:val="0"/>
      <w:spacing w:line="200" w:lineRule="atLeast"/>
      <w:jc w:val="both"/>
      <w:textAlignment w:val="baseline"/>
      <w:outlineLvl w:val="3"/>
    </w:pPr>
    <w:rPr>
      <w:rFonts w:ascii="Arial" w:hAnsi="Arial" w:cs="Arial"/>
      <w:iCs/>
    </w:rPr>
  </w:style>
  <w:style w:type="paragraph" w:styleId="NoSpacing">
    <w:name w:val="No Spacing"/>
    <w:link w:val="NoSpacingChar"/>
    <w:uiPriority w:val="1"/>
    <w:qFormat/>
    <w:rsid w:val="00122E01"/>
    <w:rPr>
      <w:rFonts w:ascii="Calibri" w:hAnsi="Calibri"/>
      <w:sz w:val="22"/>
      <w:szCs w:val="22"/>
    </w:rPr>
  </w:style>
  <w:style w:type="character" w:customStyle="1" w:styleId="NoSpacingChar">
    <w:name w:val="No Spacing Char"/>
    <w:link w:val="NoSpacing"/>
    <w:uiPriority w:val="1"/>
    <w:rsid w:val="00122E01"/>
    <w:rPr>
      <w:rFonts w:ascii="Calibri" w:hAnsi="Calibri"/>
      <w:sz w:val="22"/>
      <w:szCs w:val="22"/>
    </w:rPr>
  </w:style>
  <w:style w:type="paragraph" w:styleId="BalloonText">
    <w:name w:val="Balloon Text"/>
    <w:basedOn w:val="Normal"/>
    <w:link w:val="BalloonTextChar"/>
    <w:rsid w:val="00FF2641"/>
    <w:pPr>
      <w:spacing w:before="0" w:after="0"/>
    </w:pPr>
    <w:rPr>
      <w:rFonts w:ascii="Tahoma" w:hAnsi="Tahoma" w:cs="Tahoma"/>
      <w:sz w:val="16"/>
      <w:szCs w:val="16"/>
    </w:rPr>
  </w:style>
  <w:style w:type="character" w:customStyle="1" w:styleId="BalloonTextChar">
    <w:name w:val="Balloon Text Char"/>
    <w:link w:val="BalloonText"/>
    <w:rsid w:val="00FF2641"/>
    <w:rPr>
      <w:rFonts w:ascii="Tahoma" w:hAnsi="Tahoma" w:cs="Tahoma"/>
      <w:sz w:val="16"/>
      <w:szCs w:val="16"/>
    </w:rPr>
  </w:style>
  <w:style w:type="table" w:styleId="TableGrid">
    <w:name w:val="Table Grid"/>
    <w:basedOn w:val="TableNormal"/>
    <w:uiPriority w:val="59"/>
    <w:rsid w:val="00DB6A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link w:val="Heading4"/>
    <w:rsid w:val="00ED1FC9"/>
    <w:rPr>
      <w:rFonts w:ascii="Arial" w:hAnsi="Arial"/>
      <w:b/>
      <w:sz w:val="18"/>
    </w:rPr>
  </w:style>
  <w:style w:type="table" w:styleId="TableClassic3">
    <w:name w:val="Table Classic 3"/>
    <w:basedOn w:val="TableNormal"/>
    <w:rsid w:val="00F55CD8"/>
    <w:pPr>
      <w:spacing w:before="60" w:after="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Strong">
    <w:name w:val="Strong"/>
    <w:uiPriority w:val="22"/>
    <w:qFormat/>
    <w:rsid w:val="00CC1D04"/>
    <w:rPr>
      <w:rFonts w:ascii="Arial" w:hAnsi="Arial"/>
      <w:b/>
      <w:bCs/>
      <w:sz w:val="18"/>
      <w:u w:val="single"/>
    </w:rPr>
  </w:style>
  <w:style w:type="character" w:customStyle="1" w:styleId="FooterChar">
    <w:name w:val="Footer Char"/>
    <w:link w:val="Footer"/>
    <w:uiPriority w:val="99"/>
    <w:rsid w:val="00DF64E7"/>
    <w:rPr>
      <w:rFonts w:ascii="Arial" w:hAnsi="Arial"/>
      <w:sz w:val="18"/>
    </w:rPr>
  </w:style>
  <w:style w:type="character" w:customStyle="1" w:styleId="Heading3Char">
    <w:name w:val="Heading 3 Char"/>
    <w:aliases w:val="Heading 3 Char Char Char"/>
    <w:link w:val="Heading3"/>
    <w:rsid w:val="001B6518"/>
    <w:rPr>
      <w:rFonts w:asciiTheme="minorHAnsi" w:hAnsiTheme="minorHAnsi" w:cstheme="minorHAnsi"/>
      <w:b/>
      <w:sz w:val="22"/>
      <w:szCs w:val="22"/>
    </w:rPr>
  </w:style>
  <w:style w:type="character" w:customStyle="1" w:styleId="BodyTextChar">
    <w:name w:val="Body Text Char"/>
    <w:link w:val="BodyText"/>
    <w:rsid w:val="00E7695B"/>
    <w:rPr>
      <w:rFonts w:ascii="Verdana" w:hAnsi="Verdana"/>
      <w:sz w:val="18"/>
    </w:rPr>
  </w:style>
  <w:style w:type="paragraph" w:styleId="ListParagraph">
    <w:name w:val="List Paragraph"/>
    <w:basedOn w:val="Normal"/>
    <w:uiPriority w:val="34"/>
    <w:qFormat/>
    <w:rsid w:val="00E76BDF"/>
    <w:pPr>
      <w:spacing w:line="360" w:lineRule="auto"/>
      <w:ind w:left="720"/>
      <w:contextualSpacing/>
    </w:pPr>
  </w:style>
  <w:style w:type="paragraph" w:customStyle="1" w:styleId="Style1">
    <w:name w:val="Style1"/>
    <w:basedOn w:val="Footer"/>
    <w:link w:val="Style1Char"/>
    <w:qFormat/>
    <w:rsid w:val="00CE46AD"/>
    <w:rPr>
      <w:rFonts w:ascii="Verdana" w:hAnsi="Verdana"/>
      <w:b/>
    </w:rPr>
  </w:style>
  <w:style w:type="character" w:customStyle="1" w:styleId="Style1Char">
    <w:name w:val="Style1 Char"/>
    <w:basedOn w:val="FooterChar"/>
    <w:link w:val="Style1"/>
    <w:rsid w:val="00CE46AD"/>
    <w:rPr>
      <w:rFonts w:ascii="Verdana" w:hAnsi="Verdana"/>
      <w:b/>
      <w:sz w:val="18"/>
    </w:rPr>
  </w:style>
  <w:style w:type="paragraph" w:customStyle="1" w:styleId="DOTFooter">
    <w:name w:val="DOT Footer"/>
    <w:basedOn w:val="Footer"/>
    <w:link w:val="DOTFooterChar"/>
    <w:qFormat/>
    <w:rsid w:val="00CE46AD"/>
    <w:pPr>
      <w:pBdr>
        <w:top w:val="thinThickSmallGap" w:sz="24" w:space="1" w:color="14A652"/>
      </w:pBdr>
    </w:pPr>
    <w:rPr>
      <w:rFonts w:ascii="Verdana" w:hAnsi="Verdana"/>
      <w:b/>
      <w:sz w:val="20"/>
    </w:rPr>
  </w:style>
  <w:style w:type="character" w:customStyle="1" w:styleId="DOTFooterChar">
    <w:name w:val="DOT Footer Char"/>
    <w:basedOn w:val="FooterChar"/>
    <w:link w:val="DOTFooter"/>
    <w:rsid w:val="00CE46AD"/>
    <w:rPr>
      <w:rFonts w:ascii="Verdana" w:hAnsi="Verdana"/>
      <w:b/>
      <w:sz w:val="18"/>
    </w:rPr>
  </w:style>
  <w:style w:type="paragraph" w:styleId="TOCHeading">
    <w:name w:val="TOC Heading"/>
    <w:basedOn w:val="Heading1"/>
    <w:next w:val="Normal"/>
    <w:uiPriority w:val="39"/>
    <w:unhideWhenUsed/>
    <w:qFormat/>
    <w:rsid w:val="00F87D65"/>
    <w:pPr>
      <w:keepLines/>
      <w:numPr>
        <w:numId w:val="0"/>
      </w:numPr>
      <w:tabs>
        <w:tab w:val="clear" w:pos="4153"/>
        <w:tab w:val="clear" w:pos="8306"/>
      </w:tabs>
      <w:spacing w:before="480" w:line="276" w:lineRule="auto"/>
      <w:outlineLvl w:val="9"/>
    </w:pPr>
    <w:rPr>
      <w:rFonts w:asciiTheme="majorHAnsi" w:eastAsiaTheme="majorEastAsia" w:hAnsiTheme="majorHAnsi" w:cstheme="majorBidi"/>
      <w:bCs/>
      <w:caps w:val="0"/>
      <w:color w:val="365F91" w:themeColor="accent1" w:themeShade="BF"/>
      <w:szCs w:val="28"/>
      <w:lang w:eastAsia="ja-JP"/>
    </w:rPr>
  </w:style>
  <w:style w:type="paragraph" w:styleId="NormalWeb">
    <w:name w:val="Normal (Web)"/>
    <w:basedOn w:val="Normal"/>
    <w:uiPriority w:val="99"/>
    <w:unhideWhenUsed/>
    <w:rsid w:val="00332966"/>
    <w:pPr>
      <w:spacing w:before="100" w:beforeAutospacing="1" w:after="100" w:afterAutospacing="1"/>
    </w:pPr>
    <w:rPr>
      <w:rFonts w:ascii="Times New Roman" w:eastAsiaTheme="minorEastAsia" w:hAnsi="Times New Roman"/>
      <w:sz w:val="24"/>
      <w:szCs w:val="24"/>
    </w:rPr>
  </w:style>
  <w:style w:type="character" w:customStyle="1" w:styleId="HeaderChar">
    <w:name w:val="Header Char"/>
    <w:basedOn w:val="DefaultParagraphFont"/>
    <w:link w:val="Header"/>
    <w:uiPriority w:val="99"/>
    <w:rsid w:val="0008519B"/>
    <w:rPr>
      <w:rFonts w:ascii="Arial" w:hAnsi="Arial"/>
      <w:sz w:val="18"/>
    </w:rPr>
  </w:style>
  <w:style w:type="character" w:customStyle="1" w:styleId="BodyText3Char">
    <w:name w:val="Body Text 3 Char"/>
    <w:aliases w:val="Bulleted Char"/>
    <w:basedOn w:val="DefaultParagraphFont"/>
    <w:link w:val="BodyText3"/>
    <w:rsid w:val="00970384"/>
    <w:rPr>
      <w:rFonts w:ascii="Verdana" w:hAnsi="Verdana"/>
      <w:sz w:val="18"/>
    </w:rPr>
  </w:style>
  <w:style w:type="character" w:styleId="LineNumber">
    <w:name w:val="line number"/>
    <w:basedOn w:val="DefaultParagraphFont"/>
    <w:rsid w:val="00186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7255">
      <w:bodyDiv w:val="1"/>
      <w:marLeft w:val="0"/>
      <w:marRight w:val="0"/>
      <w:marTop w:val="0"/>
      <w:marBottom w:val="0"/>
      <w:divBdr>
        <w:top w:val="none" w:sz="0" w:space="0" w:color="auto"/>
        <w:left w:val="none" w:sz="0" w:space="0" w:color="auto"/>
        <w:bottom w:val="none" w:sz="0" w:space="0" w:color="auto"/>
        <w:right w:val="none" w:sz="0" w:space="0" w:color="auto"/>
      </w:divBdr>
    </w:div>
    <w:div w:id="97607048">
      <w:bodyDiv w:val="1"/>
      <w:marLeft w:val="0"/>
      <w:marRight w:val="0"/>
      <w:marTop w:val="0"/>
      <w:marBottom w:val="0"/>
      <w:divBdr>
        <w:top w:val="none" w:sz="0" w:space="0" w:color="auto"/>
        <w:left w:val="none" w:sz="0" w:space="0" w:color="auto"/>
        <w:bottom w:val="none" w:sz="0" w:space="0" w:color="auto"/>
        <w:right w:val="none" w:sz="0" w:space="0" w:color="auto"/>
      </w:divBdr>
      <w:divsChild>
        <w:div w:id="1990328431">
          <w:marLeft w:val="0"/>
          <w:marRight w:val="0"/>
          <w:marTop w:val="0"/>
          <w:marBottom w:val="0"/>
          <w:divBdr>
            <w:top w:val="none" w:sz="0" w:space="0" w:color="auto"/>
            <w:left w:val="none" w:sz="0" w:space="0" w:color="auto"/>
            <w:bottom w:val="none" w:sz="0" w:space="0" w:color="auto"/>
            <w:right w:val="none" w:sz="0" w:space="0" w:color="auto"/>
          </w:divBdr>
          <w:divsChild>
            <w:div w:id="117264426">
              <w:marLeft w:val="0"/>
              <w:marRight w:val="0"/>
              <w:marTop w:val="0"/>
              <w:marBottom w:val="0"/>
              <w:divBdr>
                <w:top w:val="none" w:sz="0" w:space="0" w:color="auto"/>
                <w:left w:val="none" w:sz="0" w:space="0" w:color="auto"/>
                <w:bottom w:val="none" w:sz="0" w:space="0" w:color="auto"/>
                <w:right w:val="none" w:sz="0" w:space="0" w:color="auto"/>
              </w:divBdr>
              <w:divsChild>
                <w:div w:id="14936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5843">
      <w:bodyDiv w:val="1"/>
      <w:marLeft w:val="0"/>
      <w:marRight w:val="0"/>
      <w:marTop w:val="0"/>
      <w:marBottom w:val="0"/>
      <w:divBdr>
        <w:top w:val="none" w:sz="0" w:space="0" w:color="auto"/>
        <w:left w:val="none" w:sz="0" w:space="0" w:color="auto"/>
        <w:bottom w:val="none" w:sz="0" w:space="0" w:color="auto"/>
        <w:right w:val="none" w:sz="0" w:space="0" w:color="auto"/>
      </w:divBdr>
    </w:div>
    <w:div w:id="193616927">
      <w:bodyDiv w:val="1"/>
      <w:marLeft w:val="0"/>
      <w:marRight w:val="0"/>
      <w:marTop w:val="0"/>
      <w:marBottom w:val="0"/>
      <w:divBdr>
        <w:top w:val="none" w:sz="0" w:space="0" w:color="auto"/>
        <w:left w:val="none" w:sz="0" w:space="0" w:color="auto"/>
        <w:bottom w:val="none" w:sz="0" w:space="0" w:color="auto"/>
        <w:right w:val="none" w:sz="0" w:space="0" w:color="auto"/>
      </w:divBdr>
    </w:div>
    <w:div w:id="215942330">
      <w:bodyDiv w:val="1"/>
      <w:marLeft w:val="0"/>
      <w:marRight w:val="0"/>
      <w:marTop w:val="0"/>
      <w:marBottom w:val="0"/>
      <w:divBdr>
        <w:top w:val="none" w:sz="0" w:space="0" w:color="auto"/>
        <w:left w:val="none" w:sz="0" w:space="0" w:color="auto"/>
        <w:bottom w:val="none" w:sz="0" w:space="0" w:color="auto"/>
        <w:right w:val="none" w:sz="0" w:space="0" w:color="auto"/>
      </w:divBdr>
      <w:divsChild>
        <w:div w:id="329069305">
          <w:marLeft w:val="0"/>
          <w:marRight w:val="0"/>
          <w:marTop w:val="0"/>
          <w:marBottom w:val="0"/>
          <w:divBdr>
            <w:top w:val="none" w:sz="0" w:space="0" w:color="auto"/>
            <w:left w:val="none" w:sz="0" w:space="0" w:color="auto"/>
            <w:bottom w:val="none" w:sz="0" w:space="0" w:color="auto"/>
            <w:right w:val="none" w:sz="0" w:space="0" w:color="auto"/>
          </w:divBdr>
          <w:divsChild>
            <w:div w:id="1672948397">
              <w:marLeft w:val="0"/>
              <w:marRight w:val="0"/>
              <w:marTop w:val="0"/>
              <w:marBottom w:val="0"/>
              <w:divBdr>
                <w:top w:val="none" w:sz="0" w:space="0" w:color="auto"/>
                <w:left w:val="none" w:sz="0" w:space="0" w:color="auto"/>
                <w:bottom w:val="none" w:sz="0" w:space="0" w:color="auto"/>
                <w:right w:val="none" w:sz="0" w:space="0" w:color="auto"/>
              </w:divBdr>
              <w:divsChild>
                <w:div w:id="538397066">
                  <w:marLeft w:val="0"/>
                  <w:marRight w:val="0"/>
                  <w:marTop w:val="0"/>
                  <w:marBottom w:val="0"/>
                  <w:divBdr>
                    <w:top w:val="none" w:sz="0" w:space="0" w:color="auto"/>
                    <w:left w:val="none" w:sz="0" w:space="0" w:color="auto"/>
                    <w:bottom w:val="none" w:sz="0" w:space="0" w:color="auto"/>
                    <w:right w:val="none" w:sz="0" w:space="0" w:color="auto"/>
                  </w:divBdr>
                  <w:divsChild>
                    <w:div w:id="2057853322">
                      <w:marLeft w:val="0"/>
                      <w:marRight w:val="0"/>
                      <w:marTop w:val="0"/>
                      <w:marBottom w:val="0"/>
                      <w:divBdr>
                        <w:top w:val="none" w:sz="0" w:space="0" w:color="auto"/>
                        <w:left w:val="none" w:sz="0" w:space="0" w:color="auto"/>
                        <w:bottom w:val="none" w:sz="0" w:space="0" w:color="auto"/>
                        <w:right w:val="none" w:sz="0" w:space="0" w:color="auto"/>
                      </w:divBdr>
                      <w:divsChild>
                        <w:div w:id="863175335">
                          <w:marLeft w:val="0"/>
                          <w:marRight w:val="0"/>
                          <w:marTop w:val="0"/>
                          <w:marBottom w:val="0"/>
                          <w:divBdr>
                            <w:top w:val="none" w:sz="0" w:space="0" w:color="auto"/>
                            <w:left w:val="none" w:sz="0" w:space="0" w:color="auto"/>
                            <w:bottom w:val="none" w:sz="0" w:space="0" w:color="auto"/>
                            <w:right w:val="none" w:sz="0" w:space="0" w:color="auto"/>
                          </w:divBdr>
                          <w:divsChild>
                            <w:div w:id="12670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907576">
      <w:bodyDiv w:val="1"/>
      <w:marLeft w:val="0"/>
      <w:marRight w:val="0"/>
      <w:marTop w:val="0"/>
      <w:marBottom w:val="0"/>
      <w:divBdr>
        <w:top w:val="none" w:sz="0" w:space="0" w:color="auto"/>
        <w:left w:val="none" w:sz="0" w:space="0" w:color="auto"/>
        <w:bottom w:val="none" w:sz="0" w:space="0" w:color="auto"/>
        <w:right w:val="none" w:sz="0" w:space="0" w:color="auto"/>
      </w:divBdr>
    </w:div>
    <w:div w:id="316955391">
      <w:bodyDiv w:val="1"/>
      <w:marLeft w:val="0"/>
      <w:marRight w:val="0"/>
      <w:marTop w:val="0"/>
      <w:marBottom w:val="0"/>
      <w:divBdr>
        <w:top w:val="none" w:sz="0" w:space="0" w:color="auto"/>
        <w:left w:val="none" w:sz="0" w:space="0" w:color="auto"/>
        <w:bottom w:val="none" w:sz="0" w:space="0" w:color="auto"/>
        <w:right w:val="none" w:sz="0" w:space="0" w:color="auto"/>
      </w:divBdr>
    </w:div>
    <w:div w:id="379012459">
      <w:bodyDiv w:val="1"/>
      <w:marLeft w:val="0"/>
      <w:marRight w:val="0"/>
      <w:marTop w:val="0"/>
      <w:marBottom w:val="0"/>
      <w:divBdr>
        <w:top w:val="none" w:sz="0" w:space="0" w:color="auto"/>
        <w:left w:val="none" w:sz="0" w:space="0" w:color="auto"/>
        <w:bottom w:val="none" w:sz="0" w:space="0" w:color="auto"/>
        <w:right w:val="none" w:sz="0" w:space="0" w:color="auto"/>
      </w:divBdr>
    </w:div>
    <w:div w:id="414596337">
      <w:bodyDiv w:val="1"/>
      <w:marLeft w:val="0"/>
      <w:marRight w:val="0"/>
      <w:marTop w:val="0"/>
      <w:marBottom w:val="0"/>
      <w:divBdr>
        <w:top w:val="none" w:sz="0" w:space="0" w:color="auto"/>
        <w:left w:val="none" w:sz="0" w:space="0" w:color="auto"/>
        <w:bottom w:val="none" w:sz="0" w:space="0" w:color="auto"/>
        <w:right w:val="none" w:sz="0" w:space="0" w:color="auto"/>
      </w:divBdr>
    </w:div>
    <w:div w:id="424300507">
      <w:bodyDiv w:val="1"/>
      <w:marLeft w:val="30"/>
      <w:marRight w:val="30"/>
      <w:marTop w:val="0"/>
      <w:marBottom w:val="0"/>
      <w:divBdr>
        <w:top w:val="none" w:sz="0" w:space="0" w:color="auto"/>
        <w:left w:val="none" w:sz="0" w:space="0" w:color="auto"/>
        <w:bottom w:val="none" w:sz="0" w:space="0" w:color="auto"/>
        <w:right w:val="none" w:sz="0" w:space="0" w:color="auto"/>
      </w:divBdr>
      <w:divsChild>
        <w:div w:id="126706929">
          <w:marLeft w:val="0"/>
          <w:marRight w:val="0"/>
          <w:marTop w:val="0"/>
          <w:marBottom w:val="0"/>
          <w:divBdr>
            <w:top w:val="none" w:sz="0" w:space="0" w:color="auto"/>
            <w:left w:val="none" w:sz="0" w:space="0" w:color="auto"/>
            <w:bottom w:val="none" w:sz="0" w:space="0" w:color="auto"/>
            <w:right w:val="none" w:sz="0" w:space="0" w:color="auto"/>
          </w:divBdr>
          <w:divsChild>
            <w:div w:id="1158109270">
              <w:marLeft w:val="0"/>
              <w:marRight w:val="0"/>
              <w:marTop w:val="0"/>
              <w:marBottom w:val="0"/>
              <w:divBdr>
                <w:top w:val="none" w:sz="0" w:space="0" w:color="auto"/>
                <w:left w:val="none" w:sz="0" w:space="0" w:color="auto"/>
                <w:bottom w:val="none" w:sz="0" w:space="0" w:color="auto"/>
                <w:right w:val="none" w:sz="0" w:space="0" w:color="auto"/>
              </w:divBdr>
              <w:divsChild>
                <w:div w:id="2043553880">
                  <w:marLeft w:val="180"/>
                  <w:marRight w:val="0"/>
                  <w:marTop w:val="0"/>
                  <w:marBottom w:val="0"/>
                  <w:divBdr>
                    <w:top w:val="none" w:sz="0" w:space="0" w:color="auto"/>
                    <w:left w:val="none" w:sz="0" w:space="0" w:color="auto"/>
                    <w:bottom w:val="none" w:sz="0" w:space="0" w:color="auto"/>
                    <w:right w:val="none" w:sz="0" w:space="0" w:color="auto"/>
                  </w:divBdr>
                  <w:divsChild>
                    <w:div w:id="11091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904611">
      <w:bodyDiv w:val="1"/>
      <w:marLeft w:val="0"/>
      <w:marRight w:val="0"/>
      <w:marTop w:val="0"/>
      <w:marBottom w:val="0"/>
      <w:divBdr>
        <w:top w:val="none" w:sz="0" w:space="0" w:color="auto"/>
        <w:left w:val="none" w:sz="0" w:space="0" w:color="auto"/>
        <w:bottom w:val="none" w:sz="0" w:space="0" w:color="auto"/>
        <w:right w:val="none" w:sz="0" w:space="0" w:color="auto"/>
      </w:divBdr>
    </w:div>
    <w:div w:id="770586713">
      <w:bodyDiv w:val="1"/>
      <w:marLeft w:val="0"/>
      <w:marRight w:val="0"/>
      <w:marTop w:val="0"/>
      <w:marBottom w:val="0"/>
      <w:divBdr>
        <w:top w:val="none" w:sz="0" w:space="0" w:color="auto"/>
        <w:left w:val="none" w:sz="0" w:space="0" w:color="auto"/>
        <w:bottom w:val="none" w:sz="0" w:space="0" w:color="auto"/>
        <w:right w:val="none" w:sz="0" w:space="0" w:color="auto"/>
      </w:divBdr>
    </w:div>
    <w:div w:id="792283851">
      <w:bodyDiv w:val="1"/>
      <w:marLeft w:val="0"/>
      <w:marRight w:val="0"/>
      <w:marTop w:val="0"/>
      <w:marBottom w:val="0"/>
      <w:divBdr>
        <w:top w:val="none" w:sz="0" w:space="0" w:color="auto"/>
        <w:left w:val="none" w:sz="0" w:space="0" w:color="auto"/>
        <w:bottom w:val="none" w:sz="0" w:space="0" w:color="auto"/>
        <w:right w:val="none" w:sz="0" w:space="0" w:color="auto"/>
      </w:divBdr>
    </w:div>
    <w:div w:id="817576565">
      <w:bodyDiv w:val="1"/>
      <w:marLeft w:val="0"/>
      <w:marRight w:val="0"/>
      <w:marTop w:val="0"/>
      <w:marBottom w:val="0"/>
      <w:divBdr>
        <w:top w:val="none" w:sz="0" w:space="0" w:color="auto"/>
        <w:left w:val="none" w:sz="0" w:space="0" w:color="auto"/>
        <w:bottom w:val="none" w:sz="0" w:space="0" w:color="auto"/>
        <w:right w:val="none" w:sz="0" w:space="0" w:color="auto"/>
      </w:divBdr>
    </w:div>
    <w:div w:id="859852818">
      <w:bodyDiv w:val="1"/>
      <w:marLeft w:val="0"/>
      <w:marRight w:val="0"/>
      <w:marTop w:val="0"/>
      <w:marBottom w:val="0"/>
      <w:divBdr>
        <w:top w:val="none" w:sz="0" w:space="0" w:color="auto"/>
        <w:left w:val="none" w:sz="0" w:space="0" w:color="auto"/>
        <w:bottom w:val="none" w:sz="0" w:space="0" w:color="auto"/>
        <w:right w:val="none" w:sz="0" w:space="0" w:color="auto"/>
      </w:divBdr>
    </w:div>
    <w:div w:id="883368346">
      <w:bodyDiv w:val="1"/>
      <w:marLeft w:val="0"/>
      <w:marRight w:val="0"/>
      <w:marTop w:val="0"/>
      <w:marBottom w:val="0"/>
      <w:divBdr>
        <w:top w:val="none" w:sz="0" w:space="0" w:color="auto"/>
        <w:left w:val="none" w:sz="0" w:space="0" w:color="auto"/>
        <w:bottom w:val="none" w:sz="0" w:space="0" w:color="auto"/>
        <w:right w:val="none" w:sz="0" w:space="0" w:color="auto"/>
      </w:divBdr>
    </w:div>
    <w:div w:id="889999773">
      <w:bodyDiv w:val="1"/>
      <w:marLeft w:val="0"/>
      <w:marRight w:val="0"/>
      <w:marTop w:val="0"/>
      <w:marBottom w:val="0"/>
      <w:divBdr>
        <w:top w:val="none" w:sz="0" w:space="0" w:color="auto"/>
        <w:left w:val="none" w:sz="0" w:space="0" w:color="auto"/>
        <w:bottom w:val="none" w:sz="0" w:space="0" w:color="auto"/>
        <w:right w:val="none" w:sz="0" w:space="0" w:color="auto"/>
      </w:divBdr>
    </w:div>
    <w:div w:id="968634808">
      <w:bodyDiv w:val="1"/>
      <w:marLeft w:val="0"/>
      <w:marRight w:val="0"/>
      <w:marTop w:val="0"/>
      <w:marBottom w:val="0"/>
      <w:divBdr>
        <w:top w:val="none" w:sz="0" w:space="0" w:color="auto"/>
        <w:left w:val="none" w:sz="0" w:space="0" w:color="auto"/>
        <w:bottom w:val="none" w:sz="0" w:space="0" w:color="auto"/>
        <w:right w:val="none" w:sz="0" w:space="0" w:color="auto"/>
      </w:divBdr>
    </w:div>
    <w:div w:id="971516355">
      <w:bodyDiv w:val="1"/>
      <w:marLeft w:val="0"/>
      <w:marRight w:val="0"/>
      <w:marTop w:val="0"/>
      <w:marBottom w:val="0"/>
      <w:divBdr>
        <w:top w:val="none" w:sz="0" w:space="0" w:color="auto"/>
        <w:left w:val="none" w:sz="0" w:space="0" w:color="auto"/>
        <w:bottom w:val="none" w:sz="0" w:space="0" w:color="auto"/>
        <w:right w:val="none" w:sz="0" w:space="0" w:color="auto"/>
      </w:divBdr>
    </w:div>
    <w:div w:id="1127088390">
      <w:bodyDiv w:val="1"/>
      <w:marLeft w:val="0"/>
      <w:marRight w:val="0"/>
      <w:marTop w:val="0"/>
      <w:marBottom w:val="0"/>
      <w:divBdr>
        <w:top w:val="none" w:sz="0" w:space="0" w:color="auto"/>
        <w:left w:val="none" w:sz="0" w:space="0" w:color="auto"/>
        <w:bottom w:val="none" w:sz="0" w:space="0" w:color="auto"/>
        <w:right w:val="none" w:sz="0" w:space="0" w:color="auto"/>
      </w:divBdr>
    </w:div>
    <w:div w:id="1206795510">
      <w:bodyDiv w:val="1"/>
      <w:marLeft w:val="0"/>
      <w:marRight w:val="0"/>
      <w:marTop w:val="0"/>
      <w:marBottom w:val="0"/>
      <w:divBdr>
        <w:top w:val="none" w:sz="0" w:space="0" w:color="auto"/>
        <w:left w:val="none" w:sz="0" w:space="0" w:color="auto"/>
        <w:bottom w:val="none" w:sz="0" w:space="0" w:color="auto"/>
        <w:right w:val="none" w:sz="0" w:space="0" w:color="auto"/>
      </w:divBdr>
    </w:div>
    <w:div w:id="1218083125">
      <w:bodyDiv w:val="1"/>
      <w:marLeft w:val="0"/>
      <w:marRight w:val="0"/>
      <w:marTop w:val="0"/>
      <w:marBottom w:val="0"/>
      <w:divBdr>
        <w:top w:val="none" w:sz="0" w:space="0" w:color="auto"/>
        <w:left w:val="none" w:sz="0" w:space="0" w:color="auto"/>
        <w:bottom w:val="none" w:sz="0" w:space="0" w:color="auto"/>
        <w:right w:val="none" w:sz="0" w:space="0" w:color="auto"/>
      </w:divBdr>
    </w:div>
    <w:div w:id="1253204839">
      <w:bodyDiv w:val="1"/>
      <w:marLeft w:val="0"/>
      <w:marRight w:val="0"/>
      <w:marTop w:val="0"/>
      <w:marBottom w:val="0"/>
      <w:divBdr>
        <w:top w:val="none" w:sz="0" w:space="0" w:color="auto"/>
        <w:left w:val="none" w:sz="0" w:space="0" w:color="auto"/>
        <w:bottom w:val="none" w:sz="0" w:space="0" w:color="auto"/>
        <w:right w:val="none" w:sz="0" w:space="0" w:color="auto"/>
      </w:divBdr>
    </w:div>
    <w:div w:id="1444110865">
      <w:bodyDiv w:val="1"/>
      <w:marLeft w:val="0"/>
      <w:marRight w:val="0"/>
      <w:marTop w:val="0"/>
      <w:marBottom w:val="0"/>
      <w:divBdr>
        <w:top w:val="none" w:sz="0" w:space="0" w:color="auto"/>
        <w:left w:val="none" w:sz="0" w:space="0" w:color="auto"/>
        <w:bottom w:val="none" w:sz="0" w:space="0" w:color="auto"/>
        <w:right w:val="none" w:sz="0" w:space="0" w:color="auto"/>
      </w:divBdr>
    </w:div>
    <w:div w:id="1533299691">
      <w:bodyDiv w:val="1"/>
      <w:marLeft w:val="0"/>
      <w:marRight w:val="0"/>
      <w:marTop w:val="0"/>
      <w:marBottom w:val="0"/>
      <w:divBdr>
        <w:top w:val="none" w:sz="0" w:space="0" w:color="auto"/>
        <w:left w:val="none" w:sz="0" w:space="0" w:color="auto"/>
        <w:bottom w:val="none" w:sz="0" w:space="0" w:color="auto"/>
        <w:right w:val="none" w:sz="0" w:space="0" w:color="auto"/>
      </w:divBdr>
    </w:div>
    <w:div w:id="1553149965">
      <w:bodyDiv w:val="1"/>
      <w:marLeft w:val="0"/>
      <w:marRight w:val="0"/>
      <w:marTop w:val="0"/>
      <w:marBottom w:val="0"/>
      <w:divBdr>
        <w:top w:val="none" w:sz="0" w:space="0" w:color="auto"/>
        <w:left w:val="none" w:sz="0" w:space="0" w:color="auto"/>
        <w:bottom w:val="none" w:sz="0" w:space="0" w:color="auto"/>
        <w:right w:val="none" w:sz="0" w:space="0" w:color="auto"/>
      </w:divBdr>
    </w:div>
    <w:div w:id="1721585984">
      <w:bodyDiv w:val="1"/>
      <w:marLeft w:val="0"/>
      <w:marRight w:val="0"/>
      <w:marTop w:val="0"/>
      <w:marBottom w:val="0"/>
      <w:divBdr>
        <w:top w:val="none" w:sz="0" w:space="0" w:color="auto"/>
        <w:left w:val="none" w:sz="0" w:space="0" w:color="auto"/>
        <w:bottom w:val="none" w:sz="0" w:space="0" w:color="auto"/>
        <w:right w:val="none" w:sz="0" w:space="0" w:color="auto"/>
      </w:divBdr>
    </w:div>
    <w:div w:id="1797992739">
      <w:bodyDiv w:val="1"/>
      <w:marLeft w:val="0"/>
      <w:marRight w:val="0"/>
      <w:marTop w:val="0"/>
      <w:marBottom w:val="0"/>
      <w:divBdr>
        <w:top w:val="none" w:sz="0" w:space="0" w:color="auto"/>
        <w:left w:val="none" w:sz="0" w:space="0" w:color="auto"/>
        <w:bottom w:val="none" w:sz="0" w:space="0" w:color="auto"/>
        <w:right w:val="none" w:sz="0" w:space="0" w:color="auto"/>
      </w:divBdr>
    </w:div>
    <w:div w:id="1808205411">
      <w:bodyDiv w:val="1"/>
      <w:marLeft w:val="0"/>
      <w:marRight w:val="0"/>
      <w:marTop w:val="0"/>
      <w:marBottom w:val="0"/>
      <w:divBdr>
        <w:top w:val="none" w:sz="0" w:space="0" w:color="auto"/>
        <w:left w:val="none" w:sz="0" w:space="0" w:color="auto"/>
        <w:bottom w:val="none" w:sz="0" w:space="0" w:color="auto"/>
        <w:right w:val="none" w:sz="0" w:space="0" w:color="auto"/>
      </w:divBdr>
    </w:div>
    <w:div w:id="1831749549">
      <w:bodyDiv w:val="1"/>
      <w:marLeft w:val="0"/>
      <w:marRight w:val="0"/>
      <w:marTop w:val="0"/>
      <w:marBottom w:val="0"/>
      <w:divBdr>
        <w:top w:val="none" w:sz="0" w:space="0" w:color="auto"/>
        <w:left w:val="none" w:sz="0" w:space="0" w:color="auto"/>
        <w:bottom w:val="none" w:sz="0" w:space="0" w:color="auto"/>
        <w:right w:val="none" w:sz="0" w:space="0" w:color="auto"/>
      </w:divBdr>
    </w:div>
    <w:div w:id="1884440254">
      <w:bodyDiv w:val="1"/>
      <w:marLeft w:val="0"/>
      <w:marRight w:val="0"/>
      <w:marTop w:val="0"/>
      <w:marBottom w:val="0"/>
      <w:divBdr>
        <w:top w:val="none" w:sz="0" w:space="0" w:color="auto"/>
        <w:left w:val="none" w:sz="0" w:space="0" w:color="auto"/>
        <w:bottom w:val="none" w:sz="0" w:space="0" w:color="auto"/>
        <w:right w:val="none" w:sz="0" w:space="0" w:color="auto"/>
      </w:divBdr>
    </w:div>
    <w:div w:id="1913854992">
      <w:bodyDiv w:val="1"/>
      <w:marLeft w:val="0"/>
      <w:marRight w:val="0"/>
      <w:marTop w:val="0"/>
      <w:marBottom w:val="0"/>
      <w:divBdr>
        <w:top w:val="none" w:sz="0" w:space="0" w:color="auto"/>
        <w:left w:val="none" w:sz="0" w:space="0" w:color="auto"/>
        <w:bottom w:val="none" w:sz="0" w:space="0" w:color="auto"/>
        <w:right w:val="none" w:sz="0" w:space="0" w:color="auto"/>
      </w:divBdr>
    </w:div>
    <w:div w:id="1921019436">
      <w:bodyDiv w:val="1"/>
      <w:marLeft w:val="0"/>
      <w:marRight w:val="0"/>
      <w:marTop w:val="0"/>
      <w:marBottom w:val="0"/>
      <w:divBdr>
        <w:top w:val="none" w:sz="0" w:space="0" w:color="auto"/>
        <w:left w:val="none" w:sz="0" w:space="0" w:color="auto"/>
        <w:bottom w:val="none" w:sz="0" w:space="0" w:color="auto"/>
        <w:right w:val="none" w:sz="0" w:space="0" w:color="auto"/>
      </w:divBdr>
    </w:div>
    <w:div w:id="2013220858">
      <w:bodyDiv w:val="1"/>
      <w:marLeft w:val="0"/>
      <w:marRight w:val="0"/>
      <w:marTop w:val="0"/>
      <w:marBottom w:val="0"/>
      <w:divBdr>
        <w:top w:val="none" w:sz="0" w:space="0" w:color="auto"/>
        <w:left w:val="none" w:sz="0" w:space="0" w:color="auto"/>
        <w:bottom w:val="none" w:sz="0" w:space="0" w:color="auto"/>
        <w:right w:val="none" w:sz="0" w:space="0" w:color="auto"/>
      </w:divBdr>
      <w:divsChild>
        <w:div w:id="323432195">
          <w:marLeft w:val="0"/>
          <w:marRight w:val="0"/>
          <w:marTop w:val="0"/>
          <w:marBottom w:val="0"/>
          <w:divBdr>
            <w:top w:val="none" w:sz="0" w:space="0" w:color="auto"/>
            <w:left w:val="none" w:sz="0" w:space="0" w:color="auto"/>
            <w:bottom w:val="none" w:sz="0" w:space="0" w:color="auto"/>
            <w:right w:val="none" w:sz="0" w:space="0" w:color="auto"/>
          </w:divBdr>
          <w:divsChild>
            <w:div w:id="421027997">
              <w:marLeft w:val="0"/>
              <w:marRight w:val="0"/>
              <w:marTop w:val="0"/>
              <w:marBottom w:val="0"/>
              <w:divBdr>
                <w:top w:val="none" w:sz="0" w:space="0" w:color="auto"/>
                <w:left w:val="none" w:sz="0" w:space="0" w:color="auto"/>
                <w:bottom w:val="none" w:sz="0" w:space="0" w:color="auto"/>
                <w:right w:val="none" w:sz="0" w:space="0" w:color="auto"/>
              </w:divBdr>
              <w:divsChild>
                <w:div w:id="20140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836187">
      <w:bodyDiv w:val="1"/>
      <w:marLeft w:val="0"/>
      <w:marRight w:val="0"/>
      <w:marTop w:val="0"/>
      <w:marBottom w:val="0"/>
      <w:divBdr>
        <w:top w:val="none" w:sz="0" w:space="0" w:color="auto"/>
        <w:left w:val="none" w:sz="0" w:space="0" w:color="auto"/>
        <w:bottom w:val="none" w:sz="0" w:space="0" w:color="auto"/>
        <w:right w:val="none" w:sz="0" w:space="0" w:color="auto"/>
      </w:divBdr>
      <w:divsChild>
        <w:div w:id="314575809">
          <w:marLeft w:val="0"/>
          <w:marRight w:val="0"/>
          <w:marTop w:val="0"/>
          <w:marBottom w:val="0"/>
          <w:divBdr>
            <w:top w:val="none" w:sz="0" w:space="0" w:color="auto"/>
            <w:left w:val="none" w:sz="0" w:space="0" w:color="auto"/>
            <w:bottom w:val="none" w:sz="0" w:space="0" w:color="auto"/>
            <w:right w:val="none" w:sz="0" w:space="0" w:color="auto"/>
          </w:divBdr>
        </w:div>
      </w:divsChild>
    </w:div>
    <w:div w:id="2098748425">
      <w:bodyDiv w:val="1"/>
      <w:marLeft w:val="0"/>
      <w:marRight w:val="0"/>
      <w:marTop w:val="0"/>
      <w:marBottom w:val="0"/>
      <w:divBdr>
        <w:top w:val="none" w:sz="0" w:space="0" w:color="auto"/>
        <w:left w:val="none" w:sz="0" w:space="0" w:color="auto"/>
        <w:bottom w:val="none" w:sz="0" w:space="0" w:color="auto"/>
        <w:right w:val="none" w:sz="0" w:space="0" w:color="auto"/>
      </w:divBdr>
      <w:divsChild>
        <w:div w:id="103576914">
          <w:marLeft w:val="0"/>
          <w:marRight w:val="0"/>
          <w:marTop w:val="0"/>
          <w:marBottom w:val="0"/>
          <w:divBdr>
            <w:top w:val="none" w:sz="0" w:space="0" w:color="auto"/>
            <w:left w:val="none" w:sz="0" w:space="0" w:color="auto"/>
            <w:bottom w:val="none" w:sz="0" w:space="0" w:color="auto"/>
            <w:right w:val="none" w:sz="0" w:space="0" w:color="auto"/>
          </w:divBdr>
          <w:divsChild>
            <w:div w:id="627396510">
              <w:marLeft w:val="0"/>
              <w:marRight w:val="0"/>
              <w:marTop w:val="0"/>
              <w:marBottom w:val="0"/>
              <w:divBdr>
                <w:top w:val="none" w:sz="0" w:space="0" w:color="auto"/>
                <w:left w:val="none" w:sz="0" w:space="0" w:color="auto"/>
                <w:bottom w:val="none" w:sz="0" w:space="0" w:color="auto"/>
                <w:right w:val="none" w:sz="0" w:space="0" w:color="auto"/>
              </w:divBdr>
              <w:divsChild>
                <w:div w:id="12101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5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gif"/><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dottfs01:8080/tf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dottfs01:8080/tf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emplate-Deliverable-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Links"><![CDATA[<?xml version="1.0" encoding="UTF-8"?><Result><NewXML><PWSLinkDataSet xmlns="http://schemas.microsoft.com/office/project/server/webservices/PWSLinkDataSet/" /></NewXML><ProjectUID>bf8419e6-d377-4fc6-b225-15f84430957d</ProjectUID><OldXML><PWSLinkDataSet xmlns="http://schemas.microsoft.com/office/project/server/webservices/PWSLinkDataSet/" /></OldXML><ItemType>3</ItemType><PSURL>http://dotmsp01/pwa</PSURL></Result>]]></LongProp>
</LongProperties>
</file>

<file path=customXml/item2.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E91EB555396E3F43AE448BFC17BB6E7B" ma:contentTypeVersion="0" ma:contentTypeDescription="" ma:contentTypeScope="" ma:versionID="1eb9e6bead516da3612f39f5673b6ba5">
  <xsd:schema xmlns:xsd="http://www.w3.org/2001/XMLSchema" xmlns:p="http://schemas.microsoft.com/office/2006/metadata/properties" xmlns:ns2="55B94EBA-83BC-46ED-A9F1-E065E88D0AA9" targetNamespace="http://schemas.microsoft.com/office/2006/metadata/properties" ma:root="true" ma:fieldsID="01686a7af565947d07fff1635dfa00da" ns2:_="">
    <xsd:import namespace="55B94EBA-83BC-46ED-A9F1-E065E88D0AA9"/>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55B94EBA-83BC-46ED-A9F1-E065E88D0AA9"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Owner xmlns="55B94EBA-83BC-46ED-A9F1-E065E88D0AA9">
      <UserInfo>
        <DisplayName>Gopalakrishnapillai, Gireesh</DisplayName>
        <AccountId>824</AccountId>
        <AccountType/>
      </UserInfo>
    </Owner>
    <Links xmlns="55B94EBA-83BC-46ED-A9F1-E065E88D0AA9">&lt;?xml version="1.0" encoding="UTF-8"?&gt;&lt;Result&gt;&lt;NewXML&gt;&lt;PWSLinkDataSet xmlns="http://schemas.microsoft.com/office/project/server/webservices/PWSLinkDataSet/" /&gt;&lt;/NewXML&gt;&lt;ProjectUID&gt;bf8419e6-d377-4fc6-b225-15f84430957d&lt;/ProjectUID&gt;&lt;OldXML&gt;&lt;PWSLinkDataSet xmlns="http://schemas.microsoft.com/office/project/server/webservices/PWSLinkDataSet/" /&gt;&lt;/OldXML&gt;&lt;ItemType&gt;3&lt;/ItemType&gt;&lt;PSURL&gt;http://dotmsp01/pwa&lt;/PSURL&gt;&lt;/Result&gt;</Links>
    <Status xmlns="55B94EBA-83BC-46ED-A9F1-E065E88D0AA9">Draft</Statu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166BC-44F3-48E5-B1DC-66844C4F6BF6}">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F4F6BBD4-53A1-4AF5-AFDE-2982F8A4F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94EBA-83BC-46ED-A9F1-E065E88D0AA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985664C-31E6-4A19-9CFF-683A145D7986}">
  <ds:schemaRefs>
    <ds:schemaRef ds:uri="http://schemas.microsoft.com/office/2006/metadata/properties"/>
    <ds:schemaRef ds:uri="http://purl.org/dc/elements/1.1/"/>
    <ds:schemaRef ds:uri="http://purl.org/dc/dcmitype/"/>
    <ds:schemaRef ds:uri="http://schemas.microsoft.com/office/2006/documentManagement/types"/>
    <ds:schemaRef ds:uri="http://purl.org/dc/terms/"/>
    <ds:schemaRef ds:uri="http://schemas.openxmlformats.org/package/2006/metadata/core-properties"/>
    <ds:schemaRef ds:uri="55B94EBA-83BC-46ED-A9F1-E065E88D0AA9"/>
    <ds:schemaRef ds:uri="http://www.w3.org/XML/1998/namespace"/>
    <ds:schemaRef ds:uri="http://schemas.microsoft.com/office/infopath/2007/PartnerControls"/>
  </ds:schemaRefs>
</ds:datastoreItem>
</file>

<file path=customXml/itemProps4.xml><?xml version="1.0" encoding="utf-8"?>
<ds:datastoreItem xmlns:ds="http://schemas.openxmlformats.org/officeDocument/2006/customXml" ds:itemID="{568A774E-9E36-41ED-8EBA-98F1A8CF5920}">
  <ds:schemaRefs>
    <ds:schemaRef ds:uri="http://schemas.microsoft.com/sharepoint/v3/contenttype/forms"/>
  </ds:schemaRefs>
</ds:datastoreItem>
</file>

<file path=customXml/itemProps5.xml><?xml version="1.0" encoding="utf-8"?>
<ds:datastoreItem xmlns:ds="http://schemas.openxmlformats.org/officeDocument/2006/customXml" ds:itemID="{065488A0-A878-4FB8-A809-E8C4CD858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Template-Deliverable-v1</Template>
  <TotalTime>1480</TotalTime>
  <Pages>9</Pages>
  <Words>1225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Application Deployment Guide</vt:lpstr>
    </vt:vector>
  </TitlesOfParts>
  <Company>NYCDOT</Company>
  <LinksUpToDate>false</LinksUpToDate>
  <CharactersWithSpaces>7285</CharactersWithSpaces>
  <SharedDoc>false</SharedDoc>
  <HLinks>
    <vt:vector size="342" baseType="variant">
      <vt:variant>
        <vt:i4>4128888</vt:i4>
      </vt:variant>
      <vt:variant>
        <vt:i4>348</vt:i4>
      </vt:variant>
      <vt:variant>
        <vt:i4>0</vt:i4>
      </vt:variant>
      <vt:variant>
        <vt:i4>5</vt:i4>
      </vt:variant>
      <vt:variant>
        <vt:lpwstr>http://www.nyc.gov/html/dot/downloads/pdf/insurancereq.pdf</vt:lpwstr>
      </vt:variant>
      <vt:variant>
        <vt:lpwstr/>
      </vt:variant>
      <vt:variant>
        <vt:i4>1900599</vt:i4>
      </vt:variant>
      <vt:variant>
        <vt:i4>338</vt:i4>
      </vt:variant>
      <vt:variant>
        <vt:i4>0</vt:i4>
      </vt:variant>
      <vt:variant>
        <vt:i4>5</vt:i4>
      </vt:variant>
      <vt:variant>
        <vt:lpwstr/>
      </vt:variant>
      <vt:variant>
        <vt:lpwstr>_Toc288656826</vt:lpwstr>
      </vt:variant>
      <vt:variant>
        <vt:i4>1900599</vt:i4>
      </vt:variant>
      <vt:variant>
        <vt:i4>332</vt:i4>
      </vt:variant>
      <vt:variant>
        <vt:i4>0</vt:i4>
      </vt:variant>
      <vt:variant>
        <vt:i4>5</vt:i4>
      </vt:variant>
      <vt:variant>
        <vt:lpwstr/>
      </vt:variant>
      <vt:variant>
        <vt:lpwstr>_Toc288656825</vt:lpwstr>
      </vt:variant>
      <vt:variant>
        <vt:i4>1900599</vt:i4>
      </vt:variant>
      <vt:variant>
        <vt:i4>326</vt:i4>
      </vt:variant>
      <vt:variant>
        <vt:i4>0</vt:i4>
      </vt:variant>
      <vt:variant>
        <vt:i4>5</vt:i4>
      </vt:variant>
      <vt:variant>
        <vt:lpwstr/>
      </vt:variant>
      <vt:variant>
        <vt:lpwstr>_Toc288656824</vt:lpwstr>
      </vt:variant>
      <vt:variant>
        <vt:i4>1900599</vt:i4>
      </vt:variant>
      <vt:variant>
        <vt:i4>320</vt:i4>
      </vt:variant>
      <vt:variant>
        <vt:i4>0</vt:i4>
      </vt:variant>
      <vt:variant>
        <vt:i4>5</vt:i4>
      </vt:variant>
      <vt:variant>
        <vt:lpwstr/>
      </vt:variant>
      <vt:variant>
        <vt:lpwstr>_Toc288656823</vt:lpwstr>
      </vt:variant>
      <vt:variant>
        <vt:i4>1900599</vt:i4>
      </vt:variant>
      <vt:variant>
        <vt:i4>314</vt:i4>
      </vt:variant>
      <vt:variant>
        <vt:i4>0</vt:i4>
      </vt:variant>
      <vt:variant>
        <vt:i4>5</vt:i4>
      </vt:variant>
      <vt:variant>
        <vt:lpwstr/>
      </vt:variant>
      <vt:variant>
        <vt:lpwstr>_Toc288656822</vt:lpwstr>
      </vt:variant>
      <vt:variant>
        <vt:i4>1900599</vt:i4>
      </vt:variant>
      <vt:variant>
        <vt:i4>308</vt:i4>
      </vt:variant>
      <vt:variant>
        <vt:i4>0</vt:i4>
      </vt:variant>
      <vt:variant>
        <vt:i4>5</vt:i4>
      </vt:variant>
      <vt:variant>
        <vt:lpwstr/>
      </vt:variant>
      <vt:variant>
        <vt:lpwstr>_Toc288656821</vt:lpwstr>
      </vt:variant>
      <vt:variant>
        <vt:i4>1900599</vt:i4>
      </vt:variant>
      <vt:variant>
        <vt:i4>302</vt:i4>
      </vt:variant>
      <vt:variant>
        <vt:i4>0</vt:i4>
      </vt:variant>
      <vt:variant>
        <vt:i4>5</vt:i4>
      </vt:variant>
      <vt:variant>
        <vt:lpwstr/>
      </vt:variant>
      <vt:variant>
        <vt:lpwstr>_Toc288656820</vt:lpwstr>
      </vt:variant>
      <vt:variant>
        <vt:i4>1966135</vt:i4>
      </vt:variant>
      <vt:variant>
        <vt:i4>296</vt:i4>
      </vt:variant>
      <vt:variant>
        <vt:i4>0</vt:i4>
      </vt:variant>
      <vt:variant>
        <vt:i4>5</vt:i4>
      </vt:variant>
      <vt:variant>
        <vt:lpwstr/>
      </vt:variant>
      <vt:variant>
        <vt:lpwstr>_Toc288656819</vt:lpwstr>
      </vt:variant>
      <vt:variant>
        <vt:i4>1966135</vt:i4>
      </vt:variant>
      <vt:variant>
        <vt:i4>290</vt:i4>
      </vt:variant>
      <vt:variant>
        <vt:i4>0</vt:i4>
      </vt:variant>
      <vt:variant>
        <vt:i4>5</vt:i4>
      </vt:variant>
      <vt:variant>
        <vt:lpwstr/>
      </vt:variant>
      <vt:variant>
        <vt:lpwstr>_Toc288656818</vt:lpwstr>
      </vt:variant>
      <vt:variant>
        <vt:i4>1966135</vt:i4>
      </vt:variant>
      <vt:variant>
        <vt:i4>284</vt:i4>
      </vt:variant>
      <vt:variant>
        <vt:i4>0</vt:i4>
      </vt:variant>
      <vt:variant>
        <vt:i4>5</vt:i4>
      </vt:variant>
      <vt:variant>
        <vt:lpwstr/>
      </vt:variant>
      <vt:variant>
        <vt:lpwstr>_Toc288656817</vt:lpwstr>
      </vt:variant>
      <vt:variant>
        <vt:i4>1966135</vt:i4>
      </vt:variant>
      <vt:variant>
        <vt:i4>278</vt:i4>
      </vt:variant>
      <vt:variant>
        <vt:i4>0</vt:i4>
      </vt:variant>
      <vt:variant>
        <vt:i4>5</vt:i4>
      </vt:variant>
      <vt:variant>
        <vt:lpwstr/>
      </vt:variant>
      <vt:variant>
        <vt:lpwstr>_Toc288656816</vt:lpwstr>
      </vt:variant>
      <vt:variant>
        <vt:i4>1966135</vt:i4>
      </vt:variant>
      <vt:variant>
        <vt:i4>272</vt:i4>
      </vt:variant>
      <vt:variant>
        <vt:i4>0</vt:i4>
      </vt:variant>
      <vt:variant>
        <vt:i4>5</vt:i4>
      </vt:variant>
      <vt:variant>
        <vt:lpwstr/>
      </vt:variant>
      <vt:variant>
        <vt:lpwstr>_Toc288656815</vt:lpwstr>
      </vt:variant>
      <vt:variant>
        <vt:i4>1966135</vt:i4>
      </vt:variant>
      <vt:variant>
        <vt:i4>266</vt:i4>
      </vt:variant>
      <vt:variant>
        <vt:i4>0</vt:i4>
      </vt:variant>
      <vt:variant>
        <vt:i4>5</vt:i4>
      </vt:variant>
      <vt:variant>
        <vt:lpwstr/>
      </vt:variant>
      <vt:variant>
        <vt:lpwstr>_Toc288656814</vt:lpwstr>
      </vt:variant>
      <vt:variant>
        <vt:i4>1966135</vt:i4>
      </vt:variant>
      <vt:variant>
        <vt:i4>260</vt:i4>
      </vt:variant>
      <vt:variant>
        <vt:i4>0</vt:i4>
      </vt:variant>
      <vt:variant>
        <vt:i4>5</vt:i4>
      </vt:variant>
      <vt:variant>
        <vt:lpwstr/>
      </vt:variant>
      <vt:variant>
        <vt:lpwstr>_Toc288656813</vt:lpwstr>
      </vt:variant>
      <vt:variant>
        <vt:i4>1966135</vt:i4>
      </vt:variant>
      <vt:variant>
        <vt:i4>254</vt:i4>
      </vt:variant>
      <vt:variant>
        <vt:i4>0</vt:i4>
      </vt:variant>
      <vt:variant>
        <vt:i4>5</vt:i4>
      </vt:variant>
      <vt:variant>
        <vt:lpwstr/>
      </vt:variant>
      <vt:variant>
        <vt:lpwstr>_Toc288656812</vt:lpwstr>
      </vt:variant>
      <vt:variant>
        <vt:i4>1966135</vt:i4>
      </vt:variant>
      <vt:variant>
        <vt:i4>248</vt:i4>
      </vt:variant>
      <vt:variant>
        <vt:i4>0</vt:i4>
      </vt:variant>
      <vt:variant>
        <vt:i4>5</vt:i4>
      </vt:variant>
      <vt:variant>
        <vt:lpwstr/>
      </vt:variant>
      <vt:variant>
        <vt:lpwstr>_Toc288656811</vt:lpwstr>
      </vt:variant>
      <vt:variant>
        <vt:i4>1966135</vt:i4>
      </vt:variant>
      <vt:variant>
        <vt:i4>242</vt:i4>
      </vt:variant>
      <vt:variant>
        <vt:i4>0</vt:i4>
      </vt:variant>
      <vt:variant>
        <vt:i4>5</vt:i4>
      </vt:variant>
      <vt:variant>
        <vt:lpwstr/>
      </vt:variant>
      <vt:variant>
        <vt:lpwstr>_Toc288656810</vt:lpwstr>
      </vt:variant>
      <vt:variant>
        <vt:i4>2031671</vt:i4>
      </vt:variant>
      <vt:variant>
        <vt:i4>236</vt:i4>
      </vt:variant>
      <vt:variant>
        <vt:i4>0</vt:i4>
      </vt:variant>
      <vt:variant>
        <vt:i4>5</vt:i4>
      </vt:variant>
      <vt:variant>
        <vt:lpwstr/>
      </vt:variant>
      <vt:variant>
        <vt:lpwstr>_Toc288656809</vt:lpwstr>
      </vt:variant>
      <vt:variant>
        <vt:i4>2031671</vt:i4>
      </vt:variant>
      <vt:variant>
        <vt:i4>230</vt:i4>
      </vt:variant>
      <vt:variant>
        <vt:i4>0</vt:i4>
      </vt:variant>
      <vt:variant>
        <vt:i4>5</vt:i4>
      </vt:variant>
      <vt:variant>
        <vt:lpwstr/>
      </vt:variant>
      <vt:variant>
        <vt:lpwstr>_Toc288656808</vt:lpwstr>
      </vt:variant>
      <vt:variant>
        <vt:i4>2031671</vt:i4>
      </vt:variant>
      <vt:variant>
        <vt:i4>224</vt:i4>
      </vt:variant>
      <vt:variant>
        <vt:i4>0</vt:i4>
      </vt:variant>
      <vt:variant>
        <vt:i4>5</vt:i4>
      </vt:variant>
      <vt:variant>
        <vt:lpwstr/>
      </vt:variant>
      <vt:variant>
        <vt:lpwstr>_Toc288656807</vt:lpwstr>
      </vt:variant>
      <vt:variant>
        <vt:i4>2031671</vt:i4>
      </vt:variant>
      <vt:variant>
        <vt:i4>218</vt:i4>
      </vt:variant>
      <vt:variant>
        <vt:i4>0</vt:i4>
      </vt:variant>
      <vt:variant>
        <vt:i4>5</vt:i4>
      </vt:variant>
      <vt:variant>
        <vt:lpwstr/>
      </vt:variant>
      <vt:variant>
        <vt:lpwstr>_Toc288656806</vt:lpwstr>
      </vt:variant>
      <vt:variant>
        <vt:i4>2031671</vt:i4>
      </vt:variant>
      <vt:variant>
        <vt:i4>212</vt:i4>
      </vt:variant>
      <vt:variant>
        <vt:i4>0</vt:i4>
      </vt:variant>
      <vt:variant>
        <vt:i4>5</vt:i4>
      </vt:variant>
      <vt:variant>
        <vt:lpwstr/>
      </vt:variant>
      <vt:variant>
        <vt:lpwstr>_Toc288656805</vt:lpwstr>
      </vt:variant>
      <vt:variant>
        <vt:i4>2031671</vt:i4>
      </vt:variant>
      <vt:variant>
        <vt:i4>206</vt:i4>
      </vt:variant>
      <vt:variant>
        <vt:i4>0</vt:i4>
      </vt:variant>
      <vt:variant>
        <vt:i4>5</vt:i4>
      </vt:variant>
      <vt:variant>
        <vt:lpwstr/>
      </vt:variant>
      <vt:variant>
        <vt:lpwstr>_Toc288656804</vt:lpwstr>
      </vt:variant>
      <vt:variant>
        <vt:i4>2031671</vt:i4>
      </vt:variant>
      <vt:variant>
        <vt:i4>200</vt:i4>
      </vt:variant>
      <vt:variant>
        <vt:i4>0</vt:i4>
      </vt:variant>
      <vt:variant>
        <vt:i4>5</vt:i4>
      </vt:variant>
      <vt:variant>
        <vt:lpwstr/>
      </vt:variant>
      <vt:variant>
        <vt:lpwstr>_Toc288656803</vt:lpwstr>
      </vt:variant>
      <vt:variant>
        <vt:i4>2031671</vt:i4>
      </vt:variant>
      <vt:variant>
        <vt:i4>194</vt:i4>
      </vt:variant>
      <vt:variant>
        <vt:i4>0</vt:i4>
      </vt:variant>
      <vt:variant>
        <vt:i4>5</vt:i4>
      </vt:variant>
      <vt:variant>
        <vt:lpwstr/>
      </vt:variant>
      <vt:variant>
        <vt:lpwstr>_Toc288656802</vt:lpwstr>
      </vt:variant>
      <vt:variant>
        <vt:i4>2031671</vt:i4>
      </vt:variant>
      <vt:variant>
        <vt:i4>188</vt:i4>
      </vt:variant>
      <vt:variant>
        <vt:i4>0</vt:i4>
      </vt:variant>
      <vt:variant>
        <vt:i4>5</vt:i4>
      </vt:variant>
      <vt:variant>
        <vt:lpwstr/>
      </vt:variant>
      <vt:variant>
        <vt:lpwstr>_Toc288656801</vt:lpwstr>
      </vt:variant>
      <vt:variant>
        <vt:i4>2031671</vt:i4>
      </vt:variant>
      <vt:variant>
        <vt:i4>182</vt:i4>
      </vt:variant>
      <vt:variant>
        <vt:i4>0</vt:i4>
      </vt:variant>
      <vt:variant>
        <vt:i4>5</vt:i4>
      </vt:variant>
      <vt:variant>
        <vt:lpwstr/>
      </vt:variant>
      <vt:variant>
        <vt:lpwstr>_Toc288656800</vt:lpwstr>
      </vt:variant>
      <vt:variant>
        <vt:i4>1441848</vt:i4>
      </vt:variant>
      <vt:variant>
        <vt:i4>176</vt:i4>
      </vt:variant>
      <vt:variant>
        <vt:i4>0</vt:i4>
      </vt:variant>
      <vt:variant>
        <vt:i4>5</vt:i4>
      </vt:variant>
      <vt:variant>
        <vt:lpwstr/>
      </vt:variant>
      <vt:variant>
        <vt:lpwstr>_Toc288656799</vt:lpwstr>
      </vt:variant>
      <vt:variant>
        <vt:i4>1441848</vt:i4>
      </vt:variant>
      <vt:variant>
        <vt:i4>170</vt:i4>
      </vt:variant>
      <vt:variant>
        <vt:i4>0</vt:i4>
      </vt:variant>
      <vt:variant>
        <vt:i4>5</vt:i4>
      </vt:variant>
      <vt:variant>
        <vt:lpwstr/>
      </vt:variant>
      <vt:variant>
        <vt:lpwstr>_Toc288656798</vt:lpwstr>
      </vt:variant>
      <vt:variant>
        <vt:i4>1441848</vt:i4>
      </vt:variant>
      <vt:variant>
        <vt:i4>164</vt:i4>
      </vt:variant>
      <vt:variant>
        <vt:i4>0</vt:i4>
      </vt:variant>
      <vt:variant>
        <vt:i4>5</vt:i4>
      </vt:variant>
      <vt:variant>
        <vt:lpwstr/>
      </vt:variant>
      <vt:variant>
        <vt:lpwstr>_Toc288656797</vt:lpwstr>
      </vt:variant>
      <vt:variant>
        <vt:i4>1441848</vt:i4>
      </vt:variant>
      <vt:variant>
        <vt:i4>158</vt:i4>
      </vt:variant>
      <vt:variant>
        <vt:i4>0</vt:i4>
      </vt:variant>
      <vt:variant>
        <vt:i4>5</vt:i4>
      </vt:variant>
      <vt:variant>
        <vt:lpwstr/>
      </vt:variant>
      <vt:variant>
        <vt:lpwstr>_Toc288656796</vt:lpwstr>
      </vt:variant>
      <vt:variant>
        <vt:i4>1441848</vt:i4>
      </vt:variant>
      <vt:variant>
        <vt:i4>152</vt:i4>
      </vt:variant>
      <vt:variant>
        <vt:i4>0</vt:i4>
      </vt:variant>
      <vt:variant>
        <vt:i4>5</vt:i4>
      </vt:variant>
      <vt:variant>
        <vt:lpwstr/>
      </vt:variant>
      <vt:variant>
        <vt:lpwstr>_Toc288656795</vt:lpwstr>
      </vt:variant>
      <vt:variant>
        <vt:i4>1441848</vt:i4>
      </vt:variant>
      <vt:variant>
        <vt:i4>146</vt:i4>
      </vt:variant>
      <vt:variant>
        <vt:i4>0</vt:i4>
      </vt:variant>
      <vt:variant>
        <vt:i4>5</vt:i4>
      </vt:variant>
      <vt:variant>
        <vt:lpwstr/>
      </vt:variant>
      <vt:variant>
        <vt:lpwstr>_Toc288656794</vt:lpwstr>
      </vt:variant>
      <vt:variant>
        <vt:i4>1441848</vt:i4>
      </vt:variant>
      <vt:variant>
        <vt:i4>140</vt:i4>
      </vt:variant>
      <vt:variant>
        <vt:i4>0</vt:i4>
      </vt:variant>
      <vt:variant>
        <vt:i4>5</vt:i4>
      </vt:variant>
      <vt:variant>
        <vt:lpwstr/>
      </vt:variant>
      <vt:variant>
        <vt:lpwstr>_Toc288656793</vt:lpwstr>
      </vt:variant>
      <vt:variant>
        <vt:i4>1441848</vt:i4>
      </vt:variant>
      <vt:variant>
        <vt:i4>134</vt:i4>
      </vt:variant>
      <vt:variant>
        <vt:i4>0</vt:i4>
      </vt:variant>
      <vt:variant>
        <vt:i4>5</vt:i4>
      </vt:variant>
      <vt:variant>
        <vt:lpwstr/>
      </vt:variant>
      <vt:variant>
        <vt:lpwstr>_Toc288656792</vt:lpwstr>
      </vt:variant>
      <vt:variant>
        <vt:i4>1441848</vt:i4>
      </vt:variant>
      <vt:variant>
        <vt:i4>128</vt:i4>
      </vt:variant>
      <vt:variant>
        <vt:i4>0</vt:i4>
      </vt:variant>
      <vt:variant>
        <vt:i4>5</vt:i4>
      </vt:variant>
      <vt:variant>
        <vt:lpwstr/>
      </vt:variant>
      <vt:variant>
        <vt:lpwstr>_Toc288656791</vt:lpwstr>
      </vt:variant>
      <vt:variant>
        <vt:i4>1441848</vt:i4>
      </vt:variant>
      <vt:variant>
        <vt:i4>122</vt:i4>
      </vt:variant>
      <vt:variant>
        <vt:i4>0</vt:i4>
      </vt:variant>
      <vt:variant>
        <vt:i4>5</vt:i4>
      </vt:variant>
      <vt:variant>
        <vt:lpwstr/>
      </vt:variant>
      <vt:variant>
        <vt:lpwstr>_Toc288656790</vt:lpwstr>
      </vt:variant>
      <vt:variant>
        <vt:i4>1507384</vt:i4>
      </vt:variant>
      <vt:variant>
        <vt:i4>116</vt:i4>
      </vt:variant>
      <vt:variant>
        <vt:i4>0</vt:i4>
      </vt:variant>
      <vt:variant>
        <vt:i4>5</vt:i4>
      </vt:variant>
      <vt:variant>
        <vt:lpwstr/>
      </vt:variant>
      <vt:variant>
        <vt:lpwstr>_Toc288656789</vt:lpwstr>
      </vt:variant>
      <vt:variant>
        <vt:i4>1507384</vt:i4>
      </vt:variant>
      <vt:variant>
        <vt:i4>110</vt:i4>
      </vt:variant>
      <vt:variant>
        <vt:i4>0</vt:i4>
      </vt:variant>
      <vt:variant>
        <vt:i4>5</vt:i4>
      </vt:variant>
      <vt:variant>
        <vt:lpwstr/>
      </vt:variant>
      <vt:variant>
        <vt:lpwstr>_Toc288656788</vt:lpwstr>
      </vt:variant>
      <vt:variant>
        <vt:i4>1507384</vt:i4>
      </vt:variant>
      <vt:variant>
        <vt:i4>104</vt:i4>
      </vt:variant>
      <vt:variant>
        <vt:i4>0</vt:i4>
      </vt:variant>
      <vt:variant>
        <vt:i4>5</vt:i4>
      </vt:variant>
      <vt:variant>
        <vt:lpwstr/>
      </vt:variant>
      <vt:variant>
        <vt:lpwstr>_Toc288656787</vt:lpwstr>
      </vt:variant>
      <vt:variant>
        <vt:i4>1507384</vt:i4>
      </vt:variant>
      <vt:variant>
        <vt:i4>98</vt:i4>
      </vt:variant>
      <vt:variant>
        <vt:i4>0</vt:i4>
      </vt:variant>
      <vt:variant>
        <vt:i4>5</vt:i4>
      </vt:variant>
      <vt:variant>
        <vt:lpwstr/>
      </vt:variant>
      <vt:variant>
        <vt:lpwstr>_Toc288656786</vt:lpwstr>
      </vt:variant>
      <vt:variant>
        <vt:i4>1507384</vt:i4>
      </vt:variant>
      <vt:variant>
        <vt:i4>92</vt:i4>
      </vt:variant>
      <vt:variant>
        <vt:i4>0</vt:i4>
      </vt:variant>
      <vt:variant>
        <vt:i4>5</vt:i4>
      </vt:variant>
      <vt:variant>
        <vt:lpwstr/>
      </vt:variant>
      <vt:variant>
        <vt:lpwstr>_Toc288656785</vt:lpwstr>
      </vt:variant>
      <vt:variant>
        <vt:i4>1507384</vt:i4>
      </vt:variant>
      <vt:variant>
        <vt:i4>86</vt:i4>
      </vt:variant>
      <vt:variant>
        <vt:i4>0</vt:i4>
      </vt:variant>
      <vt:variant>
        <vt:i4>5</vt:i4>
      </vt:variant>
      <vt:variant>
        <vt:lpwstr/>
      </vt:variant>
      <vt:variant>
        <vt:lpwstr>_Toc288656784</vt:lpwstr>
      </vt:variant>
      <vt:variant>
        <vt:i4>1507384</vt:i4>
      </vt:variant>
      <vt:variant>
        <vt:i4>80</vt:i4>
      </vt:variant>
      <vt:variant>
        <vt:i4>0</vt:i4>
      </vt:variant>
      <vt:variant>
        <vt:i4>5</vt:i4>
      </vt:variant>
      <vt:variant>
        <vt:lpwstr/>
      </vt:variant>
      <vt:variant>
        <vt:lpwstr>_Toc288656783</vt:lpwstr>
      </vt:variant>
      <vt:variant>
        <vt:i4>1507384</vt:i4>
      </vt:variant>
      <vt:variant>
        <vt:i4>74</vt:i4>
      </vt:variant>
      <vt:variant>
        <vt:i4>0</vt:i4>
      </vt:variant>
      <vt:variant>
        <vt:i4>5</vt:i4>
      </vt:variant>
      <vt:variant>
        <vt:lpwstr/>
      </vt:variant>
      <vt:variant>
        <vt:lpwstr>_Toc288656782</vt:lpwstr>
      </vt:variant>
      <vt:variant>
        <vt:i4>1507384</vt:i4>
      </vt:variant>
      <vt:variant>
        <vt:i4>68</vt:i4>
      </vt:variant>
      <vt:variant>
        <vt:i4>0</vt:i4>
      </vt:variant>
      <vt:variant>
        <vt:i4>5</vt:i4>
      </vt:variant>
      <vt:variant>
        <vt:lpwstr/>
      </vt:variant>
      <vt:variant>
        <vt:lpwstr>_Toc288656781</vt:lpwstr>
      </vt:variant>
      <vt:variant>
        <vt:i4>1507384</vt:i4>
      </vt:variant>
      <vt:variant>
        <vt:i4>62</vt:i4>
      </vt:variant>
      <vt:variant>
        <vt:i4>0</vt:i4>
      </vt:variant>
      <vt:variant>
        <vt:i4>5</vt:i4>
      </vt:variant>
      <vt:variant>
        <vt:lpwstr/>
      </vt:variant>
      <vt:variant>
        <vt:lpwstr>_Toc288656780</vt:lpwstr>
      </vt:variant>
      <vt:variant>
        <vt:i4>1572920</vt:i4>
      </vt:variant>
      <vt:variant>
        <vt:i4>56</vt:i4>
      </vt:variant>
      <vt:variant>
        <vt:i4>0</vt:i4>
      </vt:variant>
      <vt:variant>
        <vt:i4>5</vt:i4>
      </vt:variant>
      <vt:variant>
        <vt:lpwstr/>
      </vt:variant>
      <vt:variant>
        <vt:lpwstr>_Toc288656779</vt:lpwstr>
      </vt:variant>
      <vt:variant>
        <vt:i4>1572920</vt:i4>
      </vt:variant>
      <vt:variant>
        <vt:i4>50</vt:i4>
      </vt:variant>
      <vt:variant>
        <vt:i4>0</vt:i4>
      </vt:variant>
      <vt:variant>
        <vt:i4>5</vt:i4>
      </vt:variant>
      <vt:variant>
        <vt:lpwstr/>
      </vt:variant>
      <vt:variant>
        <vt:lpwstr>_Toc288656778</vt:lpwstr>
      </vt:variant>
      <vt:variant>
        <vt:i4>1572920</vt:i4>
      </vt:variant>
      <vt:variant>
        <vt:i4>44</vt:i4>
      </vt:variant>
      <vt:variant>
        <vt:i4>0</vt:i4>
      </vt:variant>
      <vt:variant>
        <vt:i4>5</vt:i4>
      </vt:variant>
      <vt:variant>
        <vt:lpwstr/>
      </vt:variant>
      <vt:variant>
        <vt:lpwstr>_Toc288656777</vt:lpwstr>
      </vt:variant>
      <vt:variant>
        <vt:i4>1572920</vt:i4>
      </vt:variant>
      <vt:variant>
        <vt:i4>38</vt:i4>
      </vt:variant>
      <vt:variant>
        <vt:i4>0</vt:i4>
      </vt:variant>
      <vt:variant>
        <vt:i4>5</vt:i4>
      </vt:variant>
      <vt:variant>
        <vt:lpwstr/>
      </vt:variant>
      <vt:variant>
        <vt:lpwstr>_Toc288656776</vt:lpwstr>
      </vt:variant>
      <vt:variant>
        <vt:i4>1572920</vt:i4>
      </vt:variant>
      <vt:variant>
        <vt:i4>32</vt:i4>
      </vt:variant>
      <vt:variant>
        <vt:i4>0</vt:i4>
      </vt:variant>
      <vt:variant>
        <vt:i4>5</vt:i4>
      </vt:variant>
      <vt:variant>
        <vt:lpwstr/>
      </vt:variant>
      <vt:variant>
        <vt:lpwstr>_Toc288656775</vt:lpwstr>
      </vt:variant>
      <vt:variant>
        <vt:i4>1572920</vt:i4>
      </vt:variant>
      <vt:variant>
        <vt:i4>26</vt:i4>
      </vt:variant>
      <vt:variant>
        <vt:i4>0</vt:i4>
      </vt:variant>
      <vt:variant>
        <vt:i4>5</vt:i4>
      </vt:variant>
      <vt:variant>
        <vt:lpwstr/>
      </vt:variant>
      <vt:variant>
        <vt:lpwstr>_Toc288656774</vt:lpwstr>
      </vt:variant>
      <vt:variant>
        <vt:i4>1572920</vt:i4>
      </vt:variant>
      <vt:variant>
        <vt:i4>20</vt:i4>
      </vt:variant>
      <vt:variant>
        <vt:i4>0</vt:i4>
      </vt:variant>
      <vt:variant>
        <vt:i4>5</vt:i4>
      </vt:variant>
      <vt:variant>
        <vt:lpwstr/>
      </vt:variant>
      <vt:variant>
        <vt:lpwstr>_Toc288656773</vt:lpwstr>
      </vt:variant>
      <vt:variant>
        <vt:i4>1572920</vt:i4>
      </vt:variant>
      <vt:variant>
        <vt:i4>14</vt:i4>
      </vt:variant>
      <vt:variant>
        <vt:i4>0</vt:i4>
      </vt:variant>
      <vt:variant>
        <vt:i4>5</vt:i4>
      </vt:variant>
      <vt:variant>
        <vt:lpwstr/>
      </vt:variant>
      <vt:variant>
        <vt:lpwstr>_Toc288656772</vt:lpwstr>
      </vt:variant>
      <vt:variant>
        <vt:i4>1572920</vt:i4>
      </vt:variant>
      <vt:variant>
        <vt:i4>8</vt:i4>
      </vt:variant>
      <vt:variant>
        <vt:i4>0</vt:i4>
      </vt:variant>
      <vt:variant>
        <vt:i4>5</vt:i4>
      </vt:variant>
      <vt:variant>
        <vt:lpwstr/>
      </vt:variant>
      <vt:variant>
        <vt:lpwstr>_Toc288656771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Deployment Guide</dc:title>
  <dc:subject>Project Name</dc:subject>
  <dc:creator>Mohan, Ramanan (Consultant)</dc:creator>
  <cp:lastModifiedBy>Shakya, Kripa (Consultant)</cp:lastModifiedBy>
  <cp:revision>12</cp:revision>
  <cp:lastPrinted>2013-02-12T17:19:00Z</cp:lastPrinted>
  <dcterms:created xsi:type="dcterms:W3CDTF">2016-04-28T17:03:00Z</dcterms:created>
  <dcterms:modified xsi:type="dcterms:W3CDTF">2016-04-29T18:41:00Z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Project Workspace Document</vt:lpwstr>
  </property>
  <property fmtid="{D5CDD505-2E9C-101B-9397-08002B2CF9AE}" pid="4" name="display_urn:schemas-microsoft-com:office:office#Owner">
    <vt:lpwstr>Deepti Ramakrishna</vt:lpwstr>
  </property>
  <property fmtid="{D5CDD505-2E9C-101B-9397-08002B2CF9AE}" pid="5" name="ContentTypeId">
    <vt:lpwstr>0x0101008A98423170284BEEB635F43C3CF4E98B00E91EB555396E3F43AE448BFC17BB6E7B</vt:lpwstr>
  </property>
</Properties>
</file>